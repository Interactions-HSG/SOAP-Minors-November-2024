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79D4B" w14:textId="0CCE5E3D" w:rsidR="00237604" w:rsidRPr="00237604" w:rsidRDefault="00237604" w:rsidP="00237604">
      <w:pPr>
        <w:pStyle w:val="Title"/>
        <w:spacing w:line="240" w:lineRule="auto"/>
        <w:jc w:val="right"/>
        <w:rPr>
          <w:rFonts w:ascii="Gill Sans Nova" w:hAnsi="Gill Sans Nova"/>
          <w:sz w:val="28"/>
          <w:szCs w:val="20"/>
          <w:lang w:val="de-CH"/>
        </w:rPr>
      </w:pPr>
      <w:r w:rsidRPr="00237604">
        <w:rPr>
          <w:rFonts w:ascii="Gill Sans Nova" w:hAnsi="Gill Sans Nova"/>
          <w:sz w:val="28"/>
          <w:szCs w:val="20"/>
          <w:lang w:val="de-CH"/>
        </w:rPr>
        <w:t xml:space="preserve">HSG Zukunftstag </w:t>
      </w:r>
    </w:p>
    <w:p w14:paraId="1D90C9AC" w14:textId="3B272025" w:rsidR="00237604" w:rsidRPr="00237604" w:rsidRDefault="00237604" w:rsidP="00237604">
      <w:pPr>
        <w:pStyle w:val="Title"/>
        <w:spacing w:line="240" w:lineRule="auto"/>
        <w:jc w:val="right"/>
        <w:rPr>
          <w:rFonts w:ascii="Gill Sans Nova" w:hAnsi="Gill Sans Nova"/>
          <w:sz w:val="28"/>
          <w:szCs w:val="20"/>
          <w:lang w:val="de-CH"/>
        </w:rPr>
      </w:pPr>
      <w:r w:rsidRPr="00237604">
        <w:rPr>
          <w:rFonts w:ascii="Gill Sans Nova" w:hAnsi="Gill Sans Nova"/>
          <w:sz w:val="28"/>
          <w:szCs w:val="20"/>
          <w:lang w:val="de-CH"/>
        </w:rPr>
        <w:t>14. November 2024</w:t>
      </w:r>
    </w:p>
    <w:p w14:paraId="62DEF047" w14:textId="6EB7B903" w:rsidR="00237604" w:rsidRPr="00237604" w:rsidRDefault="00237604" w:rsidP="00237604">
      <w:pPr>
        <w:pStyle w:val="Title"/>
        <w:spacing w:line="240" w:lineRule="auto"/>
        <w:jc w:val="right"/>
        <w:rPr>
          <w:rFonts w:ascii="Gill Sans Nova" w:hAnsi="Gill Sans Nova"/>
          <w:sz w:val="28"/>
          <w:szCs w:val="20"/>
          <w:lang w:val="de-CH"/>
        </w:rPr>
      </w:pPr>
      <w:r w:rsidRPr="00237604">
        <w:rPr>
          <w:rFonts w:ascii="Gill Sans Nova" w:hAnsi="Gill Sans Nova"/>
          <w:sz w:val="28"/>
          <w:szCs w:val="20"/>
          <w:lang w:val="de-CH"/>
        </w:rPr>
        <w:t>Universität St.Gallen</w:t>
      </w:r>
    </w:p>
    <w:p w14:paraId="5F6D14B7" w14:textId="7F2BA73C" w:rsidR="00237604" w:rsidRPr="00237604" w:rsidRDefault="00237604" w:rsidP="00237604">
      <w:pPr>
        <w:pStyle w:val="Title"/>
        <w:spacing w:line="240" w:lineRule="auto"/>
        <w:jc w:val="right"/>
        <w:rPr>
          <w:rFonts w:ascii="Gill Sans Nova" w:hAnsi="Gill Sans Nova"/>
          <w:sz w:val="20"/>
          <w:szCs w:val="14"/>
          <w:lang w:val="de-CH"/>
        </w:rPr>
      </w:pPr>
    </w:p>
    <w:p w14:paraId="4EBE1ED3" w14:textId="17275BB5" w:rsidR="006E66BA" w:rsidRPr="00A44231" w:rsidRDefault="00237604" w:rsidP="00237604">
      <w:pPr>
        <w:pStyle w:val="Title"/>
        <w:spacing w:line="240" w:lineRule="auto"/>
        <w:rPr>
          <w:sz w:val="48"/>
          <w:szCs w:val="36"/>
          <w:lang w:val="de-CH"/>
        </w:rPr>
      </w:pPr>
      <w:r w:rsidRPr="00A44231">
        <w:rPr>
          <w:sz w:val="48"/>
          <w:szCs w:val="36"/>
          <w:lang w:val="de-CH"/>
        </w:rPr>
        <w:t>Social-Media-Detektive: Erkunde</w:t>
      </w:r>
      <w:r w:rsidR="00AB177F">
        <w:rPr>
          <w:sz w:val="48"/>
          <w:szCs w:val="36"/>
          <w:lang w:val="de-CH"/>
        </w:rPr>
        <w:t>t</w:t>
      </w:r>
      <w:r w:rsidRPr="00A44231">
        <w:rPr>
          <w:sz w:val="48"/>
          <w:szCs w:val="36"/>
          <w:lang w:val="de-CH"/>
        </w:rPr>
        <w:t xml:space="preserve"> die Algorithmen von Instagram und TikTok</w:t>
      </w:r>
    </w:p>
    <w:p w14:paraId="785F95E8" w14:textId="0B44BB7A" w:rsidR="00237604" w:rsidRPr="00237604" w:rsidRDefault="003833D3" w:rsidP="00237604">
      <w:pPr>
        <w:pStyle w:val="Title"/>
        <w:spacing w:line="240" w:lineRule="auto"/>
        <w:rPr>
          <w:rFonts w:ascii="Gill Sans Nova" w:hAnsi="Gill Sans Nova"/>
          <w:sz w:val="28"/>
          <w:szCs w:val="20"/>
          <w:lang w:val="de-CH"/>
        </w:rPr>
      </w:pPr>
      <w:r>
        <w:rPr>
          <w:rFonts w:ascii="Gill Sans Nova" w:hAnsi="Gill Sans Nova"/>
          <w:sz w:val="28"/>
          <w:szCs w:val="20"/>
          <w:lang w:val="de-CH"/>
        </w:rPr>
        <w:br/>
      </w:r>
      <w:r w:rsidR="00CC357A">
        <w:rPr>
          <w:rFonts w:ascii="Gill Sans Nova" w:hAnsi="Gill Sans Nova"/>
          <w:sz w:val="28"/>
          <w:szCs w:val="20"/>
          <w:lang w:val="de-CH"/>
        </w:rPr>
        <w:t xml:space="preserve">Bitte fülle </w:t>
      </w:r>
      <w:r>
        <w:rPr>
          <w:rFonts w:ascii="Gill Sans Nova" w:hAnsi="Gill Sans Nova"/>
          <w:sz w:val="28"/>
          <w:szCs w:val="20"/>
          <w:lang w:val="de-CH"/>
        </w:rPr>
        <w:t>die folgenden Fragen aus.</w:t>
      </w:r>
      <w:r w:rsidR="00CC357A">
        <w:rPr>
          <w:rFonts w:ascii="Gill Sans Nova" w:hAnsi="Gill Sans Nova"/>
          <w:sz w:val="28"/>
          <w:szCs w:val="20"/>
          <w:lang w:val="de-CH"/>
        </w:rPr>
        <w:br/>
      </w:r>
      <w:r>
        <w:rPr>
          <w:rFonts w:ascii="Gill Sans Nova" w:hAnsi="Gill Sans Nova"/>
          <w:sz w:val="28"/>
          <w:szCs w:val="20"/>
          <w:lang w:val="de-CH"/>
        </w:rPr>
        <w:t>Wenn dir etwas unklar ist,</w:t>
      </w:r>
      <w:r w:rsidR="00237604" w:rsidRPr="00237604">
        <w:rPr>
          <w:rFonts w:ascii="Gill Sans Nova" w:hAnsi="Gill Sans Nova"/>
          <w:sz w:val="28"/>
          <w:szCs w:val="20"/>
          <w:lang w:val="de-CH"/>
        </w:rPr>
        <w:t xml:space="preserve"> kannst du dich jederzeit an uns wenden</w:t>
      </w:r>
      <w:r w:rsidR="00351800">
        <w:rPr>
          <w:rFonts w:ascii="Gill Sans Nova" w:hAnsi="Gill Sans Nova"/>
          <w:sz w:val="28"/>
          <w:szCs w:val="20"/>
          <w:lang w:val="de-CH"/>
        </w:rPr>
        <w:t>!</w:t>
      </w:r>
    </w:p>
    <w:p w14:paraId="4FE6CBA8" w14:textId="77777777" w:rsidR="00237604" w:rsidRPr="00237604" w:rsidRDefault="00237604" w:rsidP="00237604">
      <w:pPr>
        <w:pStyle w:val="Title"/>
        <w:spacing w:line="240" w:lineRule="auto"/>
        <w:rPr>
          <w:sz w:val="52"/>
          <w:szCs w:val="40"/>
          <w:lang w:val="de-CH"/>
        </w:rPr>
      </w:pPr>
    </w:p>
    <w:p w14:paraId="30BD7BC8" w14:textId="70325A71" w:rsidR="00237604" w:rsidRPr="00237604" w:rsidRDefault="002428EB" w:rsidP="002428EB">
      <w:pPr>
        <w:pStyle w:val="Title"/>
        <w:spacing w:line="240" w:lineRule="auto"/>
        <w:rPr>
          <w:rFonts w:ascii="Gill Sans Nova" w:hAnsi="Gill Sans Nova"/>
          <w:sz w:val="28"/>
          <w:szCs w:val="20"/>
          <w:lang w:val="de-CH"/>
        </w:rPr>
      </w:pPr>
      <w:r w:rsidRPr="002428EB">
        <w:rPr>
          <w:rFonts w:ascii="Gill Sans Nova" w:hAnsi="Gill Sans Nova"/>
          <w:sz w:val="28"/>
          <w:szCs w:val="20"/>
          <w:lang w:val="de-CH"/>
        </w:rPr>
        <w:t>1.</w:t>
      </w:r>
      <w:r>
        <w:rPr>
          <w:rFonts w:ascii="Gill Sans Nova" w:hAnsi="Gill Sans Nova"/>
          <w:sz w:val="28"/>
          <w:szCs w:val="20"/>
          <w:lang w:val="de-CH"/>
        </w:rPr>
        <w:t xml:space="preserve"> </w:t>
      </w:r>
      <w:r w:rsidR="00237604" w:rsidRPr="00237604">
        <w:rPr>
          <w:rFonts w:ascii="Gill Sans Nova" w:hAnsi="Gill Sans Nova"/>
          <w:sz w:val="28"/>
          <w:szCs w:val="20"/>
          <w:lang w:val="de-CH"/>
        </w:rPr>
        <w:t>Was ist dein Tiername?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8"/>
      </w:tblGrid>
      <w:tr w:rsidR="00237604" w:rsidRPr="00237604" w14:paraId="42B3CC73" w14:textId="77777777" w:rsidTr="00237604">
        <w:tc>
          <w:tcPr>
            <w:tcW w:w="9118" w:type="dxa"/>
          </w:tcPr>
          <w:p w14:paraId="2605AC68" w14:textId="77777777" w:rsidR="00237604" w:rsidRPr="00237604" w:rsidRDefault="00237604" w:rsidP="00237604">
            <w:pPr>
              <w:pStyle w:val="Title"/>
              <w:spacing w:line="240" w:lineRule="auto"/>
              <w:rPr>
                <w:rFonts w:ascii="Gill Sans Nova" w:hAnsi="Gill Sans Nova"/>
                <w:sz w:val="52"/>
                <w:szCs w:val="40"/>
                <w:lang w:val="de-CH"/>
              </w:rPr>
            </w:pPr>
          </w:p>
        </w:tc>
      </w:tr>
    </w:tbl>
    <w:p w14:paraId="6E5FF7E4" w14:textId="37C8CE08" w:rsidR="00237604" w:rsidRPr="00237604" w:rsidRDefault="00237604" w:rsidP="00237604">
      <w:pPr>
        <w:pStyle w:val="Title"/>
        <w:spacing w:line="240" w:lineRule="auto"/>
        <w:rPr>
          <w:rFonts w:ascii="Gill Sans Nova" w:hAnsi="Gill Sans Nova"/>
          <w:sz w:val="28"/>
          <w:szCs w:val="20"/>
          <w:lang w:val="de-CH"/>
        </w:rPr>
      </w:pPr>
      <w:r w:rsidRPr="00237604">
        <w:rPr>
          <w:rFonts w:ascii="Gill Sans Nova" w:hAnsi="Gill Sans Nova"/>
          <w:sz w:val="28"/>
          <w:szCs w:val="20"/>
          <w:lang w:val="de-CH"/>
        </w:rPr>
        <w:br/>
      </w:r>
      <w:r w:rsidR="002428EB">
        <w:rPr>
          <w:rFonts w:ascii="Gill Sans Nova" w:hAnsi="Gill Sans Nova"/>
          <w:sz w:val="28"/>
          <w:szCs w:val="20"/>
          <w:lang w:val="de-CH"/>
        </w:rPr>
        <w:t>2</w:t>
      </w:r>
      <w:r w:rsidR="00410216">
        <w:rPr>
          <w:rFonts w:ascii="Gill Sans Nova" w:hAnsi="Gill Sans Nova"/>
          <w:sz w:val="28"/>
          <w:szCs w:val="20"/>
          <w:lang w:val="de-CH"/>
        </w:rPr>
        <w:t>. Auf welcher Platform hast du schon einmal eine Filterblase erlebt</w:t>
      </w:r>
      <w:r w:rsidRPr="00237604">
        <w:rPr>
          <w:rFonts w:ascii="Gill Sans Nova" w:hAnsi="Gill Sans Nova"/>
          <w:sz w:val="28"/>
          <w:szCs w:val="20"/>
          <w:lang w:val="de-CH"/>
        </w:rPr>
        <w:t>?</w:t>
      </w:r>
    </w:p>
    <w:p w14:paraId="72B5CEF3" w14:textId="77777777" w:rsidR="00237604" w:rsidRPr="00237604" w:rsidRDefault="00237604" w:rsidP="002A1212">
      <w:pPr>
        <w:pStyle w:val="Title"/>
        <w:numPr>
          <w:ilvl w:val="0"/>
          <w:numId w:val="19"/>
        </w:numPr>
        <w:spacing w:line="276" w:lineRule="auto"/>
        <w:rPr>
          <w:rFonts w:ascii="Gill Sans Nova" w:hAnsi="Gill Sans Nova"/>
          <w:sz w:val="24"/>
          <w:szCs w:val="18"/>
          <w:lang w:val="de-CH"/>
        </w:rPr>
      </w:pPr>
      <w:r w:rsidRPr="00237604">
        <w:rPr>
          <w:rFonts w:ascii="Gill Sans Nova" w:hAnsi="Gill Sans Nova"/>
          <w:sz w:val="24"/>
          <w:szCs w:val="18"/>
          <w:lang w:val="de-CH"/>
        </w:rPr>
        <w:t>Instagram</w:t>
      </w:r>
    </w:p>
    <w:p w14:paraId="43D13A7C" w14:textId="77777777" w:rsidR="00237604" w:rsidRPr="00237604" w:rsidRDefault="00237604" w:rsidP="002A1212">
      <w:pPr>
        <w:pStyle w:val="Title"/>
        <w:numPr>
          <w:ilvl w:val="0"/>
          <w:numId w:val="19"/>
        </w:numPr>
        <w:spacing w:line="276" w:lineRule="auto"/>
        <w:rPr>
          <w:rFonts w:ascii="Gill Sans Nova" w:hAnsi="Gill Sans Nova"/>
          <w:sz w:val="24"/>
          <w:szCs w:val="18"/>
          <w:lang w:val="de-CH"/>
        </w:rPr>
      </w:pPr>
      <w:r w:rsidRPr="00237604">
        <w:rPr>
          <w:rFonts w:ascii="Gill Sans Nova" w:hAnsi="Gill Sans Nova"/>
          <w:sz w:val="24"/>
          <w:szCs w:val="18"/>
          <w:lang w:val="de-CH"/>
        </w:rPr>
        <w:t>Facebook</w:t>
      </w:r>
    </w:p>
    <w:p w14:paraId="4CBD8AC7" w14:textId="77777777" w:rsidR="00237604" w:rsidRPr="00237604" w:rsidRDefault="00237604" w:rsidP="002A1212">
      <w:pPr>
        <w:pStyle w:val="Title"/>
        <w:numPr>
          <w:ilvl w:val="0"/>
          <w:numId w:val="19"/>
        </w:numPr>
        <w:spacing w:line="276" w:lineRule="auto"/>
        <w:rPr>
          <w:rFonts w:ascii="Gill Sans Nova" w:hAnsi="Gill Sans Nova"/>
          <w:sz w:val="24"/>
          <w:szCs w:val="18"/>
          <w:lang w:val="de-CH"/>
        </w:rPr>
      </w:pPr>
      <w:r w:rsidRPr="00237604">
        <w:rPr>
          <w:rFonts w:ascii="Gill Sans Nova" w:hAnsi="Gill Sans Nova"/>
          <w:sz w:val="24"/>
          <w:szCs w:val="18"/>
          <w:lang w:val="de-CH"/>
        </w:rPr>
        <w:t>Snapchat</w:t>
      </w:r>
    </w:p>
    <w:p w14:paraId="1E81C511" w14:textId="77777777" w:rsidR="00237604" w:rsidRPr="00237604" w:rsidRDefault="00237604" w:rsidP="002A1212">
      <w:pPr>
        <w:pStyle w:val="Title"/>
        <w:numPr>
          <w:ilvl w:val="0"/>
          <w:numId w:val="19"/>
        </w:numPr>
        <w:spacing w:line="276" w:lineRule="auto"/>
        <w:rPr>
          <w:rFonts w:ascii="Gill Sans Nova" w:hAnsi="Gill Sans Nova"/>
          <w:sz w:val="24"/>
          <w:szCs w:val="18"/>
          <w:lang w:val="de-CH"/>
        </w:rPr>
      </w:pPr>
      <w:r w:rsidRPr="00237604">
        <w:rPr>
          <w:rFonts w:ascii="Gill Sans Nova" w:hAnsi="Gill Sans Nova"/>
          <w:sz w:val="24"/>
          <w:szCs w:val="18"/>
          <w:lang w:val="de-CH"/>
        </w:rPr>
        <w:t>Twitter/X</w:t>
      </w:r>
    </w:p>
    <w:p w14:paraId="7371EFAB" w14:textId="77777777" w:rsidR="00237604" w:rsidRPr="00237604" w:rsidRDefault="00237604" w:rsidP="002A1212">
      <w:pPr>
        <w:pStyle w:val="Title"/>
        <w:numPr>
          <w:ilvl w:val="0"/>
          <w:numId w:val="19"/>
        </w:numPr>
        <w:spacing w:line="276" w:lineRule="auto"/>
        <w:rPr>
          <w:rFonts w:ascii="Gill Sans Nova" w:hAnsi="Gill Sans Nova"/>
          <w:sz w:val="24"/>
          <w:szCs w:val="18"/>
          <w:lang w:val="de-CH"/>
        </w:rPr>
      </w:pPr>
      <w:r w:rsidRPr="00237604">
        <w:rPr>
          <w:rFonts w:ascii="Gill Sans Nova" w:hAnsi="Gill Sans Nova"/>
          <w:sz w:val="24"/>
          <w:szCs w:val="18"/>
          <w:lang w:val="de-CH"/>
        </w:rPr>
        <w:t>TikTok</w:t>
      </w:r>
    </w:p>
    <w:p w14:paraId="750472CC" w14:textId="77777777" w:rsidR="00237604" w:rsidRPr="00237604" w:rsidRDefault="00237604" w:rsidP="002A1212">
      <w:pPr>
        <w:pStyle w:val="Title"/>
        <w:numPr>
          <w:ilvl w:val="0"/>
          <w:numId w:val="19"/>
        </w:numPr>
        <w:spacing w:line="276" w:lineRule="auto"/>
        <w:rPr>
          <w:rFonts w:ascii="Gill Sans Nova" w:hAnsi="Gill Sans Nova"/>
          <w:sz w:val="24"/>
          <w:szCs w:val="18"/>
          <w:lang w:val="de-CH"/>
        </w:rPr>
      </w:pPr>
      <w:r w:rsidRPr="00237604">
        <w:rPr>
          <w:rFonts w:ascii="Gill Sans Nova" w:hAnsi="Gill Sans Nova"/>
          <w:sz w:val="24"/>
          <w:szCs w:val="18"/>
          <w:lang w:val="de-CH"/>
        </w:rPr>
        <w:t>Mastodon</w:t>
      </w:r>
    </w:p>
    <w:p w14:paraId="46B4E9BB" w14:textId="77777777" w:rsidR="00237604" w:rsidRPr="00237604" w:rsidRDefault="00237604" w:rsidP="002A1212">
      <w:pPr>
        <w:pStyle w:val="Title"/>
        <w:numPr>
          <w:ilvl w:val="0"/>
          <w:numId w:val="19"/>
        </w:numPr>
        <w:spacing w:line="276" w:lineRule="auto"/>
        <w:rPr>
          <w:rFonts w:ascii="Gill Sans Nova" w:hAnsi="Gill Sans Nova"/>
          <w:sz w:val="24"/>
          <w:szCs w:val="18"/>
          <w:lang w:val="de-CH"/>
        </w:rPr>
      </w:pPr>
      <w:r w:rsidRPr="00237604">
        <w:rPr>
          <w:rFonts w:ascii="Gill Sans Nova" w:hAnsi="Gill Sans Nova"/>
          <w:sz w:val="24"/>
          <w:szCs w:val="18"/>
          <w:lang w:val="de-CH"/>
        </w:rPr>
        <w:t>LinkedIn</w:t>
      </w:r>
    </w:p>
    <w:p w14:paraId="0ADC4FC4" w14:textId="25777AE2" w:rsidR="00237604" w:rsidRPr="00237604" w:rsidRDefault="00237604" w:rsidP="002A1212">
      <w:pPr>
        <w:pStyle w:val="Title"/>
        <w:numPr>
          <w:ilvl w:val="0"/>
          <w:numId w:val="19"/>
        </w:numPr>
        <w:spacing w:line="276" w:lineRule="auto"/>
        <w:rPr>
          <w:rFonts w:ascii="Gill Sans Nova" w:hAnsi="Gill Sans Nova"/>
          <w:sz w:val="24"/>
          <w:szCs w:val="18"/>
          <w:lang w:val="de-CH"/>
        </w:rPr>
      </w:pPr>
      <w:r w:rsidRPr="00237604">
        <w:rPr>
          <w:rFonts w:ascii="Gill Sans Nova" w:hAnsi="Gill Sans Nova"/>
          <w:sz w:val="24"/>
          <w:szCs w:val="18"/>
          <w:lang w:val="de-CH"/>
        </w:rPr>
        <w:t>Keine</w:t>
      </w:r>
    </w:p>
    <w:p w14:paraId="73B57682" w14:textId="6BC8CD6F" w:rsidR="00237604" w:rsidRDefault="00237604" w:rsidP="00410216">
      <w:pPr>
        <w:pStyle w:val="Title"/>
        <w:spacing w:line="240" w:lineRule="auto"/>
        <w:rPr>
          <w:rFonts w:ascii="Gill Sans Nova" w:hAnsi="Gill Sans Nova"/>
          <w:sz w:val="28"/>
          <w:szCs w:val="20"/>
          <w:lang w:val="de-CH"/>
        </w:rPr>
      </w:pPr>
      <w:r w:rsidRPr="00237604">
        <w:rPr>
          <w:rFonts w:ascii="Gill Sans Nova" w:hAnsi="Gill Sans Nova"/>
          <w:sz w:val="28"/>
          <w:szCs w:val="20"/>
          <w:lang w:val="de-CH"/>
        </w:rPr>
        <w:br/>
      </w:r>
      <w:r w:rsidR="00410216">
        <w:rPr>
          <w:rFonts w:ascii="Gill Sans Nova" w:hAnsi="Gill Sans Nova"/>
          <w:sz w:val="28"/>
          <w:szCs w:val="20"/>
          <w:lang w:val="de-CH"/>
        </w:rPr>
        <w:t>3. Was war/ist das Thema der Filterblase?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8"/>
      </w:tblGrid>
      <w:tr w:rsidR="00214F54" w14:paraId="161A08A7" w14:textId="77777777" w:rsidTr="00214F54">
        <w:trPr>
          <w:trHeight w:val="1665"/>
        </w:trPr>
        <w:tc>
          <w:tcPr>
            <w:tcW w:w="9118" w:type="dxa"/>
          </w:tcPr>
          <w:p w14:paraId="16DC223C" w14:textId="77777777" w:rsidR="00214F54" w:rsidRDefault="00214F54" w:rsidP="00410216">
            <w:pPr>
              <w:pStyle w:val="Title"/>
              <w:spacing w:line="240" w:lineRule="auto"/>
              <w:rPr>
                <w:rFonts w:ascii="Gill Sans Nova" w:hAnsi="Gill Sans Nova"/>
                <w:sz w:val="24"/>
                <w:szCs w:val="18"/>
                <w:lang w:val="de-CH"/>
              </w:rPr>
            </w:pPr>
          </w:p>
        </w:tc>
      </w:tr>
    </w:tbl>
    <w:p w14:paraId="411391FD" w14:textId="77777777" w:rsidR="00214F54" w:rsidRDefault="00214F54" w:rsidP="00410216">
      <w:pPr>
        <w:pStyle w:val="Title"/>
        <w:spacing w:line="240" w:lineRule="auto"/>
        <w:rPr>
          <w:rFonts w:ascii="Gill Sans Nova" w:hAnsi="Gill Sans Nova"/>
          <w:sz w:val="24"/>
          <w:szCs w:val="18"/>
          <w:lang w:val="de-CH"/>
        </w:rPr>
      </w:pPr>
    </w:p>
    <w:p w14:paraId="1F187EEF" w14:textId="7199FD1F" w:rsidR="00214F54" w:rsidRDefault="00214F54" w:rsidP="00410216">
      <w:pPr>
        <w:pStyle w:val="Title"/>
        <w:spacing w:line="240" w:lineRule="auto"/>
        <w:rPr>
          <w:rFonts w:ascii="Gill Sans Nova" w:hAnsi="Gill Sans Nova"/>
          <w:sz w:val="28"/>
          <w:szCs w:val="20"/>
          <w:lang w:val="de-CH"/>
        </w:rPr>
      </w:pPr>
      <w:r w:rsidRPr="00214F54">
        <w:rPr>
          <w:rFonts w:ascii="Gill Sans Nova" w:hAnsi="Gill Sans Nova"/>
          <w:sz w:val="28"/>
          <w:szCs w:val="20"/>
          <w:lang w:val="de-CH"/>
        </w:rPr>
        <w:t xml:space="preserve">4. </w:t>
      </w:r>
      <w:r>
        <w:rPr>
          <w:rFonts w:ascii="Gill Sans Nova" w:hAnsi="Gill Sans Nova"/>
          <w:sz w:val="28"/>
          <w:szCs w:val="20"/>
          <w:lang w:val="de-CH"/>
        </w:rPr>
        <w:t>Wie oft glaubst du, dass du Filterblasen erlebst, wenn du Soziale Medien nutzt?</w:t>
      </w:r>
    </w:p>
    <w:p w14:paraId="33154438" w14:textId="41012C12" w:rsidR="00214F54" w:rsidRPr="00981467" w:rsidRDefault="00214F54" w:rsidP="00214F54">
      <w:pPr>
        <w:pStyle w:val="Title"/>
        <w:numPr>
          <w:ilvl w:val="0"/>
          <w:numId w:val="23"/>
        </w:numPr>
        <w:spacing w:line="240" w:lineRule="auto"/>
        <w:rPr>
          <w:rFonts w:ascii="Gill Sans Nova" w:hAnsi="Gill Sans Nova"/>
          <w:sz w:val="24"/>
          <w:szCs w:val="18"/>
          <w:lang w:val="de-CH"/>
        </w:rPr>
      </w:pPr>
      <w:r w:rsidRPr="00981467">
        <w:rPr>
          <w:rFonts w:ascii="Gill Sans Nova" w:hAnsi="Gill Sans Nova"/>
          <w:sz w:val="24"/>
          <w:szCs w:val="18"/>
          <w:lang w:val="de-CH"/>
        </w:rPr>
        <w:t>Sehr oft</w:t>
      </w:r>
    </w:p>
    <w:p w14:paraId="7C6366B7" w14:textId="6580F333" w:rsidR="000F5039" w:rsidRPr="00981467" w:rsidRDefault="000F5039" w:rsidP="00214F54">
      <w:pPr>
        <w:pStyle w:val="Title"/>
        <w:numPr>
          <w:ilvl w:val="0"/>
          <w:numId w:val="23"/>
        </w:numPr>
        <w:spacing w:line="240" w:lineRule="auto"/>
        <w:rPr>
          <w:rFonts w:ascii="Gill Sans Nova" w:hAnsi="Gill Sans Nova"/>
          <w:sz w:val="24"/>
          <w:szCs w:val="18"/>
          <w:lang w:val="de-CH"/>
        </w:rPr>
      </w:pPr>
      <w:r w:rsidRPr="00981467">
        <w:rPr>
          <w:rFonts w:ascii="Gill Sans Nova" w:hAnsi="Gill Sans Nova"/>
          <w:sz w:val="24"/>
          <w:szCs w:val="18"/>
          <w:lang w:val="de-CH"/>
        </w:rPr>
        <w:t>Oft</w:t>
      </w:r>
    </w:p>
    <w:p w14:paraId="05E11E28" w14:textId="0902CBC1" w:rsidR="00214F54" w:rsidRPr="00981467" w:rsidRDefault="00214F54" w:rsidP="00214F54">
      <w:pPr>
        <w:pStyle w:val="Title"/>
        <w:numPr>
          <w:ilvl w:val="0"/>
          <w:numId w:val="23"/>
        </w:numPr>
        <w:spacing w:line="240" w:lineRule="auto"/>
        <w:rPr>
          <w:rFonts w:ascii="Gill Sans Nova" w:hAnsi="Gill Sans Nova"/>
          <w:sz w:val="24"/>
          <w:szCs w:val="18"/>
          <w:lang w:val="de-CH"/>
        </w:rPr>
      </w:pPr>
      <w:r w:rsidRPr="00981467">
        <w:rPr>
          <w:rFonts w:ascii="Gill Sans Nova" w:hAnsi="Gill Sans Nova"/>
          <w:sz w:val="24"/>
          <w:szCs w:val="18"/>
          <w:lang w:val="de-CH"/>
        </w:rPr>
        <w:t>Manchmal</w:t>
      </w:r>
    </w:p>
    <w:p w14:paraId="414DFD1C" w14:textId="1B34D667" w:rsidR="00214F54" w:rsidRPr="00981467" w:rsidRDefault="00214F54" w:rsidP="00214F54">
      <w:pPr>
        <w:pStyle w:val="Title"/>
        <w:numPr>
          <w:ilvl w:val="0"/>
          <w:numId w:val="23"/>
        </w:numPr>
        <w:spacing w:line="240" w:lineRule="auto"/>
        <w:rPr>
          <w:rFonts w:ascii="Gill Sans Nova" w:hAnsi="Gill Sans Nova"/>
          <w:sz w:val="24"/>
          <w:szCs w:val="18"/>
          <w:lang w:val="de-CH"/>
        </w:rPr>
      </w:pPr>
      <w:r w:rsidRPr="00981467">
        <w:rPr>
          <w:rFonts w:ascii="Gill Sans Nova" w:hAnsi="Gill Sans Nova"/>
          <w:sz w:val="24"/>
          <w:szCs w:val="18"/>
          <w:lang w:val="de-CH"/>
        </w:rPr>
        <w:t xml:space="preserve">Selten </w:t>
      </w:r>
    </w:p>
    <w:p w14:paraId="4D474A3A" w14:textId="6966425F" w:rsidR="00237604" w:rsidRPr="00837DDF" w:rsidRDefault="00214F54" w:rsidP="00837DDF">
      <w:pPr>
        <w:pStyle w:val="Title"/>
        <w:numPr>
          <w:ilvl w:val="0"/>
          <w:numId w:val="23"/>
        </w:numPr>
        <w:spacing w:line="240" w:lineRule="auto"/>
        <w:rPr>
          <w:rFonts w:ascii="Gill Sans Nova" w:hAnsi="Gill Sans Nova"/>
          <w:sz w:val="24"/>
          <w:szCs w:val="18"/>
          <w:lang w:val="de-CH"/>
        </w:rPr>
      </w:pPr>
      <w:r w:rsidRPr="00981467">
        <w:rPr>
          <w:rFonts w:ascii="Gill Sans Nova" w:hAnsi="Gill Sans Nova"/>
          <w:sz w:val="24"/>
          <w:szCs w:val="18"/>
          <w:lang w:val="de-CH"/>
        </w:rPr>
        <w:t>Nie</w:t>
      </w:r>
      <w:r w:rsidR="00237604" w:rsidRPr="00837DDF">
        <w:rPr>
          <w:rFonts w:ascii="Gill Sans Nova" w:hAnsi="Gill Sans Nova"/>
          <w:sz w:val="52"/>
          <w:szCs w:val="40"/>
          <w:lang w:val="de-CH"/>
        </w:rPr>
        <w:br w:type="page"/>
      </w:r>
    </w:p>
    <w:p w14:paraId="624FBD8B" w14:textId="4AC908BA" w:rsidR="00237604" w:rsidRPr="00237604" w:rsidRDefault="008F3E22" w:rsidP="008F3E22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sz w:val="28"/>
          <w:szCs w:val="28"/>
          <w:lang w:val="de-CH"/>
        </w:rPr>
        <w:t xml:space="preserve">4. </w:t>
      </w:r>
      <w:r w:rsidR="00237604" w:rsidRPr="00237604">
        <w:rPr>
          <w:rFonts w:ascii="Gill Sans Nova" w:hAnsi="Gill Sans Nova"/>
          <w:sz w:val="28"/>
          <w:szCs w:val="28"/>
          <w:lang w:val="de-CH"/>
        </w:rPr>
        <w:t>Algorithmen werden benutzt, um mir Beiträge/Inhalte in Sozialen Medien vorzuschlagen.</w:t>
      </w:r>
    </w:p>
    <w:p w14:paraId="628240D7" w14:textId="6DF2599D" w:rsidR="00237604" w:rsidRPr="00237604" w:rsidRDefault="00F310E6" w:rsidP="00237604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1F0F694D" wp14:editId="3096C536">
                <wp:simplePos x="0" y="0"/>
                <wp:positionH relativeFrom="column">
                  <wp:posOffset>4574133</wp:posOffset>
                </wp:positionH>
                <wp:positionV relativeFrom="paragraph">
                  <wp:posOffset>67893</wp:posOffset>
                </wp:positionV>
                <wp:extent cx="290915" cy="285293"/>
                <wp:effectExtent l="0" t="0" r="13970" b="19685"/>
                <wp:wrapNone/>
                <wp:docPr id="91222202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989BD" w14:textId="6595AB25" w:rsidR="00F310E6" w:rsidRPr="00DC649A" w:rsidRDefault="00F310E6" w:rsidP="00F310E6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F694D" id="Oval 1" o:spid="_x0000_s1026" style="position:absolute;margin-left:360.15pt;margin-top:5.35pt;width:22.9pt;height:22.45pt;z-index:2516582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" fillcolor="white [3214]" strokecolor="#7f7f7f [1612]" strokeweight="1pt">
                <v:textbox inset="0,0,0,0">
                  <w:txbxContent>
                    <w:p w14:paraId="2B4989BD" w14:textId="6595AB25" w:rsidR="00F310E6" w:rsidRPr="00DC649A" w:rsidRDefault="00F310E6" w:rsidP="00F310E6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18268345" wp14:editId="7654DC5D">
                <wp:simplePos x="0" y="0"/>
                <wp:positionH relativeFrom="column">
                  <wp:posOffset>3440277</wp:posOffset>
                </wp:positionH>
                <wp:positionV relativeFrom="paragraph">
                  <wp:posOffset>67893</wp:posOffset>
                </wp:positionV>
                <wp:extent cx="290915" cy="285293"/>
                <wp:effectExtent l="0" t="0" r="13970" b="19685"/>
                <wp:wrapNone/>
                <wp:docPr id="16341718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4A4FB" w14:textId="72E8E5B3" w:rsidR="00F310E6" w:rsidRPr="00DC649A" w:rsidRDefault="00F310E6" w:rsidP="00F310E6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68345" id="_x0000_s1027" style="position:absolute;margin-left:270.9pt;margin-top:5.35pt;width:22.9pt;height:22.45pt;z-index:2516582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" fillcolor="white [3214]" strokecolor="#7f7f7f [1612]" strokeweight="1pt">
                <v:textbox inset="0,0,0,0">
                  <w:txbxContent>
                    <w:p w14:paraId="2494A4FB" w14:textId="72E8E5B3" w:rsidR="00F310E6" w:rsidRPr="00DC649A" w:rsidRDefault="00F310E6" w:rsidP="00F310E6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22414F16" wp14:editId="74798E4B">
                <wp:simplePos x="0" y="0"/>
                <wp:positionH relativeFrom="column">
                  <wp:posOffset>2299105</wp:posOffset>
                </wp:positionH>
                <wp:positionV relativeFrom="paragraph">
                  <wp:posOffset>67893</wp:posOffset>
                </wp:positionV>
                <wp:extent cx="290915" cy="285293"/>
                <wp:effectExtent l="0" t="0" r="13970" b="19685"/>
                <wp:wrapNone/>
                <wp:docPr id="187446220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96752" w14:textId="497DA71F" w:rsidR="00F310E6" w:rsidRPr="00DC649A" w:rsidRDefault="00F310E6" w:rsidP="00F310E6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414F16" id="_x0000_s1028" style="position:absolute;margin-left:181.05pt;margin-top:5.35pt;width:22.9pt;height:22.45pt;z-index:2516582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" fillcolor="white [3214]" strokecolor="#7f7f7f [1612]" strokeweight="1pt">
                <v:textbox inset="0,0,0,0">
                  <w:txbxContent>
                    <w:p w14:paraId="3EA96752" w14:textId="497DA71F" w:rsidR="00F310E6" w:rsidRPr="00DC649A" w:rsidRDefault="00F310E6" w:rsidP="00F310E6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1A3A69D5" wp14:editId="480149D0">
                <wp:simplePos x="0" y="0"/>
                <wp:positionH relativeFrom="column">
                  <wp:posOffset>1157934</wp:posOffset>
                </wp:positionH>
                <wp:positionV relativeFrom="paragraph">
                  <wp:posOffset>67893</wp:posOffset>
                </wp:positionV>
                <wp:extent cx="290915" cy="285293"/>
                <wp:effectExtent l="0" t="0" r="13970" b="19685"/>
                <wp:wrapNone/>
                <wp:docPr id="164590928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ACF7F" w14:textId="1C4BC968" w:rsidR="00F310E6" w:rsidRPr="00DC649A" w:rsidRDefault="00F310E6" w:rsidP="00F310E6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3A69D5" id="_x0000_s1029" style="position:absolute;margin-left:91.2pt;margin-top:5.35pt;width:22.9pt;height:22.45pt;z-index:2516582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" fillcolor="white [3214]" strokecolor="#7f7f7f [1612]" strokeweight="1pt">
                <v:textbox inset="0,0,0,0">
                  <w:txbxContent>
                    <w:p w14:paraId="42DACF7F" w14:textId="1C4BC968" w:rsidR="00F310E6" w:rsidRPr="00DC649A" w:rsidRDefault="00F310E6" w:rsidP="00F310E6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70963DE0" wp14:editId="4CD2A498">
                <wp:simplePos x="0" y="0"/>
                <wp:positionH relativeFrom="column">
                  <wp:posOffset>24078</wp:posOffset>
                </wp:positionH>
                <wp:positionV relativeFrom="paragraph">
                  <wp:posOffset>67893</wp:posOffset>
                </wp:positionV>
                <wp:extent cx="290915" cy="285293"/>
                <wp:effectExtent l="0" t="0" r="13970" b="19685"/>
                <wp:wrapNone/>
                <wp:docPr id="193634454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FEFAA" w14:textId="32EB5114" w:rsidR="00237604" w:rsidRPr="00DC649A" w:rsidRDefault="00237604" w:rsidP="00237604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963DE0" id="_x0000_s1030" style="position:absolute;margin-left:1.9pt;margin-top:5.35pt;width:22.9pt;height:22.45pt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" fillcolor="white [3214]" strokecolor="#7f7f7f [1612]" strokeweight="1pt">
                <v:textbox inset="0,0,0,0">
                  <w:txbxContent>
                    <w:p w14:paraId="1F3FEFAA" w14:textId="32EB5114" w:rsidR="00237604" w:rsidRPr="00DC649A" w:rsidRDefault="00237604" w:rsidP="00237604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6F1B85BE" w14:textId="68EB388F" w:rsidR="00237604" w:rsidRPr="00237604" w:rsidRDefault="00DF79B9" w:rsidP="00237604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285" behindDoc="0" locked="0" layoutInCell="1" allowOverlap="1" wp14:anchorId="0A808878" wp14:editId="05FE0A9D">
                <wp:simplePos x="0" y="0"/>
                <wp:positionH relativeFrom="column">
                  <wp:posOffset>4458335</wp:posOffset>
                </wp:positionH>
                <wp:positionV relativeFrom="paragraph">
                  <wp:posOffset>6804660</wp:posOffset>
                </wp:positionV>
                <wp:extent cx="1446530" cy="445135"/>
                <wp:effectExtent l="0" t="0" r="1270" b="0"/>
                <wp:wrapSquare wrapText="bothSides"/>
                <wp:docPr id="949041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4075A" w14:textId="77777777" w:rsidR="00C17241" w:rsidRPr="00DF79B9" w:rsidRDefault="00C17241" w:rsidP="00C17241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Ich weiss darüber </w:t>
                            </w: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  <w:t>ganz genau Bescheid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088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351.05pt;margin-top:535.8pt;width:113.9pt;height:35.05pt;z-index:25165828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" stroked="f">
                <v:textbox>
                  <w:txbxContent>
                    <w:p w14:paraId="5F54075A" w14:textId="77777777" w:rsidR="00C17241" w:rsidRPr="00DF79B9" w:rsidRDefault="00C17241" w:rsidP="00C17241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Ich weiss darüber </w:t>
                      </w: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  <w:t>ganz genau Bescheid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14158A0F" wp14:editId="12093334">
                <wp:simplePos x="0" y="0"/>
                <wp:positionH relativeFrom="column">
                  <wp:posOffset>4458335</wp:posOffset>
                </wp:positionH>
                <wp:positionV relativeFrom="paragraph">
                  <wp:posOffset>92075</wp:posOffset>
                </wp:positionV>
                <wp:extent cx="1446530" cy="445135"/>
                <wp:effectExtent l="0" t="0" r="1270" b="0"/>
                <wp:wrapSquare wrapText="bothSides"/>
                <wp:docPr id="3547838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7E63E" w14:textId="5A5ABA31" w:rsidR="00237604" w:rsidRPr="00DF79B9" w:rsidRDefault="00237604" w:rsidP="00237604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Ich weiss darüber </w:t>
                            </w:r>
                            <w:r w:rsidR="000E42A1"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</w: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ganz genau Bescheid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58A0F" id="_x0000_s1032" type="#_x0000_t202" style="position:absolute;margin-left:351.05pt;margin-top:7.25pt;width:113.9pt;height:35.0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" stroked="f">
                <v:textbox>
                  <w:txbxContent>
                    <w:p w14:paraId="7FF7E63E" w14:textId="5A5ABA31" w:rsidR="00237604" w:rsidRPr="00DF79B9" w:rsidRDefault="00237604" w:rsidP="00237604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Ich weiss darüber </w:t>
                      </w:r>
                      <w:r w:rsidR="000E42A1"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</w: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ganz genau Bescheid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626752E" wp14:editId="2CD56826">
                <wp:simplePos x="0" y="0"/>
                <wp:positionH relativeFrom="column">
                  <wp:posOffset>-61595</wp:posOffset>
                </wp:positionH>
                <wp:positionV relativeFrom="paragraph">
                  <wp:posOffset>97155</wp:posOffset>
                </wp:positionV>
                <wp:extent cx="1263650" cy="44513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19697" w14:textId="631EA63D" w:rsidR="00237604" w:rsidRPr="00DF79B9" w:rsidRDefault="00237604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Das </w:t>
                            </w:r>
                            <w:r w:rsidR="000669D0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weiss</w:t>
                            </w: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 ich </w:t>
                            </w:r>
                            <w:r w:rsidR="007B1795"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  <w:t>ü</w:t>
                            </w: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berhaupt nicht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6752E" id="_x0000_s1033" type="#_x0000_t202" style="position:absolute;margin-left:-4.85pt;margin-top:7.65pt;width:99.5pt;height:35.0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" stroked="f">
                <v:textbox>
                  <w:txbxContent>
                    <w:p w14:paraId="7E619697" w14:textId="631EA63D" w:rsidR="00237604" w:rsidRPr="00DF79B9" w:rsidRDefault="00237604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Das </w:t>
                      </w:r>
                      <w:r w:rsidR="000669D0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weiss</w:t>
                      </w: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 ich </w:t>
                      </w:r>
                      <w:r w:rsidR="007B1795"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  <w:t>ü</w:t>
                      </w: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berhaupt nicht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2F9D22C6" wp14:editId="57247626">
                <wp:simplePos x="0" y="0"/>
                <wp:positionH relativeFrom="column">
                  <wp:posOffset>-61595</wp:posOffset>
                </wp:positionH>
                <wp:positionV relativeFrom="paragraph">
                  <wp:posOffset>1483360</wp:posOffset>
                </wp:positionV>
                <wp:extent cx="1263650" cy="445135"/>
                <wp:effectExtent l="0" t="0" r="0" b="0"/>
                <wp:wrapSquare wrapText="bothSides"/>
                <wp:docPr id="4790947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FD889" w14:textId="3A8CEF63" w:rsidR="005C40E1" w:rsidRPr="00DF79B9" w:rsidRDefault="005C40E1" w:rsidP="005C40E1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Das </w:t>
                            </w:r>
                            <w:r w:rsidR="000669D0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weiss</w:t>
                            </w: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 ich</w:t>
                            </w:r>
                            <w:r w:rsidR="007B1795"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</w: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überhaupt nicht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D22C6" id="_x0000_s1034" type="#_x0000_t202" style="position:absolute;margin-left:-4.85pt;margin-top:116.8pt;width:99.5pt;height:35.0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" stroked="f">
                <v:textbox>
                  <w:txbxContent>
                    <w:p w14:paraId="357FD889" w14:textId="3A8CEF63" w:rsidR="005C40E1" w:rsidRPr="00DF79B9" w:rsidRDefault="005C40E1" w:rsidP="005C40E1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Das </w:t>
                      </w:r>
                      <w:r w:rsidR="000669D0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weiss</w:t>
                      </w: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 ich</w:t>
                      </w:r>
                      <w:r w:rsidR="007B1795"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</w: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überhaupt nicht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250" behindDoc="0" locked="0" layoutInCell="1" allowOverlap="1" wp14:anchorId="567760FA" wp14:editId="79629CC0">
                <wp:simplePos x="0" y="0"/>
                <wp:positionH relativeFrom="column">
                  <wp:posOffset>-61595</wp:posOffset>
                </wp:positionH>
                <wp:positionV relativeFrom="paragraph">
                  <wp:posOffset>2869565</wp:posOffset>
                </wp:positionV>
                <wp:extent cx="1263650" cy="445135"/>
                <wp:effectExtent l="0" t="0" r="0" b="0"/>
                <wp:wrapSquare wrapText="bothSides"/>
                <wp:docPr id="14305204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AE341" w14:textId="221B0B57" w:rsidR="00DC649A" w:rsidRPr="00DF79B9" w:rsidRDefault="00DC649A" w:rsidP="00DC649A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Das </w:t>
                            </w:r>
                            <w:r w:rsidR="000669D0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weiss</w:t>
                            </w: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 ich</w:t>
                            </w:r>
                            <w:r w:rsidR="007B1795"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</w: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überhaupt nicht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760FA" id="_x0000_s1035" type="#_x0000_t202" style="position:absolute;margin-left:-4.85pt;margin-top:225.95pt;width:99.5pt;height:35.05pt;z-index:25165825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" stroked="f">
                <v:textbox>
                  <w:txbxContent>
                    <w:p w14:paraId="4A4AE341" w14:textId="221B0B57" w:rsidR="00DC649A" w:rsidRPr="00DF79B9" w:rsidRDefault="00DC649A" w:rsidP="00DC649A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Das </w:t>
                      </w:r>
                      <w:r w:rsidR="000669D0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weiss</w:t>
                      </w: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 ich</w:t>
                      </w:r>
                      <w:r w:rsidR="007B1795"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</w: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überhaupt nicht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265" behindDoc="0" locked="0" layoutInCell="1" allowOverlap="1" wp14:anchorId="3E0BDA32" wp14:editId="2909D5FA">
                <wp:simplePos x="0" y="0"/>
                <wp:positionH relativeFrom="column">
                  <wp:posOffset>-61595</wp:posOffset>
                </wp:positionH>
                <wp:positionV relativeFrom="paragraph">
                  <wp:posOffset>4257040</wp:posOffset>
                </wp:positionV>
                <wp:extent cx="1263650" cy="445135"/>
                <wp:effectExtent l="0" t="0" r="0" b="0"/>
                <wp:wrapSquare wrapText="bothSides"/>
                <wp:docPr id="13024834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BA3A9" w14:textId="0C0C4D7E" w:rsidR="008F3E22" w:rsidRPr="00DF79B9" w:rsidRDefault="008F3E22" w:rsidP="008F3E22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Das </w:t>
                            </w:r>
                            <w:r w:rsidR="000669D0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weiss</w:t>
                            </w: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 ich </w:t>
                            </w:r>
                            <w:r w:rsidR="00E52BBD"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</w: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überhaupt nicht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BDA32" id="_x0000_s1036" type="#_x0000_t202" style="position:absolute;margin-left:-4.85pt;margin-top:335.2pt;width:99.5pt;height:35.05pt;z-index:2516582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" stroked="f">
                <v:textbox>
                  <w:txbxContent>
                    <w:p w14:paraId="19EBA3A9" w14:textId="0C0C4D7E" w:rsidR="008F3E22" w:rsidRPr="00DF79B9" w:rsidRDefault="008F3E22" w:rsidP="008F3E22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Das </w:t>
                      </w:r>
                      <w:r w:rsidR="000669D0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weiss</w:t>
                      </w: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 ich </w:t>
                      </w:r>
                      <w:r w:rsidR="00E52BBD"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</w: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überhaupt nicht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275" behindDoc="0" locked="0" layoutInCell="1" allowOverlap="1" wp14:anchorId="03972D2B" wp14:editId="62B085CC">
                <wp:simplePos x="0" y="0"/>
                <wp:positionH relativeFrom="column">
                  <wp:posOffset>-61595</wp:posOffset>
                </wp:positionH>
                <wp:positionV relativeFrom="paragraph">
                  <wp:posOffset>5412740</wp:posOffset>
                </wp:positionV>
                <wp:extent cx="1263650" cy="445135"/>
                <wp:effectExtent l="0" t="0" r="0" b="0"/>
                <wp:wrapSquare wrapText="bothSides"/>
                <wp:docPr id="1500848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B9438" w14:textId="3FCE6075" w:rsidR="00814E7D" w:rsidRPr="00DF79B9" w:rsidRDefault="00814E7D" w:rsidP="00814E7D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Das </w:t>
                            </w:r>
                            <w:r w:rsidR="000669D0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weiss</w:t>
                            </w: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 ich </w:t>
                            </w:r>
                            <w:r w:rsidR="00E52BBD"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</w: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überhaupt nicht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72D2B" id="_x0000_s1037" type="#_x0000_t202" style="position:absolute;margin-left:-4.85pt;margin-top:426.2pt;width:99.5pt;height:35.05pt;z-index:25165827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" stroked="f">
                <v:textbox>
                  <w:txbxContent>
                    <w:p w14:paraId="2ACB9438" w14:textId="3FCE6075" w:rsidR="00814E7D" w:rsidRPr="00DF79B9" w:rsidRDefault="00814E7D" w:rsidP="00814E7D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Das </w:t>
                      </w:r>
                      <w:r w:rsidR="000669D0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weiss</w:t>
                      </w: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 ich </w:t>
                      </w:r>
                      <w:r w:rsidR="00E52BBD"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</w: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überhaupt nicht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481436" w14:textId="6B7223CF" w:rsidR="00237604" w:rsidRDefault="00237604" w:rsidP="00237604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</w:p>
    <w:p w14:paraId="5B384FE0" w14:textId="4BA792CB" w:rsidR="005C40E1" w:rsidRDefault="00DE0315" w:rsidP="00237604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76B7441E" wp14:editId="1055034C">
                <wp:simplePos x="0" y="0"/>
                <wp:positionH relativeFrom="column">
                  <wp:posOffset>-142875</wp:posOffset>
                </wp:positionH>
                <wp:positionV relativeFrom="paragraph">
                  <wp:posOffset>132715</wp:posOffset>
                </wp:positionV>
                <wp:extent cx="6003985" cy="0"/>
                <wp:effectExtent l="0" t="0" r="0" b="0"/>
                <wp:wrapNone/>
                <wp:docPr id="31967771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A8E6C" id="Straight Connector 2" o:spid="_x0000_s1026" style="position:absolute;z-index:251658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10.45pt" to="461.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" strokecolor="#00792c [3044]"/>
            </w:pict>
          </mc:Fallback>
        </mc:AlternateContent>
      </w:r>
    </w:p>
    <w:p w14:paraId="5B953E70" w14:textId="190BDDA8" w:rsidR="005C40E1" w:rsidRDefault="008F3E22" w:rsidP="005C40E1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sz w:val="28"/>
          <w:szCs w:val="28"/>
          <w:lang w:val="de-CH"/>
        </w:rPr>
        <w:t xml:space="preserve">5. </w:t>
      </w:r>
      <w:r w:rsidR="005C40E1" w:rsidRPr="005C40E1">
        <w:rPr>
          <w:rFonts w:ascii="Gill Sans Nova" w:hAnsi="Gill Sans Nova"/>
          <w:sz w:val="28"/>
          <w:szCs w:val="28"/>
          <w:lang w:val="de-CH"/>
        </w:rPr>
        <w:t>Algorithmen sorgen dafür, dass bestimmte Beiträge/Inhalte stärker betont werden als andere</w:t>
      </w:r>
      <w:r w:rsidR="005C40E1">
        <w:rPr>
          <w:rFonts w:ascii="Gill Sans Nova" w:hAnsi="Gill Sans Nova"/>
          <w:sz w:val="28"/>
          <w:szCs w:val="28"/>
          <w:lang w:val="de-CH"/>
        </w:rPr>
        <w:t>.</w:t>
      </w:r>
    </w:p>
    <w:p w14:paraId="68D50D6A" w14:textId="5537DFE5" w:rsidR="005C40E1" w:rsidRPr="00237604" w:rsidRDefault="005C40E1" w:rsidP="005C40E1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13EB9EEA" wp14:editId="286C2E63">
                <wp:simplePos x="0" y="0"/>
                <wp:positionH relativeFrom="column">
                  <wp:posOffset>4574133</wp:posOffset>
                </wp:positionH>
                <wp:positionV relativeFrom="paragraph">
                  <wp:posOffset>64667</wp:posOffset>
                </wp:positionV>
                <wp:extent cx="290915" cy="285293"/>
                <wp:effectExtent l="0" t="0" r="13970" b="19685"/>
                <wp:wrapNone/>
                <wp:docPr id="149189223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5CDE3" w14:textId="77777777" w:rsidR="005C40E1" w:rsidRPr="00DC649A" w:rsidRDefault="005C40E1" w:rsidP="005C40E1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EB9EEA" id="_x0000_s1038" style="position:absolute;margin-left:360.15pt;margin-top:5.1pt;width:22.9pt;height:22.4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" fillcolor="white [3214]" strokecolor="#7f7f7f [1612]" strokeweight="1pt">
                <v:textbox inset="0,0,0,0">
                  <w:txbxContent>
                    <w:p w14:paraId="4B25CDE3" w14:textId="77777777" w:rsidR="005C40E1" w:rsidRPr="00DC649A" w:rsidRDefault="005C40E1" w:rsidP="005C40E1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F86A292" wp14:editId="593C5325">
                <wp:simplePos x="0" y="0"/>
                <wp:positionH relativeFrom="column">
                  <wp:posOffset>3440277</wp:posOffset>
                </wp:positionH>
                <wp:positionV relativeFrom="paragraph">
                  <wp:posOffset>64667</wp:posOffset>
                </wp:positionV>
                <wp:extent cx="290915" cy="285293"/>
                <wp:effectExtent l="0" t="0" r="13970" b="19685"/>
                <wp:wrapNone/>
                <wp:docPr id="120625689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10B6B" w14:textId="77777777" w:rsidR="005C40E1" w:rsidRPr="00DC649A" w:rsidRDefault="005C40E1" w:rsidP="005C40E1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86A292" id="_x0000_s1039" style="position:absolute;margin-left:270.9pt;margin-top:5.1pt;width:22.9pt;height:22.4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" fillcolor="white [3214]" strokecolor="#7f7f7f [1612]" strokeweight="1pt">
                <v:textbox inset="0,0,0,0">
                  <w:txbxContent>
                    <w:p w14:paraId="4DA10B6B" w14:textId="77777777" w:rsidR="005C40E1" w:rsidRPr="00DC649A" w:rsidRDefault="005C40E1" w:rsidP="005C40E1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EAF5BD7" wp14:editId="7A4EA1B5">
                <wp:simplePos x="0" y="0"/>
                <wp:positionH relativeFrom="column">
                  <wp:posOffset>2299105</wp:posOffset>
                </wp:positionH>
                <wp:positionV relativeFrom="paragraph">
                  <wp:posOffset>64667</wp:posOffset>
                </wp:positionV>
                <wp:extent cx="290915" cy="285293"/>
                <wp:effectExtent l="0" t="0" r="13970" b="19685"/>
                <wp:wrapNone/>
                <wp:docPr id="98798800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07BB3" w14:textId="77777777" w:rsidR="005C40E1" w:rsidRPr="00DC649A" w:rsidRDefault="005C40E1" w:rsidP="005C40E1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AF5BD7" id="_x0000_s1040" style="position:absolute;margin-left:181.05pt;margin-top:5.1pt;width:22.9pt;height:22.4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" fillcolor="white [3214]" strokecolor="#7f7f7f [1612]" strokeweight="1pt">
                <v:textbox inset="0,0,0,0">
                  <w:txbxContent>
                    <w:p w14:paraId="4DF07BB3" w14:textId="77777777" w:rsidR="005C40E1" w:rsidRPr="00DC649A" w:rsidRDefault="005C40E1" w:rsidP="005C40E1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B617334" wp14:editId="359E92D8">
                <wp:simplePos x="0" y="0"/>
                <wp:positionH relativeFrom="column">
                  <wp:posOffset>1157934</wp:posOffset>
                </wp:positionH>
                <wp:positionV relativeFrom="paragraph">
                  <wp:posOffset>64667</wp:posOffset>
                </wp:positionV>
                <wp:extent cx="290915" cy="285293"/>
                <wp:effectExtent l="0" t="0" r="13970" b="19685"/>
                <wp:wrapNone/>
                <wp:docPr id="133723602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99B7D" w14:textId="77777777" w:rsidR="005C40E1" w:rsidRPr="00DC649A" w:rsidRDefault="005C40E1" w:rsidP="005C40E1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617334" id="_x0000_s1041" style="position:absolute;margin-left:91.2pt;margin-top:5.1pt;width:22.9pt;height:22.4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" fillcolor="white [3214]" strokecolor="#7f7f7f [1612]" strokeweight="1pt">
                <v:textbox inset="0,0,0,0">
                  <w:txbxContent>
                    <w:p w14:paraId="5E999B7D" w14:textId="77777777" w:rsidR="005C40E1" w:rsidRPr="00DC649A" w:rsidRDefault="005C40E1" w:rsidP="005C40E1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E0F11C4" wp14:editId="1F742623">
                <wp:simplePos x="0" y="0"/>
                <wp:positionH relativeFrom="column">
                  <wp:posOffset>24078</wp:posOffset>
                </wp:positionH>
                <wp:positionV relativeFrom="paragraph">
                  <wp:posOffset>64667</wp:posOffset>
                </wp:positionV>
                <wp:extent cx="290915" cy="285293"/>
                <wp:effectExtent l="0" t="0" r="13970" b="19685"/>
                <wp:wrapNone/>
                <wp:docPr id="11672849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44658" w14:textId="77777777" w:rsidR="005C40E1" w:rsidRPr="00DC649A" w:rsidRDefault="005C40E1" w:rsidP="005C40E1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0F11C4" id="_x0000_s1042" style="position:absolute;margin-left:1.9pt;margin-top:5.1pt;width:22.9pt;height:22.4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" fillcolor="white [3214]" strokecolor="#7f7f7f [1612]" strokeweight="1pt">
                <v:textbox inset="0,0,0,0">
                  <w:txbxContent>
                    <w:p w14:paraId="7D744658" w14:textId="77777777" w:rsidR="005C40E1" w:rsidRPr="00DC649A" w:rsidRDefault="005C40E1" w:rsidP="005C40E1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50707C17" w14:textId="0BBDF1B6" w:rsidR="005C40E1" w:rsidRPr="00237604" w:rsidRDefault="005C40E1" w:rsidP="005C40E1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33A1A3AC" wp14:editId="3BEABECB">
                <wp:simplePos x="0" y="0"/>
                <wp:positionH relativeFrom="column">
                  <wp:posOffset>4458335</wp:posOffset>
                </wp:positionH>
                <wp:positionV relativeFrom="paragraph">
                  <wp:posOffset>92075</wp:posOffset>
                </wp:positionV>
                <wp:extent cx="1446530" cy="445135"/>
                <wp:effectExtent l="0" t="0" r="1270" b="0"/>
                <wp:wrapSquare wrapText="bothSides"/>
                <wp:docPr id="379776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5E67E" w14:textId="77777777" w:rsidR="005C40E1" w:rsidRPr="00DF79B9" w:rsidRDefault="005C40E1" w:rsidP="005C40E1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Ich weiss darüber </w:t>
                            </w: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  <w:t>ganz genau Bescheid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1A3AC" id="_x0000_s1043" type="#_x0000_t202" style="position:absolute;margin-left:351.05pt;margin-top:7.25pt;width:113.9pt;height:35.0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" stroked="f">
                <v:textbox>
                  <w:txbxContent>
                    <w:p w14:paraId="66B5E67E" w14:textId="77777777" w:rsidR="005C40E1" w:rsidRPr="00DF79B9" w:rsidRDefault="005C40E1" w:rsidP="005C40E1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Ich weiss darüber </w:t>
                      </w: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  <w:t>ganz genau Bescheid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555D5E" w14:textId="77777777" w:rsidR="005C40E1" w:rsidRPr="00237604" w:rsidRDefault="005C40E1" w:rsidP="005C40E1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</w:p>
    <w:p w14:paraId="7FCCE906" w14:textId="3078027F" w:rsidR="00DC649A" w:rsidRDefault="00264601" w:rsidP="00237604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08E16CF7" wp14:editId="69966902">
                <wp:simplePos x="0" y="0"/>
                <wp:positionH relativeFrom="page">
                  <wp:posOffset>896620</wp:posOffset>
                </wp:positionH>
                <wp:positionV relativeFrom="paragraph">
                  <wp:posOffset>146050</wp:posOffset>
                </wp:positionV>
                <wp:extent cx="6003985" cy="0"/>
                <wp:effectExtent l="0" t="0" r="0" b="0"/>
                <wp:wrapNone/>
                <wp:docPr id="196345441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214D1" id="Straight Connector 2" o:spid="_x0000_s1026" style="position:absolute;z-index:2516582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70.6pt,11.5pt" to="543.3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" strokecolor="#00792c [3044]">
                <w10:wrap anchorx="page"/>
              </v:line>
            </w:pict>
          </mc:Fallback>
        </mc:AlternateContent>
      </w:r>
    </w:p>
    <w:p w14:paraId="4925DE0B" w14:textId="381C4B0D" w:rsidR="00DC649A" w:rsidRDefault="008F3E22" w:rsidP="00DC649A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sz w:val="28"/>
          <w:szCs w:val="28"/>
          <w:lang w:val="de-CH"/>
        </w:rPr>
        <w:t xml:space="preserve">6. </w:t>
      </w:r>
      <w:r w:rsidR="002428EB" w:rsidRPr="002428EB">
        <w:rPr>
          <w:rFonts w:ascii="Gill Sans Nova" w:hAnsi="Gill Sans Nova"/>
          <w:sz w:val="28"/>
          <w:szCs w:val="28"/>
          <w:lang w:val="de-CH"/>
        </w:rPr>
        <w:t xml:space="preserve">Mein Algorithmus auf Sozialen Medien passt Beiträge/Inhalte </w:t>
      </w:r>
      <w:r w:rsidR="002428EB">
        <w:rPr>
          <w:rFonts w:ascii="Gill Sans Nova" w:hAnsi="Gill Sans Nova"/>
          <w:sz w:val="28"/>
          <w:szCs w:val="28"/>
          <w:lang w:val="de-CH"/>
        </w:rPr>
        <w:br/>
      </w:r>
      <w:r w:rsidR="002428EB" w:rsidRPr="002428EB">
        <w:rPr>
          <w:rFonts w:ascii="Gill Sans Nova" w:hAnsi="Gill Sans Nova"/>
          <w:sz w:val="28"/>
          <w:szCs w:val="28"/>
          <w:lang w:val="de-CH"/>
        </w:rPr>
        <w:t>speziell für mich an</w:t>
      </w:r>
      <w:r w:rsidR="00DC649A">
        <w:rPr>
          <w:rFonts w:ascii="Gill Sans Nova" w:hAnsi="Gill Sans Nova"/>
          <w:sz w:val="28"/>
          <w:szCs w:val="28"/>
          <w:lang w:val="de-CH"/>
        </w:rPr>
        <w:t>.</w:t>
      </w:r>
    </w:p>
    <w:p w14:paraId="4CC42E00" w14:textId="4E979842" w:rsidR="00DC649A" w:rsidRPr="00237604" w:rsidRDefault="00DC649A" w:rsidP="00DC649A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3FEBFFA1" wp14:editId="4A4772E7">
                <wp:simplePos x="0" y="0"/>
                <wp:positionH relativeFrom="column">
                  <wp:posOffset>4574133</wp:posOffset>
                </wp:positionH>
                <wp:positionV relativeFrom="paragraph">
                  <wp:posOffset>68122</wp:posOffset>
                </wp:positionV>
                <wp:extent cx="290915" cy="285293"/>
                <wp:effectExtent l="0" t="0" r="13970" b="19685"/>
                <wp:wrapNone/>
                <wp:docPr id="27169998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C5805" w14:textId="77777777" w:rsidR="00DC649A" w:rsidRPr="00DC649A" w:rsidRDefault="00DC649A" w:rsidP="00DC649A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BFFA1" id="_x0000_s1044" style="position:absolute;margin-left:360.15pt;margin-top:5.35pt;width:22.9pt;height:22.45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" fillcolor="white [3214]" strokecolor="#7f7f7f [1612]" strokeweight="1pt">
                <v:textbox inset="0,0,0,0">
                  <w:txbxContent>
                    <w:p w14:paraId="436C5805" w14:textId="77777777" w:rsidR="00DC649A" w:rsidRPr="00DC649A" w:rsidRDefault="00DC649A" w:rsidP="00DC649A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21BC6AFB" wp14:editId="320FE774">
                <wp:simplePos x="0" y="0"/>
                <wp:positionH relativeFrom="column">
                  <wp:posOffset>3440277</wp:posOffset>
                </wp:positionH>
                <wp:positionV relativeFrom="paragraph">
                  <wp:posOffset>68122</wp:posOffset>
                </wp:positionV>
                <wp:extent cx="290915" cy="285293"/>
                <wp:effectExtent l="0" t="0" r="13970" b="19685"/>
                <wp:wrapNone/>
                <wp:docPr id="29439650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32D42" w14:textId="77777777" w:rsidR="00DC649A" w:rsidRPr="00DC649A" w:rsidRDefault="00DC649A" w:rsidP="00DC649A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BC6AFB" id="_x0000_s1045" style="position:absolute;margin-left:270.9pt;margin-top:5.35pt;width:22.9pt;height:22.45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" fillcolor="white [3214]" strokecolor="#7f7f7f [1612]" strokeweight="1pt">
                <v:textbox inset="0,0,0,0">
                  <w:txbxContent>
                    <w:p w14:paraId="08B32D42" w14:textId="77777777" w:rsidR="00DC649A" w:rsidRPr="00DC649A" w:rsidRDefault="00DC649A" w:rsidP="00DC649A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2646F7FA" wp14:editId="272F1752">
                <wp:simplePos x="0" y="0"/>
                <wp:positionH relativeFrom="column">
                  <wp:posOffset>2299105</wp:posOffset>
                </wp:positionH>
                <wp:positionV relativeFrom="paragraph">
                  <wp:posOffset>68122</wp:posOffset>
                </wp:positionV>
                <wp:extent cx="290915" cy="285293"/>
                <wp:effectExtent l="0" t="0" r="13970" b="19685"/>
                <wp:wrapNone/>
                <wp:docPr id="22131553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C9172" w14:textId="77777777" w:rsidR="00DC649A" w:rsidRPr="00DC649A" w:rsidRDefault="00DC649A" w:rsidP="00DC649A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46F7FA" id="_x0000_s1046" style="position:absolute;margin-left:181.05pt;margin-top:5.35pt;width:22.9pt;height:22.45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" fillcolor="white [3214]" strokecolor="#7f7f7f [1612]" strokeweight="1pt">
                <v:textbox inset="0,0,0,0">
                  <w:txbxContent>
                    <w:p w14:paraId="7E3C9172" w14:textId="77777777" w:rsidR="00DC649A" w:rsidRPr="00DC649A" w:rsidRDefault="00DC649A" w:rsidP="00DC649A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2AEDD748" wp14:editId="549E77E2">
                <wp:simplePos x="0" y="0"/>
                <wp:positionH relativeFrom="column">
                  <wp:posOffset>1157934</wp:posOffset>
                </wp:positionH>
                <wp:positionV relativeFrom="paragraph">
                  <wp:posOffset>68122</wp:posOffset>
                </wp:positionV>
                <wp:extent cx="290915" cy="285293"/>
                <wp:effectExtent l="0" t="0" r="13970" b="19685"/>
                <wp:wrapNone/>
                <wp:docPr id="154487806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40ABB" w14:textId="77777777" w:rsidR="00DC649A" w:rsidRPr="00DC649A" w:rsidRDefault="00DC649A" w:rsidP="00DC649A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EDD748" id="_x0000_s1047" style="position:absolute;margin-left:91.2pt;margin-top:5.35pt;width:22.9pt;height:22.4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" fillcolor="white [3214]" strokecolor="#7f7f7f [1612]" strokeweight="1pt">
                <v:textbox inset="0,0,0,0">
                  <w:txbxContent>
                    <w:p w14:paraId="6E440ABB" w14:textId="77777777" w:rsidR="00DC649A" w:rsidRPr="00DC649A" w:rsidRDefault="00DC649A" w:rsidP="00DC649A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27BC6D9B" wp14:editId="5E6A03CC">
                <wp:simplePos x="0" y="0"/>
                <wp:positionH relativeFrom="column">
                  <wp:posOffset>24078</wp:posOffset>
                </wp:positionH>
                <wp:positionV relativeFrom="paragraph">
                  <wp:posOffset>68122</wp:posOffset>
                </wp:positionV>
                <wp:extent cx="290915" cy="285293"/>
                <wp:effectExtent l="0" t="0" r="13970" b="19685"/>
                <wp:wrapNone/>
                <wp:docPr id="120900381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926F2" w14:textId="77777777" w:rsidR="00DC649A" w:rsidRPr="00DC649A" w:rsidRDefault="00DC649A" w:rsidP="00DC649A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C6D9B" id="_x0000_s1048" style="position:absolute;margin-left:1.9pt;margin-top:5.35pt;width:22.9pt;height:22.4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" fillcolor="white [3214]" strokecolor="#7f7f7f [1612]" strokeweight="1pt">
                <v:textbox inset="0,0,0,0">
                  <w:txbxContent>
                    <w:p w14:paraId="536926F2" w14:textId="77777777" w:rsidR="00DC649A" w:rsidRPr="00DC649A" w:rsidRDefault="00DC649A" w:rsidP="00DC649A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1D25A652" w14:textId="1686D389" w:rsidR="00DC649A" w:rsidRPr="00237604" w:rsidRDefault="00DC649A" w:rsidP="00DC649A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252" behindDoc="0" locked="0" layoutInCell="1" allowOverlap="1" wp14:anchorId="74796902" wp14:editId="56993C86">
                <wp:simplePos x="0" y="0"/>
                <wp:positionH relativeFrom="column">
                  <wp:posOffset>4458335</wp:posOffset>
                </wp:positionH>
                <wp:positionV relativeFrom="paragraph">
                  <wp:posOffset>92075</wp:posOffset>
                </wp:positionV>
                <wp:extent cx="1446530" cy="445135"/>
                <wp:effectExtent l="0" t="0" r="1270" b="0"/>
                <wp:wrapSquare wrapText="bothSides"/>
                <wp:docPr id="1761480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42F77" w14:textId="77777777" w:rsidR="00DC649A" w:rsidRPr="00DF79B9" w:rsidRDefault="00DC649A" w:rsidP="00DC649A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Ich weiss darüber </w:t>
                            </w: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  <w:t>ganz genau Bescheid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96902" id="_x0000_s1049" type="#_x0000_t202" style="position:absolute;margin-left:351.05pt;margin-top:7.25pt;width:113.9pt;height:35.05pt;z-index:2516582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" stroked="f">
                <v:textbox>
                  <w:txbxContent>
                    <w:p w14:paraId="40142F77" w14:textId="77777777" w:rsidR="00DC649A" w:rsidRPr="00DF79B9" w:rsidRDefault="00DC649A" w:rsidP="00DC649A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Ich weiss darüber </w:t>
                      </w: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  <w:t>ganz genau Bescheid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6A55FB" w14:textId="77860580" w:rsidR="00DC649A" w:rsidRPr="00237604" w:rsidRDefault="00DC649A" w:rsidP="00DC649A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</w:p>
    <w:p w14:paraId="77B80EF6" w14:textId="54965673" w:rsidR="00DC649A" w:rsidRDefault="00264601" w:rsidP="00237604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6C76454E" wp14:editId="12124A80">
                <wp:simplePos x="0" y="0"/>
                <wp:positionH relativeFrom="column">
                  <wp:posOffset>-145415</wp:posOffset>
                </wp:positionH>
                <wp:positionV relativeFrom="paragraph">
                  <wp:posOffset>70485</wp:posOffset>
                </wp:positionV>
                <wp:extent cx="6003925" cy="0"/>
                <wp:effectExtent l="0" t="0" r="0" b="0"/>
                <wp:wrapNone/>
                <wp:docPr id="50686510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1DC04" id="Straight Connector 2" o:spid="_x0000_s1026" style="position:absolute;z-index:2516582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45pt,5.55pt" to="461.3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4F2mwEAAJQDAAAOAAAAZHJzL2Uyb0RvYy54bWysU9uO0zAQfUfiHyy/06RFr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" strokecolor="#00792c [3044]"/>
            </w:pict>
          </mc:Fallback>
        </mc:AlternateContent>
      </w:r>
    </w:p>
    <w:p w14:paraId="0DCBC833" w14:textId="02C1363E" w:rsidR="008F3E22" w:rsidRDefault="008F3E22" w:rsidP="008F3E22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sz w:val="28"/>
          <w:szCs w:val="28"/>
          <w:lang w:val="de-CH"/>
        </w:rPr>
        <w:t xml:space="preserve">7. </w:t>
      </w:r>
      <w:r w:rsidRPr="008F3E22">
        <w:rPr>
          <w:rFonts w:ascii="Gill Sans Nova" w:hAnsi="Gill Sans Nova"/>
          <w:sz w:val="28"/>
          <w:szCs w:val="28"/>
          <w:lang w:val="de-CH"/>
        </w:rPr>
        <w:t>Meine Freundinnen und Freunde sehen durch ihren Algorithmus andere Beiträge/Inhalte als ich.</w:t>
      </w:r>
    </w:p>
    <w:p w14:paraId="5DCC132F" w14:textId="77777777" w:rsidR="008F3E22" w:rsidRPr="00237604" w:rsidRDefault="008F3E22" w:rsidP="008F3E22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632A2EAB" wp14:editId="62C0BFEE">
                <wp:simplePos x="0" y="0"/>
                <wp:positionH relativeFrom="column">
                  <wp:posOffset>4574133</wp:posOffset>
                </wp:positionH>
                <wp:positionV relativeFrom="paragraph">
                  <wp:posOffset>64896</wp:posOffset>
                </wp:positionV>
                <wp:extent cx="290915" cy="285293"/>
                <wp:effectExtent l="0" t="0" r="13970" b="19685"/>
                <wp:wrapNone/>
                <wp:docPr id="163898675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42A3A" w14:textId="77777777" w:rsidR="008F3E22" w:rsidRPr="00DC649A" w:rsidRDefault="008F3E22" w:rsidP="008F3E22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A2EAB" id="_x0000_s1050" style="position:absolute;margin-left:360.15pt;margin-top:5.1pt;width:22.9pt;height:22.45pt;z-index:2516582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" fillcolor="white [3214]" strokecolor="#7f7f7f [1612]" strokeweight="1pt">
                <v:textbox inset="0,0,0,0">
                  <w:txbxContent>
                    <w:p w14:paraId="7CB42A3A" w14:textId="77777777" w:rsidR="008F3E22" w:rsidRPr="00DC649A" w:rsidRDefault="008F3E22" w:rsidP="008F3E22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015AF4DA" wp14:editId="178FE67B">
                <wp:simplePos x="0" y="0"/>
                <wp:positionH relativeFrom="column">
                  <wp:posOffset>3440277</wp:posOffset>
                </wp:positionH>
                <wp:positionV relativeFrom="paragraph">
                  <wp:posOffset>64896</wp:posOffset>
                </wp:positionV>
                <wp:extent cx="290915" cy="285293"/>
                <wp:effectExtent l="0" t="0" r="13970" b="19685"/>
                <wp:wrapNone/>
                <wp:docPr id="103902686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09947" w14:textId="77777777" w:rsidR="008F3E22" w:rsidRPr="00DC649A" w:rsidRDefault="008F3E22" w:rsidP="008F3E22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5AF4DA" id="_x0000_s1051" style="position:absolute;margin-left:270.9pt;margin-top:5.1pt;width:22.9pt;height:22.45pt;z-index:251658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" fillcolor="white [3214]" strokecolor="#7f7f7f [1612]" strokeweight="1pt">
                <v:textbox inset="0,0,0,0">
                  <w:txbxContent>
                    <w:p w14:paraId="6C709947" w14:textId="77777777" w:rsidR="008F3E22" w:rsidRPr="00DC649A" w:rsidRDefault="008F3E22" w:rsidP="008F3E22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79515016" wp14:editId="0689A812">
                <wp:simplePos x="0" y="0"/>
                <wp:positionH relativeFrom="column">
                  <wp:posOffset>2299105</wp:posOffset>
                </wp:positionH>
                <wp:positionV relativeFrom="paragraph">
                  <wp:posOffset>64896</wp:posOffset>
                </wp:positionV>
                <wp:extent cx="290915" cy="285293"/>
                <wp:effectExtent l="0" t="0" r="13970" b="19685"/>
                <wp:wrapNone/>
                <wp:docPr id="175628801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59124" w14:textId="77777777" w:rsidR="008F3E22" w:rsidRPr="00DC649A" w:rsidRDefault="008F3E22" w:rsidP="008F3E22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15016" id="_x0000_s1052" style="position:absolute;margin-left:181.05pt;margin-top:5.1pt;width:22.9pt;height:22.45pt;z-index:251658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" fillcolor="white [3214]" strokecolor="#7f7f7f [1612]" strokeweight="1pt">
                <v:textbox inset="0,0,0,0">
                  <w:txbxContent>
                    <w:p w14:paraId="5FE59124" w14:textId="77777777" w:rsidR="008F3E22" w:rsidRPr="00DC649A" w:rsidRDefault="008F3E22" w:rsidP="008F3E22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51B5E877" wp14:editId="6A017488">
                <wp:simplePos x="0" y="0"/>
                <wp:positionH relativeFrom="column">
                  <wp:posOffset>1157934</wp:posOffset>
                </wp:positionH>
                <wp:positionV relativeFrom="paragraph">
                  <wp:posOffset>64896</wp:posOffset>
                </wp:positionV>
                <wp:extent cx="290915" cy="285293"/>
                <wp:effectExtent l="0" t="0" r="13970" b="19685"/>
                <wp:wrapNone/>
                <wp:docPr id="106413983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3FA35" w14:textId="77777777" w:rsidR="008F3E22" w:rsidRPr="00DC649A" w:rsidRDefault="008F3E22" w:rsidP="008F3E22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B5E877" id="_x0000_s1053" style="position:absolute;margin-left:91.2pt;margin-top:5.1pt;width:22.9pt;height:22.45pt;z-index:251658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" fillcolor="white [3214]" strokecolor="#7f7f7f [1612]" strokeweight="1pt">
                <v:textbox inset="0,0,0,0">
                  <w:txbxContent>
                    <w:p w14:paraId="1D83FA35" w14:textId="77777777" w:rsidR="008F3E22" w:rsidRPr="00DC649A" w:rsidRDefault="008F3E22" w:rsidP="008F3E22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0EFCA2B5" wp14:editId="54E075DF">
                <wp:simplePos x="0" y="0"/>
                <wp:positionH relativeFrom="column">
                  <wp:posOffset>24078</wp:posOffset>
                </wp:positionH>
                <wp:positionV relativeFrom="paragraph">
                  <wp:posOffset>64896</wp:posOffset>
                </wp:positionV>
                <wp:extent cx="290915" cy="285293"/>
                <wp:effectExtent l="0" t="0" r="13970" b="19685"/>
                <wp:wrapNone/>
                <wp:docPr id="191514444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8F4E3" w14:textId="77777777" w:rsidR="008F3E22" w:rsidRPr="00DC649A" w:rsidRDefault="008F3E22" w:rsidP="008F3E22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CA2B5" id="_x0000_s1054" style="position:absolute;margin-left:1.9pt;margin-top:5.1pt;width:22.9pt;height:22.45pt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" fillcolor="white [3214]" strokecolor="#7f7f7f [1612]" strokeweight="1pt">
                <v:textbox inset="0,0,0,0">
                  <w:txbxContent>
                    <w:p w14:paraId="2708F4E3" w14:textId="77777777" w:rsidR="008F3E22" w:rsidRPr="00DC649A" w:rsidRDefault="008F3E22" w:rsidP="008F3E22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7908D6ED" w14:textId="53857242" w:rsidR="008F3E22" w:rsidRPr="00237604" w:rsidRDefault="008F3E22" w:rsidP="008F3E22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267" behindDoc="0" locked="0" layoutInCell="1" allowOverlap="1" wp14:anchorId="0730A97B" wp14:editId="5AE6DBB1">
                <wp:simplePos x="0" y="0"/>
                <wp:positionH relativeFrom="column">
                  <wp:posOffset>4458335</wp:posOffset>
                </wp:positionH>
                <wp:positionV relativeFrom="paragraph">
                  <wp:posOffset>92075</wp:posOffset>
                </wp:positionV>
                <wp:extent cx="1446530" cy="445135"/>
                <wp:effectExtent l="0" t="0" r="1270" b="0"/>
                <wp:wrapSquare wrapText="bothSides"/>
                <wp:docPr id="8589966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AC86C" w14:textId="77777777" w:rsidR="008F3E22" w:rsidRPr="00DF79B9" w:rsidRDefault="008F3E22" w:rsidP="008F3E22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Ich weiss darüber </w:t>
                            </w: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  <w:t>ganz genau Bescheid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0A97B" id="_x0000_s1055" type="#_x0000_t202" style="position:absolute;margin-left:351.05pt;margin-top:7.25pt;width:113.9pt;height:35.05pt;z-index:25165826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" stroked="f">
                <v:textbox>
                  <w:txbxContent>
                    <w:p w14:paraId="3D2AC86C" w14:textId="77777777" w:rsidR="008F3E22" w:rsidRPr="00DF79B9" w:rsidRDefault="008F3E22" w:rsidP="008F3E22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Ich weiss darüber </w:t>
                      </w: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  <w:t>ganz genau Bescheid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57430E" w14:textId="7303B9FD" w:rsidR="008F3E22" w:rsidRDefault="008F3E22" w:rsidP="00237604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</w:p>
    <w:p w14:paraId="306EDB89" w14:textId="71030D34" w:rsidR="00814E7D" w:rsidRDefault="007B4BC2" w:rsidP="00237604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0FCD767D" wp14:editId="0262C353">
                <wp:simplePos x="0" y="0"/>
                <wp:positionH relativeFrom="page">
                  <wp:posOffset>897255</wp:posOffset>
                </wp:positionH>
                <wp:positionV relativeFrom="paragraph">
                  <wp:posOffset>103876</wp:posOffset>
                </wp:positionV>
                <wp:extent cx="6003925" cy="0"/>
                <wp:effectExtent l="0" t="0" r="0" b="0"/>
                <wp:wrapNone/>
                <wp:docPr id="110503857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072B0" id="Straight Connector 2" o:spid="_x0000_s1026" style="position:absolute;z-index:25165829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70.65pt,8.2pt" to="543.4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4F2mwEAAJQDAAAOAAAAZHJzL2Uyb0RvYy54bWysU9uO0zAQfUfiHyy/06RFr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" strokecolor="#00792c [3044]">
                <w10:wrap anchorx="page"/>
              </v:line>
            </w:pict>
          </mc:Fallback>
        </mc:AlternateContent>
      </w:r>
    </w:p>
    <w:p w14:paraId="6729A423" w14:textId="273DFDAD" w:rsidR="00814E7D" w:rsidRDefault="00814E7D" w:rsidP="00814E7D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sz w:val="28"/>
          <w:szCs w:val="28"/>
          <w:lang w:val="de-CH"/>
        </w:rPr>
        <w:t xml:space="preserve">8. </w:t>
      </w:r>
      <w:r w:rsidRPr="00814E7D">
        <w:rPr>
          <w:rFonts w:ascii="Gill Sans Nova" w:hAnsi="Gill Sans Nova"/>
          <w:sz w:val="28"/>
          <w:szCs w:val="28"/>
          <w:lang w:val="de-CH"/>
        </w:rPr>
        <w:t>Mein Algorithmus entscheidet automatisch, welche Beiträge/Inhalte ich sehe.</w:t>
      </w:r>
    </w:p>
    <w:p w14:paraId="438AC727" w14:textId="77777777" w:rsidR="00814E7D" w:rsidRPr="00237604" w:rsidRDefault="00814E7D" w:rsidP="00814E7D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728EC25A" wp14:editId="21EBED11">
                <wp:simplePos x="0" y="0"/>
                <wp:positionH relativeFrom="column">
                  <wp:posOffset>4574133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132146079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A4FD4" w14:textId="77777777" w:rsidR="00814E7D" w:rsidRPr="00DC649A" w:rsidRDefault="00814E7D" w:rsidP="00814E7D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EC25A" id="_x0000_s1056" style="position:absolute;margin-left:360.15pt;margin-top:5.2pt;width:22.9pt;height:22.45pt;z-index:2516582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" fillcolor="white [3214]" strokecolor="#7f7f7f [1612]" strokeweight="1pt">
                <v:textbox inset="0,0,0,0">
                  <w:txbxContent>
                    <w:p w14:paraId="142A4FD4" w14:textId="77777777" w:rsidR="00814E7D" w:rsidRPr="00DC649A" w:rsidRDefault="00814E7D" w:rsidP="00814E7D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77C8C466" wp14:editId="72F27B91">
                <wp:simplePos x="0" y="0"/>
                <wp:positionH relativeFrom="column">
                  <wp:posOffset>3440277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52390104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494D5" w14:textId="77777777" w:rsidR="00814E7D" w:rsidRPr="00DC649A" w:rsidRDefault="00814E7D" w:rsidP="00814E7D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C8C466" id="_x0000_s1057" style="position:absolute;margin-left:270.9pt;margin-top:5.2pt;width:22.9pt;height:22.45pt;z-index:2516582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" fillcolor="white [3214]" strokecolor="#7f7f7f [1612]" strokeweight="1pt">
                <v:textbox inset="0,0,0,0">
                  <w:txbxContent>
                    <w:p w14:paraId="193494D5" w14:textId="77777777" w:rsidR="00814E7D" w:rsidRPr="00DC649A" w:rsidRDefault="00814E7D" w:rsidP="00814E7D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27D9C6B0" wp14:editId="5B7B6B13">
                <wp:simplePos x="0" y="0"/>
                <wp:positionH relativeFrom="column">
                  <wp:posOffset>2299105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124452507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F437F" w14:textId="77777777" w:rsidR="00814E7D" w:rsidRPr="00DC649A" w:rsidRDefault="00814E7D" w:rsidP="00814E7D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D9C6B0" id="_x0000_s1058" style="position:absolute;margin-left:181.05pt;margin-top:5.2pt;width:22.9pt;height:22.45pt;z-index:2516582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" fillcolor="white [3214]" strokecolor="#7f7f7f [1612]" strokeweight="1pt">
                <v:textbox inset="0,0,0,0">
                  <w:txbxContent>
                    <w:p w14:paraId="239F437F" w14:textId="77777777" w:rsidR="00814E7D" w:rsidRPr="00DC649A" w:rsidRDefault="00814E7D" w:rsidP="00814E7D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1580D52D" wp14:editId="28C7AC6B">
                <wp:simplePos x="0" y="0"/>
                <wp:positionH relativeFrom="column">
                  <wp:posOffset>1157934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692152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39A3B" w14:textId="77777777" w:rsidR="00814E7D" w:rsidRPr="00DC649A" w:rsidRDefault="00814E7D" w:rsidP="00814E7D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80D52D" id="_x0000_s1059" style="position:absolute;margin-left:91.2pt;margin-top:5.2pt;width:22.9pt;height:22.45pt;z-index:251658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" fillcolor="white [3214]" strokecolor="#7f7f7f [1612]" strokeweight="1pt">
                <v:textbox inset="0,0,0,0">
                  <w:txbxContent>
                    <w:p w14:paraId="38739A3B" w14:textId="77777777" w:rsidR="00814E7D" w:rsidRPr="00DC649A" w:rsidRDefault="00814E7D" w:rsidP="00814E7D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3F3F70C1" wp14:editId="0F2E49A9">
                <wp:simplePos x="0" y="0"/>
                <wp:positionH relativeFrom="column">
                  <wp:posOffset>24078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38462726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E5022" w14:textId="77777777" w:rsidR="00814E7D" w:rsidRPr="00DC649A" w:rsidRDefault="00814E7D" w:rsidP="00814E7D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F70C1" id="_x0000_s1060" style="position:absolute;margin-left:1.9pt;margin-top:5.2pt;width:22.9pt;height:22.45pt;z-index:251658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" fillcolor="white [3214]" strokecolor="#7f7f7f [1612]" strokeweight="1pt">
                <v:textbox inset="0,0,0,0">
                  <w:txbxContent>
                    <w:p w14:paraId="380E5022" w14:textId="77777777" w:rsidR="00814E7D" w:rsidRPr="00DC649A" w:rsidRDefault="00814E7D" w:rsidP="00814E7D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3E070759" w14:textId="233B07A3" w:rsidR="00814E7D" w:rsidRPr="00237604" w:rsidRDefault="00814E7D" w:rsidP="00814E7D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277" behindDoc="0" locked="0" layoutInCell="1" allowOverlap="1" wp14:anchorId="3B5460BA" wp14:editId="2EEE73B5">
                <wp:simplePos x="0" y="0"/>
                <wp:positionH relativeFrom="column">
                  <wp:posOffset>4458335</wp:posOffset>
                </wp:positionH>
                <wp:positionV relativeFrom="paragraph">
                  <wp:posOffset>92075</wp:posOffset>
                </wp:positionV>
                <wp:extent cx="1446530" cy="445135"/>
                <wp:effectExtent l="0" t="0" r="1270" b="0"/>
                <wp:wrapSquare wrapText="bothSides"/>
                <wp:docPr id="1913635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F4A11" w14:textId="77777777" w:rsidR="00814E7D" w:rsidRPr="00DF79B9" w:rsidRDefault="00814E7D" w:rsidP="00814E7D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Ich weiss darüber </w:t>
                            </w: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  <w:t>ganz genau Bescheid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460BA" id="_x0000_s1061" type="#_x0000_t202" style="position:absolute;margin-left:351.05pt;margin-top:7.25pt;width:113.9pt;height:35.05pt;z-index:25165827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" stroked="f">
                <v:textbox>
                  <w:txbxContent>
                    <w:p w14:paraId="5E3F4A11" w14:textId="77777777" w:rsidR="00814E7D" w:rsidRPr="00DF79B9" w:rsidRDefault="00814E7D" w:rsidP="00814E7D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Ich weiss darüber </w:t>
                      </w: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  <w:t>ganz genau Bescheid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B1B58E" w14:textId="617A522D" w:rsidR="00814E7D" w:rsidRPr="00237604" w:rsidRDefault="00814E7D" w:rsidP="00814E7D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</w:p>
    <w:p w14:paraId="2BE891B3" w14:textId="40C2D03A" w:rsidR="00814E7D" w:rsidRDefault="00264601" w:rsidP="00237604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95" behindDoc="0" locked="0" layoutInCell="1" allowOverlap="1" wp14:anchorId="2984B565" wp14:editId="29A90C7F">
                <wp:simplePos x="0" y="0"/>
                <wp:positionH relativeFrom="column">
                  <wp:posOffset>-146050</wp:posOffset>
                </wp:positionH>
                <wp:positionV relativeFrom="paragraph">
                  <wp:posOffset>92339</wp:posOffset>
                </wp:positionV>
                <wp:extent cx="6003985" cy="0"/>
                <wp:effectExtent l="0" t="0" r="0" b="0"/>
                <wp:wrapNone/>
                <wp:docPr id="11842750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FC46F" id="Straight Connector 2" o:spid="_x0000_s1026" style="position:absolute;z-index:2516582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5pt,7.25pt" to="461.2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" strokecolor="#00792c [3044]"/>
            </w:pict>
          </mc:Fallback>
        </mc:AlternateContent>
      </w:r>
    </w:p>
    <w:p w14:paraId="791970B4" w14:textId="2D1686A1" w:rsidR="00C17241" w:rsidRDefault="00DE0315" w:rsidP="00C17241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sz w:val="28"/>
          <w:szCs w:val="28"/>
          <w:lang w:val="de-CH"/>
        </w:rPr>
        <w:t xml:space="preserve">9. </w:t>
      </w:r>
      <w:r w:rsidRPr="00DE0315">
        <w:rPr>
          <w:rFonts w:ascii="Gill Sans Nova" w:hAnsi="Gill Sans Nova"/>
          <w:sz w:val="28"/>
          <w:szCs w:val="28"/>
          <w:lang w:val="de-CH"/>
        </w:rPr>
        <w:t>Mein Algorithmus braucht keine Menschen, um zu entscheiden, welche Beiträge/Inhalte ich in sozialen Medien sehe</w:t>
      </w:r>
      <w:r w:rsidR="00C17241" w:rsidRPr="00814E7D">
        <w:rPr>
          <w:rFonts w:ascii="Gill Sans Nova" w:hAnsi="Gill Sans Nova"/>
          <w:sz w:val="28"/>
          <w:szCs w:val="28"/>
          <w:lang w:val="de-CH"/>
        </w:rPr>
        <w:t>.</w:t>
      </w:r>
    </w:p>
    <w:p w14:paraId="6005961C" w14:textId="77777777" w:rsidR="00C17241" w:rsidRPr="00237604" w:rsidRDefault="00C17241" w:rsidP="00C17241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5321800E" wp14:editId="55513C2D">
                <wp:simplePos x="0" y="0"/>
                <wp:positionH relativeFrom="column">
                  <wp:posOffset>4574133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96648417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30A4C" w14:textId="77777777" w:rsidR="00C17241" w:rsidRPr="00DC649A" w:rsidRDefault="00C17241" w:rsidP="00C17241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21800E" id="_x0000_s1062" style="position:absolute;margin-left:360.15pt;margin-top:5.2pt;width:22.9pt;height:22.45pt;z-index:251658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" fillcolor="white [3214]" strokecolor="#7f7f7f [1612]" strokeweight="1pt">
                <v:textbox inset="0,0,0,0">
                  <w:txbxContent>
                    <w:p w14:paraId="2DD30A4C" w14:textId="77777777" w:rsidR="00C17241" w:rsidRPr="00DC649A" w:rsidRDefault="00C17241" w:rsidP="00C17241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89" behindDoc="0" locked="0" layoutInCell="1" allowOverlap="1" wp14:anchorId="297732D7" wp14:editId="287E7499">
                <wp:simplePos x="0" y="0"/>
                <wp:positionH relativeFrom="column">
                  <wp:posOffset>3440277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195569279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ED022" w14:textId="77777777" w:rsidR="00C17241" w:rsidRPr="00DC649A" w:rsidRDefault="00C17241" w:rsidP="00C17241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7732D7" id="_x0000_s1063" style="position:absolute;margin-left:270.9pt;margin-top:5.2pt;width:22.9pt;height:22.45pt;z-index:251658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" fillcolor="white [3214]" strokecolor="#7f7f7f [1612]" strokeweight="1pt">
                <v:textbox inset="0,0,0,0">
                  <w:txbxContent>
                    <w:p w14:paraId="484ED022" w14:textId="77777777" w:rsidR="00C17241" w:rsidRPr="00DC649A" w:rsidRDefault="00C17241" w:rsidP="00C17241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0340F682" wp14:editId="164BDACA">
                <wp:simplePos x="0" y="0"/>
                <wp:positionH relativeFrom="column">
                  <wp:posOffset>2299105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10801015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9AF2B" w14:textId="77777777" w:rsidR="00C17241" w:rsidRPr="00DC649A" w:rsidRDefault="00C17241" w:rsidP="00C17241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40F682" id="_x0000_s1064" style="position:absolute;margin-left:181.05pt;margin-top:5.2pt;width:22.9pt;height:22.45pt;z-index:25165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" fillcolor="white [3214]" strokecolor="#7f7f7f [1612]" strokeweight="1pt">
                <v:textbox inset="0,0,0,0">
                  <w:txbxContent>
                    <w:p w14:paraId="41B9AF2B" w14:textId="77777777" w:rsidR="00C17241" w:rsidRPr="00DC649A" w:rsidRDefault="00C17241" w:rsidP="00C17241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4CE68910" wp14:editId="77153C9D">
                <wp:simplePos x="0" y="0"/>
                <wp:positionH relativeFrom="column">
                  <wp:posOffset>1157934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36214495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53E65" w14:textId="77777777" w:rsidR="00C17241" w:rsidRPr="00DC649A" w:rsidRDefault="00C17241" w:rsidP="00C17241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E68910" id="_x0000_s1065" style="position:absolute;margin-left:91.2pt;margin-top:5.2pt;width:22.9pt;height:22.45pt;z-index:251658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" fillcolor="white [3214]" strokecolor="#7f7f7f [1612]" strokeweight="1pt">
                <v:textbox inset="0,0,0,0">
                  <w:txbxContent>
                    <w:p w14:paraId="10F53E65" w14:textId="77777777" w:rsidR="00C17241" w:rsidRPr="00DC649A" w:rsidRDefault="00C17241" w:rsidP="00C17241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7C47A252" wp14:editId="04C34CF3">
                <wp:simplePos x="0" y="0"/>
                <wp:positionH relativeFrom="column">
                  <wp:posOffset>24078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170427976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C80AE" w14:textId="77777777" w:rsidR="00C17241" w:rsidRPr="00DC649A" w:rsidRDefault="00C17241" w:rsidP="00C17241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47A252" id="_x0000_s1066" style="position:absolute;margin-left:1.9pt;margin-top:5.2pt;width:22.9pt;height:22.45pt;z-index:251658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" fillcolor="white [3214]" strokecolor="#7f7f7f [1612]" strokeweight="1pt">
                <v:textbox inset="0,0,0,0">
                  <w:txbxContent>
                    <w:p w14:paraId="388C80AE" w14:textId="77777777" w:rsidR="00C17241" w:rsidRPr="00DC649A" w:rsidRDefault="00C17241" w:rsidP="00C17241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515C9F97" w14:textId="0C1EC252" w:rsidR="00C17241" w:rsidRPr="00237604" w:rsidRDefault="00F7796F" w:rsidP="00C17241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EEB8BC3" wp14:editId="45FF0004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1263650" cy="445135"/>
                <wp:effectExtent l="0" t="0" r="0" b="0"/>
                <wp:wrapSquare wrapText="bothSides"/>
                <wp:docPr id="227181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79BFA" w14:textId="04DABC7A" w:rsidR="00F7796F" w:rsidRPr="00DF79B9" w:rsidRDefault="00F7796F" w:rsidP="00F7796F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Das </w:t>
                            </w:r>
                            <w:r w:rsidR="000669D0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weiss</w:t>
                            </w: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 ich </w:t>
                            </w:r>
                            <w:r w:rsidR="00E52BBD"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</w:r>
                            <w:r w:rsidRPr="00DF79B9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überhaupt nicht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B8BC3" id="_x0000_s1067" type="#_x0000_t202" style="position:absolute;margin-left:0;margin-top:7.2pt;width:99.5pt;height:35.0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" stroked="f">
                <v:textbox>
                  <w:txbxContent>
                    <w:p w14:paraId="42D79BFA" w14:textId="04DABC7A" w:rsidR="00F7796F" w:rsidRPr="00DF79B9" w:rsidRDefault="00F7796F" w:rsidP="00F7796F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Das </w:t>
                      </w:r>
                      <w:r w:rsidR="000669D0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weiss</w:t>
                      </w: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 ich </w:t>
                      </w:r>
                      <w:r w:rsidR="00E52BBD"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</w:r>
                      <w:r w:rsidRPr="00DF79B9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überhaupt nicht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634183" w14:textId="2161C1AA" w:rsidR="00C17241" w:rsidRPr="00237604" w:rsidRDefault="00C17241" w:rsidP="00C17241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</w:p>
    <w:p w14:paraId="1FD540BE" w14:textId="3E4F6B81" w:rsidR="00C17241" w:rsidRPr="00237604" w:rsidRDefault="00264601" w:rsidP="00C17241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96" behindDoc="0" locked="0" layoutInCell="1" allowOverlap="1" wp14:anchorId="35B5880D" wp14:editId="04CF4AE5">
                <wp:simplePos x="0" y="0"/>
                <wp:positionH relativeFrom="page">
                  <wp:posOffset>901065</wp:posOffset>
                </wp:positionH>
                <wp:positionV relativeFrom="paragraph">
                  <wp:posOffset>91176</wp:posOffset>
                </wp:positionV>
                <wp:extent cx="6003925" cy="0"/>
                <wp:effectExtent l="0" t="0" r="0" b="0"/>
                <wp:wrapNone/>
                <wp:docPr id="207722610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8B2F2" id="Straight Connector 2" o:spid="_x0000_s1026" style="position:absolute;z-index:251658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70.95pt,7.2pt" to="543.7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4F2mwEAAJQDAAAOAAAAZHJzL2Uyb0RvYy54bWysU9uO0zAQfUfiHyy/06RFr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" strokecolor="#00792c [3044]">
                <w10:wrap anchorx="page"/>
              </v:line>
            </w:pict>
          </mc:Fallback>
        </mc:AlternateContent>
      </w:r>
    </w:p>
    <w:p w14:paraId="168B9B2E" w14:textId="77777777" w:rsidR="00F42521" w:rsidRDefault="00F42521">
      <w:pPr>
        <w:rPr>
          <w:rFonts w:ascii="Gill Sans Nova" w:eastAsiaTheme="majorEastAsia" w:hAnsi="Gill Sans Nova" w:cstheme="majorBidi"/>
          <w:sz w:val="28"/>
          <w:szCs w:val="28"/>
          <w:lang w:val="de-CH"/>
        </w:rPr>
      </w:pPr>
      <w:r>
        <w:rPr>
          <w:rFonts w:ascii="Gill Sans Nova" w:hAnsi="Gill Sans Nova"/>
          <w:sz w:val="28"/>
          <w:szCs w:val="28"/>
          <w:lang w:val="de-CH"/>
        </w:rPr>
        <w:br w:type="page"/>
      </w:r>
    </w:p>
    <w:p w14:paraId="7D753721" w14:textId="52220956" w:rsidR="00F42521" w:rsidRDefault="00971BA1" w:rsidP="00F42521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sz w:val="28"/>
          <w:szCs w:val="28"/>
          <w:lang w:val="de-CH"/>
        </w:rPr>
        <w:t>10. A</w:t>
      </w:r>
      <w:r w:rsidRPr="00971BA1">
        <w:rPr>
          <w:rFonts w:ascii="Gill Sans Nova" w:hAnsi="Gill Sans Nova"/>
          <w:sz w:val="28"/>
          <w:szCs w:val="28"/>
          <w:lang w:val="de-CH"/>
        </w:rPr>
        <w:t>lgorithmen entscheiden automatisch, welche Beiträge/Inhalte ich sehe.</w:t>
      </w:r>
    </w:p>
    <w:p w14:paraId="14D0D61E" w14:textId="77777777" w:rsidR="00F42521" w:rsidRPr="00237604" w:rsidRDefault="00F42521" w:rsidP="00F42521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02" behindDoc="0" locked="0" layoutInCell="1" allowOverlap="1" wp14:anchorId="0EBDDD42" wp14:editId="24DDDF8E">
                <wp:simplePos x="0" y="0"/>
                <wp:positionH relativeFrom="column">
                  <wp:posOffset>4574133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35449313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41FBC" w14:textId="77777777" w:rsidR="00F42521" w:rsidRPr="00DC649A" w:rsidRDefault="00F42521" w:rsidP="00F42521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BDDD42" id="_x0000_s1068" style="position:absolute;margin-left:360.15pt;margin-top:5.2pt;width:22.9pt;height:22.45pt;z-index:2516583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" fillcolor="white [3214]" strokecolor="#7f7f7f [1612]" strokeweight="1pt">
                <v:textbox inset="0,0,0,0">
                  <w:txbxContent>
                    <w:p w14:paraId="1F441FBC" w14:textId="77777777" w:rsidR="00F42521" w:rsidRPr="00DC649A" w:rsidRDefault="00F42521" w:rsidP="00F42521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01" behindDoc="0" locked="0" layoutInCell="1" allowOverlap="1" wp14:anchorId="6ED6155D" wp14:editId="25FE7544">
                <wp:simplePos x="0" y="0"/>
                <wp:positionH relativeFrom="column">
                  <wp:posOffset>3440277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7991527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236EE" w14:textId="77777777" w:rsidR="00F42521" w:rsidRPr="00DC649A" w:rsidRDefault="00F42521" w:rsidP="00F42521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D6155D" id="_x0000_s1069" style="position:absolute;margin-left:270.9pt;margin-top:5.2pt;width:22.9pt;height:22.45pt;z-index:2516583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" fillcolor="white [3214]" strokecolor="#7f7f7f [1612]" strokeweight="1pt">
                <v:textbox inset="0,0,0,0">
                  <w:txbxContent>
                    <w:p w14:paraId="138236EE" w14:textId="77777777" w:rsidR="00F42521" w:rsidRPr="00DC649A" w:rsidRDefault="00F42521" w:rsidP="00F42521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00" behindDoc="0" locked="0" layoutInCell="1" allowOverlap="1" wp14:anchorId="2DE57B82" wp14:editId="57C000D8">
                <wp:simplePos x="0" y="0"/>
                <wp:positionH relativeFrom="column">
                  <wp:posOffset>2299105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1285537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214D1" w14:textId="77777777" w:rsidR="00F42521" w:rsidRPr="00DC649A" w:rsidRDefault="00F42521" w:rsidP="00F42521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E57B82" id="_x0000_s1070" style="position:absolute;margin-left:181.05pt;margin-top:5.2pt;width:22.9pt;height:22.45pt;z-index:2516583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" fillcolor="white [3214]" strokecolor="#7f7f7f [1612]" strokeweight="1pt">
                <v:textbox inset="0,0,0,0">
                  <w:txbxContent>
                    <w:p w14:paraId="058214D1" w14:textId="77777777" w:rsidR="00F42521" w:rsidRPr="00DC649A" w:rsidRDefault="00F42521" w:rsidP="00F42521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99" behindDoc="0" locked="0" layoutInCell="1" allowOverlap="1" wp14:anchorId="7BED3768" wp14:editId="567381EC">
                <wp:simplePos x="0" y="0"/>
                <wp:positionH relativeFrom="column">
                  <wp:posOffset>1157934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120670477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54CEC" w14:textId="77777777" w:rsidR="00F42521" w:rsidRPr="00DC649A" w:rsidRDefault="00F42521" w:rsidP="00F42521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D3768" id="_x0000_s1071" style="position:absolute;margin-left:91.2pt;margin-top:5.2pt;width:22.9pt;height:22.45pt;z-index:2516582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" fillcolor="white [3214]" strokecolor="#7f7f7f [1612]" strokeweight="1pt">
                <v:textbox inset="0,0,0,0">
                  <w:txbxContent>
                    <w:p w14:paraId="6A654CEC" w14:textId="77777777" w:rsidR="00F42521" w:rsidRPr="00DC649A" w:rsidRDefault="00F42521" w:rsidP="00F42521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298" behindDoc="0" locked="0" layoutInCell="1" allowOverlap="1" wp14:anchorId="284C1F5D" wp14:editId="0B5C0A74">
                <wp:simplePos x="0" y="0"/>
                <wp:positionH relativeFrom="column">
                  <wp:posOffset>24078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213285554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4E003" w14:textId="77777777" w:rsidR="00F42521" w:rsidRPr="00DC649A" w:rsidRDefault="00F42521" w:rsidP="00F42521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C1F5D" id="_x0000_s1072" style="position:absolute;margin-left:1.9pt;margin-top:5.2pt;width:22.9pt;height:22.45pt;z-index:2516582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" fillcolor="white [3214]" strokecolor="#7f7f7f [1612]" strokeweight="1pt">
                <v:textbox inset="0,0,0,0">
                  <w:txbxContent>
                    <w:p w14:paraId="4B44E003" w14:textId="77777777" w:rsidR="00F42521" w:rsidRPr="00DC649A" w:rsidRDefault="00F42521" w:rsidP="00F42521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2AB2EA62" w14:textId="030257B5" w:rsidR="00F42521" w:rsidRPr="00237604" w:rsidRDefault="00AA698B" w:rsidP="00F42521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264" behindDoc="0" locked="0" layoutInCell="1" allowOverlap="1" wp14:anchorId="145003B1" wp14:editId="1680F77D">
                <wp:simplePos x="0" y="0"/>
                <wp:positionH relativeFrom="margin">
                  <wp:posOffset>-60325</wp:posOffset>
                </wp:positionH>
                <wp:positionV relativeFrom="paragraph">
                  <wp:posOffset>56515</wp:posOffset>
                </wp:positionV>
                <wp:extent cx="1263650" cy="445135"/>
                <wp:effectExtent l="0" t="0" r="0" b="0"/>
                <wp:wrapSquare wrapText="bothSides"/>
                <wp:docPr id="17183841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4286E" w14:textId="1D806292" w:rsidR="00AA698B" w:rsidRPr="002373AD" w:rsidRDefault="00AA698B" w:rsidP="00AA698B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Das </w:t>
                            </w:r>
                            <w:r w:rsidR="000669D0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weiss</w:t>
                            </w: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 ich</w:t>
                            </w:r>
                            <w:r w:rsidR="00E52BBD"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</w: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überhaupt nicht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003B1" id="_x0000_s1073" type="#_x0000_t202" style="position:absolute;margin-left:-4.75pt;margin-top:4.45pt;width:99.5pt;height:35.05pt;z-index:251658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" stroked="f">
                <v:textbox>
                  <w:txbxContent>
                    <w:p w14:paraId="6084286E" w14:textId="1D806292" w:rsidR="00AA698B" w:rsidRPr="002373AD" w:rsidRDefault="00AA698B" w:rsidP="00AA698B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Das </w:t>
                      </w:r>
                      <w:r w:rsidR="000669D0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weiss</w:t>
                      </w: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 ich</w:t>
                      </w:r>
                      <w:r w:rsidR="00E52BBD"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</w: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überhaupt nicht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2521"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297" behindDoc="0" locked="0" layoutInCell="1" allowOverlap="1" wp14:anchorId="6509CB8C" wp14:editId="6DD6C423">
                <wp:simplePos x="0" y="0"/>
                <wp:positionH relativeFrom="column">
                  <wp:posOffset>4458335</wp:posOffset>
                </wp:positionH>
                <wp:positionV relativeFrom="paragraph">
                  <wp:posOffset>63500</wp:posOffset>
                </wp:positionV>
                <wp:extent cx="1446530" cy="445135"/>
                <wp:effectExtent l="0" t="0" r="1270" b="0"/>
                <wp:wrapSquare wrapText="bothSides"/>
                <wp:docPr id="629205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2AA9C" w14:textId="77777777" w:rsidR="00F42521" w:rsidRPr="002373AD" w:rsidRDefault="00F42521" w:rsidP="00F42521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Ich weiss darüber </w:t>
                            </w: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  <w:t>ganz genau Bescheid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9CB8C" id="_x0000_s1074" type="#_x0000_t202" style="position:absolute;margin-left:351.05pt;margin-top:5pt;width:113.9pt;height:35.05pt;z-index:25165829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" stroked="f">
                <v:textbox>
                  <w:txbxContent>
                    <w:p w14:paraId="2C52AA9C" w14:textId="77777777" w:rsidR="00F42521" w:rsidRPr="002373AD" w:rsidRDefault="00F42521" w:rsidP="00F42521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Ich weiss darüber </w:t>
                      </w: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  <w:t>ganz genau Bescheid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D66EE5" w14:textId="77777777" w:rsidR="00F42521" w:rsidRPr="00237604" w:rsidRDefault="00F42521" w:rsidP="00F42521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</w:p>
    <w:p w14:paraId="396910FF" w14:textId="4B486CCB" w:rsidR="00F42521" w:rsidRPr="00237604" w:rsidRDefault="00F42521" w:rsidP="00F42521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03" behindDoc="0" locked="0" layoutInCell="1" allowOverlap="1" wp14:anchorId="011164D9" wp14:editId="632F71B7">
                <wp:simplePos x="0" y="0"/>
                <wp:positionH relativeFrom="page">
                  <wp:posOffset>901065</wp:posOffset>
                </wp:positionH>
                <wp:positionV relativeFrom="paragraph">
                  <wp:posOffset>91176</wp:posOffset>
                </wp:positionV>
                <wp:extent cx="6003925" cy="0"/>
                <wp:effectExtent l="0" t="0" r="0" b="0"/>
                <wp:wrapNone/>
                <wp:docPr id="101510005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E175A" id="Straight Connector 2" o:spid="_x0000_s1026" style="position:absolute;z-index:25165830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70.95pt,7.2pt" to="543.7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4F2mwEAAJQDAAAOAAAAZHJzL2Uyb0RvYy54bWysU9uO0zAQfUfiHyy/06RFr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" strokecolor="#00792c [3044]">
                <w10:wrap anchorx="page"/>
              </v:line>
            </w:pict>
          </mc:Fallback>
        </mc:AlternateContent>
      </w:r>
    </w:p>
    <w:p w14:paraId="06F69672" w14:textId="106E5D7B" w:rsidR="00971BA1" w:rsidRDefault="00971BA1" w:rsidP="00971BA1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sz w:val="28"/>
          <w:szCs w:val="28"/>
          <w:lang w:val="de-CH"/>
        </w:rPr>
        <w:t xml:space="preserve">11. </w:t>
      </w:r>
      <w:r w:rsidR="00A83E66" w:rsidRPr="00A83E66">
        <w:rPr>
          <w:rFonts w:ascii="Gill Sans Nova" w:hAnsi="Gill Sans Nova"/>
          <w:sz w:val="28"/>
          <w:szCs w:val="28"/>
          <w:lang w:val="de-CH"/>
        </w:rPr>
        <w:t>Was mir gezeigt wird, hängt davon ab, wie ich die Plattform benutze</w:t>
      </w:r>
      <w:r w:rsidR="00A83E66">
        <w:rPr>
          <w:rFonts w:ascii="Gill Sans Nova" w:hAnsi="Gill Sans Nova"/>
          <w:sz w:val="28"/>
          <w:szCs w:val="28"/>
          <w:lang w:val="de-CH"/>
        </w:rPr>
        <w:t>.</w:t>
      </w:r>
    </w:p>
    <w:p w14:paraId="3CF63FFF" w14:textId="77777777" w:rsidR="00971BA1" w:rsidRPr="00237604" w:rsidRDefault="00971BA1" w:rsidP="00971BA1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08" behindDoc="0" locked="0" layoutInCell="1" allowOverlap="1" wp14:anchorId="489C84E4" wp14:editId="2E2A7530">
                <wp:simplePos x="0" y="0"/>
                <wp:positionH relativeFrom="column">
                  <wp:posOffset>4574133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14425623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1804D" w14:textId="77777777" w:rsidR="00971BA1" w:rsidRPr="00DC649A" w:rsidRDefault="00971BA1" w:rsidP="00971BA1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C84E4" id="_x0000_s1075" style="position:absolute;margin-left:360.15pt;margin-top:5.2pt;width:22.9pt;height:22.45pt;z-index:2516583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" fillcolor="white [3214]" strokecolor="#7f7f7f [1612]" strokeweight="1pt">
                <v:textbox inset="0,0,0,0">
                  <w:txbxContent>
                    <w:p w14:paraId="0BC1804D" w14:textId="77777777" w:rsidR="00971BA1" w:rsidRPr="00DC649A" w:rsidRDefault="00971BA1" w:rsidP="00971BA1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07" behindDoc="0" locked="0" layoutInCell="1" allowOverlap="1" wp14:anchorId="0278264E" wp14:editId="2DDE8802">
                <wp:simplePos x="0" y="0"/>
                <wp:positionH relativeFrom="column">
                  <wp:posOffset>3440277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151334855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3CBFD" w14:textId="77777777" w:rsidR="00971BA1" w:rsidRPr="00DC649A" w:rsidRDefault="00971BA1" w:rsidP="00971BA1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8264E" id="_x0000_s1076" style="position:absolute;margin-left:270.9pt;margin-top:5.2pt;width:22.9pt;height:22.45pt;z-index:2516583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" fillcolor="white [3214]" strokecolor="#7f7f7f [1612]" strokeweight="1pt">
                <v:textbox inset="0,0,0,0">
                  <w:txbxContent>
                    <w:p w14:paraId="1963CBFD" w14:textId="77777777" w:rsidR="00971BA1" w:rsidRPr="00DC649A" w:rsidRDefault="00971BA1" w:rsidP="00971BA1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06" behindDoc="0" locked="0" layoutInCell="1" allowOverlap="1" wp14:anchorId="109F246C" wp14:editId="4D1478D6">
                <wp:simplePos x="0" y="0"/>
                <wp:positionH relativeFrom="column">
                  <wp:posOffset>2299105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191164951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55D5D" w14:textId="77777777" w:rsidR="00971BA1" w:rsidRPr="00DC649A" w:rsidRDefault="00971BA1" w:rsidP="00971BA1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9F246C" id="_x0000_s1077" style="position:absolute;margin-left:181.05pt;margin-top:5.2pt;width:22.9pt;height:22.45pt;z-index:2516583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" fillcolor="white [3214]" strokecolor="#7f7f7f [1612]" strokeweight="1pt">
                <v:textbox inset="0,0,0,0">
                  <w:txbxContent>
                    <w:p w14:paraId="24955D5D" w14:textId="77777777" w:rsidR="00971BA1" w:rsidRPr="00DC649A" w:rsidRDefault="00971BA1" w:rsidP="00971BA1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05" behindDoc="0" locked="0" layoutInCell="1" allowOverlap="1" wp14:anchorId="234F4616" wp14:editId="256C87DB">
                <wp:simplePos x="0" y="0"/>
                <wp:positionH relativeFrom="column">
                  <wp:posOffset>1157934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168242545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B71F5" w14:textId="77777777" w:rsidR="00971BA1" w:rsidRPr="00DC649A" w:rsidRDefault="00971BA1" w:rsidP="00971BA1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4F4616" id="_x0000_s1078" style="position:absolute;margin-left:91.2pt;margin-top:5.2pt;width:22.9pt;height:22.45pt;z-index:2516583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" fillcolor="white [3214]" strokecolor="#7f7f7f [1612]" strokeweight="1pt">
                <v:textbox inset="0,0,0,0">
                  <w:txbxContent>
                    <w:p w14:paraId="112B71F5" w14:textId="77777777" w:rsidR="00971BA1" w:rsidRPr="00DC649A" w:rsidRDefault="00971BA1" w:rsidP="00971BA1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04" behindDoc="0" locked="0" layoutInCell="1" allowOverlap="1" wp14:anchorId="4CB6C39B" wp14:editId="4FA4956E">
                <wp:simplePos x="0" y="0"/>
                <wp:positionH relativeFrom="column">
                  <wp:posOffset>24078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174547753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F8E2F" w14:textId="77777777" w:rsidR="00971BA1" w:rsidRPr="00DC649A" w:rsidRDefault="00971BA1" w:rsidP="00971BA1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6C39B" id="_x0000_s1079" style="position:absolute;margin-left:1.9pt;margin-top:5.2pt;width:22.9pt;height:22.45pt;z-index:2516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" fillcolor="white [3214]" strokecolor="#7f7f7f [1612]" strokeweight="1pt">
                <v:textbox inset="0,0,0,0">
                  <w:txbxContent>
                    <w:p w14:paraId="4ABF8E2F" w14:textId="77777777" w:rsidR="00971BA1" w:rsidRPr="00DC649A" w:rsidRDefault="00971BA1" w:rsidP="00971BA1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4E01F666" w14:textId="02B0D326" w:rsidR="00971BA1" w:rsidRPr="00237604" w:rsidRDefault="00971BA1" w:rsidP="00971BA1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261" behindDoc="0" locked="0" layoutInCell="1" allowOverlap="1" wp14:anchorId="79C11548" wp14:editId="780571A0">
                <wp:simplePos x="0" y="0"/>
                <wp:positionH relativeFrom="column">
                  <wp:posOffset>4458335</wp:posOffset>
                </wp:positionH>
                <wp:positionV relativeFrom="paragraph">
                  <wp:posOffset>63500</wp:posOffset>
                </wp:positionV>
                <wp:extent cx="1446530" cy="445135"/>
                <wp:effectExtent l="0" t="0" r="1270" b="0"/>
                <wp:wrapSquare wrapText="bothSides"/>
                <wp:docPr id="8724159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E742C" w14:textId="77777777" w:rsidR="00971BA1" w:rsidRPr="002373AD" w:rsidRDefault="00971BA1" w:rsidP="00971BA1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Ich weiss darüber </w:t>
                            </w: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  <w:t>ganz genau Bescheid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11548" id="_x0000_s1080" type="#_x0000_t202" style="position:absolute;margin-left:351.05pt;margin-top:5pt;width:113.9pt;height:35.05pt;z-index:25165826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" stroked="f">
                <v:textbox>
                  <w:txbxContent>
                    <w:p w14:paraId="31BE742C" w14:textId="77777777" w:rsidR="00971BA1" w:rsidRPr="002373AD" w:rsidRDefault="00971BA1" w:rsidP="00971BA1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Ich weiss darüber </w:t>
                      </w: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  <w:t>ganz genau Bescheid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567BF3" w14:textId="0CB7665C" w:rsidR="00971BA1" w:rsidRPr="00237604" w:rsidRDefault="00AA698B" w:rsidP="00971BA1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263" behindDoc="0" locked="0" layoutInCell="1" allowOverlap="1" wp14:anchorId="72DE9C5A" wp14:editId="2E690834">
                <wp:simplePos x="0" y="0"/>
                <wp:positionH relativeFrom="margin">
                  <wp:posOffset>-60325</wp:posOffset>
                </wp:positionH>
                <wp:positionV relativeFrom="paragraph">
                  <wp:posOffset>-161925</wp:posOffset>
                </wp:positionV>
                <wp:extent cx="1263650" cy="445135"/>
                <wp:effectExtent l="0" t="0" r="0" b="0"/>
                <wp:wrapSquare wrapText="bothSides"/>
                <wp:docPr id="1143811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69657" w14:textId="2B3F1390" w:rsidR="00AA698B" w:rsidRPr="002373AD" w:rsidRDefault="00AA698B" w:rsidP="00AA698B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Das </w:t>
                            </w:r>
                            <w:r w:rsidR="000669D0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weiss</w:t>
                            </w: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 ich</w:t>
                            </w:r>
                            <w:r w:rsidR="00E52BBD"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</w: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überhaupt nicht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E9C5A" id="_x0000_s1081" type="#_x0000_t202" style="position:absolute;margin-left:-4.75pt;margin-top:-12.75pt;width:99.5pt;height:35.05pt;z-index:25165826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" stroked="f">
                <v:textbox>
                  <w:txbxContent>
                    <w:p w14:paraId="3C169657" w14:textId="2B3F1390" w:rsidR="00AA698B" w:rsidRPr="002373AD" w:rsidRDefault="00AA698B" w:rsidP="00AA698B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Das </w:t>
                      </w:r>
                      <w:r w:rsidR="000669D0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weiss</w:t>
                      </w: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 ich</w:t>
                      </w:r>
                      <w:r w:rsidR="00E52BBD"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</w: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überhaupt nicht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DDEB66" w14:textId="77777777" w:rsidR="00971BA1" w:rsidRPr="00237604" w:rsidRDefault="00971BA1" w:rsidP="00971BA1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09" behindDoc="0" locked="0" layoutInCell="1" allowOverlap="1" wp14:anchorId="4B037819" wp14:editId="6DC1857D">
                <wp:simplePos x="0" y="0"/>
                <wp:positionH relativeFrom="page">
                  <wp:posOffset>901065</wp:posOffset>
                </wp:positionH>
                <wp:positionV relativeFrom="paragraph">
                  <wp:posOffset>91176</wp:posOffset>
                </wp:positionV>
                <wp:extent cx="6003925" cy="0"/>
                <wp:effectExtent l="0" t="0" r="0" b="0"/>
                <wp:wrapNone/>
                <wp:docPr id="146690915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51D73" id="Straight Connector 2" o:spid="_x0000_s1026" style="position:absolute;z-index:25165830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70.95pt,7.2pt" to="543.7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4F2mwEAAJQDAAAOAAAAZHJzL2Uyb0RvYy54bWysU9uO0zAQfUfiHyy/06RFr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" strokecolor="#00792c [3044]">
                <w10:wrap anchorx="page"/>
              </v:line>
            </w:pict>
          </mc:Fallback>
        </mc:AlternateContent>
      </w:r>
    </w:p>
    <w:p w14:paraId="5A7E0A0D" w14:textId="232E9A0C" w:rsidR="00A83E66" w:rsidRDefault="00A83E66" w:rsidP="00A83E66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sz w:val="28"/>
          <w:szCs w:val="28"/>
          <w:lang w:val="de-CH"/>
        </w:rPr>
        <w:t>12</w:t>
      </w:r>
      <w:r w:rsidRPr="00A83E66">
        <w:rPr>
          <w:rFonts w:ascii="Gill Sans Nova" w:hAnsi="Gill Sans Nova"/>
          <w:sz w:val="28"/>
          <w:szCs w:val="28"/>
          <w:lang w:val="de-CH"/>
        </w:rPr>
        <w:t>.</w:t>
      </w:r>
      <w:r>
        <w:rPr>
          <w:rFonts w:ascii="Gill Sans Nova" w:hAnsi="Gill Sans Nova"/>
          <w:sz w:val="28"/>
          <w:szCs w:val="28"/>
          <w:lang w:val="de-CH"/>
        </w:rPr>
        <w:t xml:space="preserve"> </w:t>
      </w:r>
      <w:r w:rsidRPr="00A83E66">
        <w:rPr>
          <w:rFonts w:ascii="Gill Sans Nova" w:hAnsi="Gill Sans Nova"/>
          <w:sz w:val="28"/>
          <w:szCs w:val="28"/>
          <w:lang w:val="de-CH"/>
        </w:rPr>
        <w:t>Was mir auf Sozialen Medien gezeigt wird, hängt von den Spuren ab, die ich online hinterlasse (z.B. ob ich viele Fussball-Inhalte ansehe).</w:t>
      </w:r>
    </w:p>
    <w:p w14:paraId="30546CFD" w14:textId="0EE5AA74" w:rsidR="00A83E66" w:rsidRPr="00237604" w:rsidRDefault="00A83E66" w:rsidP="00A83E66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15" behindDoc="0" locked="0" layoutInCell="1" allowOverlap="1" wp14:anchorId="1C8CD784" wp14:editId="342AF862">
                <wp:simplePos x="0" y="0"/>
                <wp:positionH relativeFrom="column">
                  <wp:posOffset>4574133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54986057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2A6EC" w14:textId="77777777" w:rsidR="00A83E66" w:rsidRPr="00DC649A" w:rsidRDefault="00A83E66" w:rsidP="00A83E66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8CD784" id="_x0000_s1082" style="position:absolute;margin-left:360.15pt;margin-top:5.2pt;width:22.9pt;height:22.45pt;z-index:2516583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" fillcolor="white [3214]" strokecolor="#7f7f7f [1612]" strokeweight="1pt">
                <v:textbox inset="0,0,0,0">
                  <w:txbxContent>
                    <w:p w14:paraId="4862A6EC" w14:textId="77777777" w:rsidR="00A83E66" w:rsidRPr="00DC649A" w:rsidRDefault="00A83E66" w:rsidP="00A83E66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14" behindDoc="0" locked="0" layoutInCell="1" allowOverlap="1" wp14:anchorId="16031111" wp14:editId="6F8797B3">
                <wp:simplePos x="0" y="0"/>
                <wp:positionH relativeFrom="column">
                  <wp:posOffset>3440277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50080896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6506A" w14:textId="77777777" w:rsidR="00A83E66" w:rsidRPr="00DC649A" w:rsidRDefault="00A83E66" w:rsidP="00A83E66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031111" id="_x0000_s1083" style="position:absolute;margin-left:270.9pt;margin-top:5.2pt;width:22.9pt;height:22.45pt;z-index:2516583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" fillcolor="white [3214]" strokecolor="#7f7f7f [1612]" strokeweight="1pt">
                <v:textbox inset="0,0,0,0">
                  <w:txbxContent>
                    <w:p w14:paraId="2746506A" w14:textId="77777777" w:rsidR="00A83E66" w:rsidRPr="00DC649A" w:rsidRDefault="00A83E66" w:rsidP="00A83E66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13" behindDoc="0" locked="0" layoutInCell="1" allowOverlap="1" wp14:anchorId="70DEF33B" wp14:editId="3FD38E89">
                <wp:simplePos x="0" y="0"/>
                <wp:positionH relativeFrom="column">
                  <wp:posOffset>2299105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67306664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A558A" w14:textId="77777777" w:rsidR="00A83E66" w:rsidRPr="00DC649A" w:rsidRDefault="00A83E66" w:rsidP="00A83E66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DEF33B" id="_x0000_s1084" style="position:absolute;margin-left:181.05pt;margin-top:5.2pt;width:22.9pt;height:22.45pt;z-index:2516583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" fillcolor="white [3214]" strokecolor="#7f7f7f [1612]" strokeweight="1pt">
                <v:textbox inset="0,0,0,0">
                  <w:txbxContent>
                    <w:p w14:paraId="236A558A" w14:textId="77777777" w:rsidR="00A83E66" w:rsidRPr="00DC649A" w:rsidRDefault="00A83E66" w:rsidP="00A83E66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12" behindDoc="0" locked="0" layoutInCell="1" allowOverlap="1" wp14:anchorId="328106D9" wp14:editId="320FF5D0">
                <wp:simplePos x="0" y="0"/>
                <wp:positionH relativeFrom="column">
                  <wp:posOffset>1157934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171067576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8C3AE" w14:textId="77777777" w:rsidR="00A83E66" w:rsidRPr="00DC649A" w:rsidRDefault="00A83E66" w:rsidP="00A83E66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106D9" id="_x0000_s1085" style="position:absolute;margin-left:91.2pt;margin-top:5.2pt;width:22.9pt;height:22.45pt;z-index:251658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" fillcolor="white [3214]" strokecolor="#7f7f7f [1612]" strokeweight="1pt">
                <v:textbox inset="0,0,0,0">
                  <w:txbxContent>
                    <w:p w14:paraId="25A8C3AE" w14:textId="77777777" w:rsidR="00A83E66" w:rsidRPr="00DC649A" w:rsidRDefault="00A83E66" w:rsidP="00A83E66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11" behindDoc="0" locked="0" layoutInCell="1" allowOverlap="1" wp14:anchorId="1560818D" wp14:editId="2955F073">
                <wp:simplePos x="0" y="0"/>
                <wp:positionH relativeFrom="column">
                  <wp:posOffset>24078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200160415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5663B" w14:textId="77777777" w:rsidR="00A83E66" w:rsidRPr="00DC649A" w:rsidRDefault="00A83E66" w:rsidP="00A83E66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60818D" id="_x0000_s1086" style="position:absolute;margin-left:1.9pt;margin-top:5.2pt;width:22.9pt;height:22.45pt;z-index:251658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" fillcolor="white [3214]" strokecolor="#7f7f7f [1612]" strokeweight="1pt">
                <v:textbox inset="0,0,0,0">
                  <w:txbxContent>
                    <w:p w14:paraId="64A5663B" w14:textId="77777777" w:rsidR="00A83E66" w:rsidRPr="00DC649A" w:rsidRDefault="00A83E66" w:rsidP="00A83E66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31E5FEB4" w14:textId="072FE792" w:rsidR="00A83E66" w:rsidRPr="00237604" w:rsidRDefault="00AA698B" w:rsidP="00A83E66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259" behindDoc="0" locked="0" layoutInCell="1" allowOverlap="1" wp14:anchorId="2ABE962D" wp14:editId="7375EFEA">
                <wp:simplePos x="0" y="0"/>
                <wp:positionH relativeFrom="margin">
                  <wp:posOffset>-60325</wp:posOffset>
                </wp:positionH>
                <wp:positionV relativeFrom="paragraph">
                  <wp:posOffset>64135</wp:posOffset>
                </wp:positionV>
                <wp:extent cx="1263650" cy="445135"/>
                <wp:effectExtent l="0" t="0" r="0" b="0"/>
                <wp:wrapSquare wrapText="bothSides"/>
                <wp:docPr id="6580457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3247D" w14:textId="439B402E" w:rsidR="00AA698B" w:rsidRPr="002373AD" w:rsidRDefault="00AA698B" w:rsidP="00AA698B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Das </w:t>
                            </w:r>
                            <w:r w:rsidR="000669D0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weiss</w:t>
                            </w: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 ich </w:t>
                            </w:r>
                            <w:r w:rsidR="00E52BBD"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</w: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überhaupt nicht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E962D" id="_x0000_s1087" type="#_x0000_t202" style="position:absolute;margin-left:-4.75pt;margin-top:5.05pt;width:99.5pt;height:35.05pt;z-index:25165825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" stroked="f">
                <v:textbox>
                  <w:txbxContent>
                    <w:p w14:paraId="6CA3247D" w14:textId="439B402E" w:rsidR="00AA698B" w:rsidRPr="002373AD" w:rsidRDefault="00AA698B" w:rsidP="00AA698B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Das </w:t>
                      </w:r>
                      <w:r w:rsidR="000669D0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weiss</w:t>
                      </w: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 ich </w:t>
                      </w:r>
                      <w:r w:rsidR="00E52BBD"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</w: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überhaupt nicht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3E66"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310" behindDoc="0" locked="0" layoutInCell="1" allowOverlap="1" wp14:anchorId="46E863CA" wp14:editId="2AFA4D8D">
                <wp:simplePos x="0" y="0"/>
                <wp:positionH relativeFrom="column">
                  <wp:posOffset>4458335</wp:posOffset>
                </wp:positionH>
                <wp:positionV relativeFrom="paragraph">
                  <wp:posOffset>63500</wp:posOffset>
                </wp:positionV>
                <wp:extent cx="1446530" cy="445135"/>
                <wp:effectExtent l="0" t="0" r="1270" b="0"/>
                <wp:wrapSquare wrapText="bothSides"/>
                <wp:docPr id="1928174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FB228" w14:textId="77777777" w:rsidR="00A83E66" w:rsidRPr="002373AD" w:rsidRDefault="00A83E66" w:rsidP="00A83E66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Ich weiss darüber </w:t>
                            </w: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  <w:t>ganz genau Bescheid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863CA" id="_x0000_s1088" type="#_x0000_t202" style="position:absolute;margin-left:351.05pt;margin-top:5pt;width:113.9pt;height:35.05pt;z-index:25165831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" stroked="f">
                <v:textbox>
                  <w:txbxContent>
                    <w:p w14:paraId="692FB228" w14:textId="77777777" w:rsidR="00A83E66" w:rsidRPr="002373AD" w:rsidRDefault="00A83E66" w:rsidP="00A83E66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Ich weiss darüber </w:t>
                      </w: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  <w:t>ganz genau Bescheid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68FC3B" w14:textId="7E9A7964" w:rsidR="00A83E66" w:rsidRPr="00237604" w:rsidRDefault="00A83E66" w:rsidP="00A83E66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</w:p>
    <w:p w14:paraId="59A15027" w14:textId="7EB8E9D2" w:rsidR="00A83E66" w:rsidRPr="00237604" w:rsidRDefault="00A83E66" w:rsidP="00A83E66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16" behindDoc="0" locked="0" layoutInCell="1" allowOverlap="1" wp14:anchorId="7A0EC413" wp14:editId="5F7DE839">
                <wp:simplePos x="0" y="0"/>
                <wp:positionH relativeFrom="page">
                  <wp:posOffset>901065</wp:posOffset>
                </wp:positionH>
                <wp:positionV relativeFrom="paragraph">
                  <wp:posOffset>91176</wp:posOffset>
                </wp:positionV>
                <wp:extent cx="6003925" cy="0"/>
                <wp:effectExtent l="0" t="0" r="0" b="0"/>
                <wp:wrapNone/>
                <wp:docPr id="59093108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27D9E" id="Straight Connector 2" o:spid="_x0000_s1026" style="position:absolute;z-index:2516583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70.95pt,7.2pt" to="543.7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4F2mwEAAJQDAAAOAAAAZHJzL2Uyb0RvYy54bWysU9uO0zAQfUfiHyy/06RFr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" strokecolor="#00792c [3044]">
                <w10:wrap anchorx="page"/>
              </v:line>
            </w:pict>
          </mc:Fallback>
        </mc:AlternateContent>
      </w:r>
    </w:p>
    <w:p w14:paraId="3C7B1496" w14:textId="71C5288B" w:rsidR="009B359C" w:rsidRDefault="009B359C" w:rsidP="009B359C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sz w:val="28"/>
          <w:szCs w:val="28"/>
          <w:lang w:val="de-CH"/>
        </w:rPr>
        <w:t>13</w:t>
      </w:r>
      <w:r w:rsidRPr="00A83E66">
        <w:rPr>
          <w:rFonts w:ascii="Gill Sans Nova" w:hAnsi="Gill Sans Nova"/>
          <w:sz w:val="28"/>
          <w:szCs w:val="28"/>
          <w:lang w:val="de-CH"/>
        </w:rPr>
        <w:t>.</w:t>
      </w:r>
      <w:r>
        <w:rPr>
          <w:rFonts w:ascii="Gill Sans Nova" w:hAnsi="Gill Sans Nova"/>
          <w:sz w:val="28"/>
          <w:szCs w:val="28"/>
          <w:lang w:val="de-CH"/>
        </w:rPr>
        <w:t xml:space="preserve"> </w:t>
      </w:r>
      <w:r w:rsidRPr="009B359C">
        <w:rPr>
          <w:rFonts w:ascii="Gill Sans Nova" w:hAnsi="Gill Sans Nova"/>
          <w:sz w:val="28"/>
          <w:szCs w:val="28"/>
          <w:lang w:val="de-CH"/>
        </w:rPr>
        <w:t>Was mir gezeigt wird, hängt von den Daten ab, die ich online zur Verfügung stelle.</w:t>
      </w:r>
    </w:p>
    <w:p w14:paraId="58D1A511" w14:textId="77777777" w:rsidR="009B359C" w:rsidRPr="00237604" w:rsidRDefault="009B359C" w:rsidP="009B359C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34" behindDoc="0" locked="0" layoutInCell="1" allowOverlap="1" wp14:anchorId="0BADC3B2" wp14:editId="7C42AFEA">
                <wp:simplePos x="0" y="0"/>
                <wp:positionH relativeFrom="column">
                  <wp:posOffset>4574133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41500692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BD218" w14:textId="77777777" w:rsidR="009B359C" w:rsidRPr="00DC649A" w:rsidRDefault="009B359C" w:rsidP="009B359C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ADC3B2" id="_x0000_s1089" style="position:absolute;margin-left:360.15pt;margin-top:5.2pt;width:22.9pt;height:22.45pt;z-index:2516583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" fillcolor="white [3214]" strokecolor="#7f7f7f [1612]" strokeweight="1pt">
                <v:textbox inset="0,0,0,0">
                  <w:txbxContent>
                    <w:p w14:paraId="576BD218" w14:textId="77777777" w:rsidR="009B359C" w:rsidRPr="00DC649A" w:rsidRDefault="009B359C" w:rsidP="009B359C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33" behindDoc="0" locked="0" layoutInCell="1" allowOverlap="1" wp14:anchorId="434CE302" wp14:editId="2563A2B7">
                <wp:simplePos x="0" y="0"/>
                <wp:positionH relativeFrom="column">
                  <wp:posOffset>3440277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39863587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72821" w14:textId="77777777" w:rsidR="009B359C" w:rsidRPr="00DC649A" w:rsidRDefault="009B359C" w:rsidP="009B359C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CE302" id="_x0000_s1090" style="position:absolute;margin-left:270.9pt;margin-top:5.2pt;width:22.9pt;height:22.45pt;z-index:2516583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" fillcolor="white [3214]" strokecolor="#7f7f7f [1612]" strokeweight="1pt">
                <v:textbox inset="0,0,0,0">
                  <w:txbxContent>
                    <w:p w14:paraId="4D072821" w14:textId="77777777" w:rsidR="009B359C" w:rsidRPr="00DC649A" w:rsidRDefault="009B359C" w:rsidP="009B359C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32" behindDoc="0" locked="0" layoutInCell="1" allowOverlap="1" wp14:anchorId="5907266B" wp14:editId="7A65FFF2">
                <wp:simplePos x="0" y="0"/>
                <wp:positionH relativeFrom="column">
                  <wp:posOffset>2299105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106012843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D17DE" w14:textId="77777777" w:rsidR="009B359C" w:rsidRPr="00DC649A" w:rsidRDefault="009B359C" w:rsidP="009B359C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07266B" id="_x0000_s1091" style="position:absolute;margin-left:181.05pt;margin-top:5.2pt;width:22.9pt;height:22.45pt;z-index:2516583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" fillcolor="white [3214]" strokecolor="#7f7f7f [1612]" strokeweight="1pt">
                <v:textbox inset="0,0,0,0">
                  <w:txbxContent>
                    <w:p w14:paraId="306D17DE" w14:textId="77777777" w:rsidR="009B359C" w:rsidRPr="00DC649A" w:rsidRDefault="009B359C" w:rsidP="009B359C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31" behindDoc="0" locked="0" layoutInCell="1" allowOverlap="1" wp14:anchorId="46D9FC69" wp14:editId="3618F355">
                <wp:simplePos x="0" y="0"/>
                <wp:positionH relativeFrom="column">
                  <wp:posOffset>1157934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134699888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997DE" w14:textId="77777777" w:rsidR="009B359C" w:rsidRPr="00DC649A" w:rsidRDefault="009B359C" w:rsidP="009B359C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9FC69" id="_x0000_s1092" style="position:absolute;margin-left:91.2pt;margin-top:5.2pt;width:22.9pt;height:22.45pt;z-index:2516583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" fillcolor="white [3214]" strokecolor="#7f7f7f [1612]" strokeweight="1pt">
                <v:textbox inset="0,0,0,0">
                  <w:txbxContent>
                    <w:p w14:paraId="0CD997DE" w14:textId="77777777" w:rsidR="009B359C" w:rsidRPr="00DC649A" w:rsidRDefault="009B359C" w:rsidP="009B359C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30" behindDoc="0" locked="0" layoutInCell="1" allowOverlap="1" wp14:anchorId="44398800" wp14:editId="763BC6A3">
                <wp:simplePos x="0" y="0"/>
                <wp:positionH relativeFrom="column">
                  <wp:posOffset>24078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62646561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A0310" w14:textId="77777777" w:rsidR="009B359C" w:rsidRPr="00DC649A" w:rsidRDefault="009B359C" w:rsidP="009B359C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398800" id="_x0000_s1093" style="position:absolute;margin-left:1.9pt;margin-top:5.2pt;width:22.9pt;height:22.45pt;z-index:2516583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" fillcolor="white [3214]" strokecolor="#7f7f7f [1612]" strokeweight="1pt">
                <v:textbox inset="0,0,0,0">
                  <w:txbxContent>
                    <w:p w14:paraId="34CA0310" w14:textId="77777777" w:rsidR="009B359C" w:rsidRPr="00DC649A" w:rsidRDefault="009B359C" w:rsidP="009B359C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7DB67090" w14:textId="5AE023DA" w:rsidR="009B359C" w:rsidRPr="00237604" w:rsidRDefault="009B359C" w:rsidP="009B359C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255" behindDoc="0" locked="0" layoutInCell="1" allowOverlap="1" wp14:anchorId="5B7631B2" wp14:editId="3192F2E2">
                <wp:simplePos x="0" y="0"/>
                <wp:positionH relativeFrom="column">
                  <wp:posOffset>4458335</wp:posOffset>
                </wp:positionH>
                <wp:positionV relativeFrom="paragraph">
                  <wp:posOffset>63500</wp:posOffset>
                </wp:positionV>
                <wp:extent cx="1446530" cy="445135"/>
                <wp:effectExtent l="0" t="0" r="1270" b="0"/>
                <wp:wrapSquare wrapText="bothSides"/>
                <wp:docPr id="12416494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DDF57" w14:textId="77777777" w:rsidR="009B359C" w:rsidRPr="002373AD" w:rsidRDefault="009B359C" w:rsidP="009B359C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Ich weiss darüber </w:t>
                            </w: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  <w:t>ganz genau Bescheid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631B2" id="_x0000_s1094" type="#_x0000_t202" style="position:absolute;margin-left:351.05pt;margin-top:5pt;width:113.9pt;height:35.05pt;z-index:25165825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" stroked="f">
                <v:textbox>
                  <w:txbxContent>
                    <w:p w14:paraId="034DDF57" w14:textId="77777777" w:rsidR="009B359C" w:rsidRPr="002373AD" w:rsidRDefault="009B359C" w:rsidP="009B359C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Ich weiss darüber </w:t>
                      </w: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  <w:t>ganz genau Bescheid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093A06" w14:textId="3E38CE2E" w:rsidR="009B359C" w:rsidRPr="00237604" w:rsidRDefault="00E52BBD" w:rsidP="009B359C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257" behindDoc="0" locked="0" layoutInCell="1" allowOverlap="1" wp14:anchorId="244AA27D" wp14:editId="1F522720">
                <wp:simplePos x="0" y="0"/>
                <wp:positionH relativeFrom="margin">
                  <wp:posOffset>-60325</wp:posOffset>
                </wp:positionH>
                <wp:positionV relativeFrom="paragraph">
                  <wp:posOffset>-161925</wp:posOffset>
                </wp:positionV>
                <wp:extent cx="1263650" cy="445135"/>
                <wp:effectExtent l="0" t="0" r="0" b="0"/>
                <wp:wrapSquare wrapText="bothSides"/>
                <wp:docPr id="14339969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E345D" w14:textId="5100ABE8" w:rsidR="00E52BBD" w:rsidRPr="002373AD" w:rsidRDefault="00E52BBD" w:rsidP="00E52BBD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Das </w:t>
                            </w:r>
                            <w:r w:rsidR="000669D0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weiss</w:t>
                            </w: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 ich</w:t>
                            </w: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  <w:t>überhaupt nicht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AA27D" id="_x0000_s1095" type="#_x0000_t202" style="position:absolute;margin-left:-4.75pt;margin-top:-12.75pt;width:99.5pt;height:35.05pt;z-index:25165825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" stroked="f">
                <v:textbox>
                  <w:txbxContent>
                    <w:p w14:paraId="041E345D" w14:textId="5100ABE8" w:rsidR="00E52BBD" w:rsidRPr="002373AD" w:rsidRDefault="00E52BBD" w:rsidP="00E52BBD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Das </w:t>
                      </w:r>
                      <w:r w:rsidR="000669D0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weiss</w:t>
                      </w: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 ich</w:t>
                      </w: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  <w:t>überhaupt nicht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03DFCF" w14:textId="77777777" w:rsidR="009B359C" w:rsidRPr="00237604" w:rsidRDefault="009B359C" w:rsidP="009B359C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35" behindDoc="0" locked="0" layoutInCell="1" allowOverlap="1" wp14:anchorId="7A1C6DB8" wp14:editId="567D5701">
                <wp:simplePos x="0" y="0"/>
                <wp:positionH relativeFrom="page">
                  <wp:posOffset>901065</wp:posOffset>
                </wp:positionH>
                <wp:positionV relativeFrom="paragraph">
                  <wp:posOffset>91176</wp:posOffset>
                </wp:positionV>
                <wp:extent cx="6003925" cy="0"/>
                <wp:effectExtent l="0" t="0" r="0" b="0"/>
                <wp:wrapNone/>
                <wp:docPr id="135797077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18B86" id="Straight Connector 2" o:spid="_x0000_s1026" style="position:absolute;z-index:25165833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70.95pt,7.2pt" to="543.7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4F2mwEAAJQDAAAOAAAAZHJzL2Uyb0RvYy54bWysU9uO0zAQfUfiHyy/06RFr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" strokecolor="#00792c [3044]">
                <w10:wrap anchorx="page"/>
              </v:line>
            </w:pict>
          </mc:Fallback>
        </mc:AlternateContent>
      </w:r>
    </w:p>
    <w:p w14:paraId="5AE4584B" w14:textId="317D5123" w:rsidR="00A83E66" w:rsidRDefault="00A83E66" w:rsidP="00A83E66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sz w:val="28"/>
          <w:szCs w:val="28"/>
          <w:lang w:val="de-CH"/>
        </w:rPr>
        <w:t>1</w:t>
      </w:r>
      <w:r w:rsidR="00A60B47">
        <w:rPr>
          <w:rFonts w:ascii="Gill Sans Nova" w:hAnsi="Gill Sans Nova"/>
          <w:sz w:val="28"/>
          <w:szCs w:val="28"/>
          <w:lang w:val="de-CH"/>
        </w:rPr>
        <w:t>4</w:t>
      </w:r>
      <w:r w:rsidRPr="00A83E66">
        <w:rPr>
          <w:rFonts w:ascii="Gill Sans Nova" w:hAnsi="Gill Sans Nova"/>
          <w:sz w:val="28"/>
          <w:szCs w:val="28"/>
          <w:lang w:val="de-CH"/>
        </w:rPr>
        <w:t>.</w:t>
      </w:r>
      <w:r>
        <w:rPr>
          <w:rFonts w:ascii="Gill Sans Nova" w:hAnsi="Gill Sans Nova"/>
          <w:sz w:val="28"/>
          <w:szCs w:val="28"/>
          <w:lang w:val="de-CH"/>
        </w:rPr>
        <w:t xml:space="preserve"> </w:t>
      </w:r>
      <w:r w:rsidR="006C76C8" w:rsidRPr="006C76C8">
        <w:rPr>
          <w:rFonts w:ascii="Gill Sans Nova" w:hAnsi="Gill Sans Nova"/>
          <w:sz w:val="28"/>
          <w:szCs w:val="28"/>
          <w:lang w:val="de-CH"/>
        </w:rPr>
        <w:t>Es ist nicht immer klar, warum mein Algorithmus mir bestimmte Beiträge/Inhalte zeigt</w:t>
      </w:r>
      <w:r w:rsidR="006C76C8">
        <w:rPr>
          <w:rFonts w:ascii="Gill Sans Nova" w:hAnsi="Gill Sans Nova"/>
          <w:sz w:val="28"/>
          <w:szCs w:val="28"/>
          <w:lang w:val="de-CH"/>
        </w:rPr>
        <w:t>.</w:t>
      </w:r>
    </w:p>
    <w:p w14:paraId="051C2006" w14:textId="77777777" w:rsidR="00A83E66" w:rsidRPr="00237604" w:rsidRDefault="00A83E66" w:rsidP="00A83E66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21" behindDoc="0" locked="0" layoutInCell="1" allowOverlap="1" wp14:anchorId="6E0C9B0D" wp14:editId="217F94C3">
                <wp:simplePos x="0" y="0"/>
                <wp:positionH relativeFrom="column">
                  <wp:posOffset>4574133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190790597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10323" w14:textId="77777777" w:rsidR="00A83E66" w:rsidRPr="00DC649A" w:rsidRDefault="00A83E66" w:rsidP="00A83E66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C9B0D" id="_x0000_s1096" style="position:absolute;margin-left:360.15pt;margin-top:5.2pt;width:22.9pt;height:22.45pt;z-index:2516583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" fillcolor="white [3214]" strokecolor="#7f7f7f [1612]" strokeweight="1pt">
                <v:textbox inset="0,0,0,0">
                  <w:txbxContent>
                    <w:p w14:paraId="3A910323" w14:textId="77777777" w:rsidR="00A83E66" w:rsidRPr="00DC649A" w:rsidRDefault="00A83E66" w:rsidP="00A83E66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20" behindDoc="0" locked="0" layoutInCell="1" allowOverlap="1" wp14:anchorId="7E92044C" wp14:editId="367AB6AF">
                <wp:simplePos x="0" y="0"/>
                <wp:positionH relativeFrom="column">
                  <wp:posOffset>3440277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130820917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C9B21" w14:textId="77777777" w:rsidR="00A83E66" w:rsidRPr="00DC649A" w:rsidRDefault="00A83E66" w:rsidP="00A83E66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92044C" id="_x0000_s1097" style="position:absolute;margin-left:270.9pt;margin-top:5.2pt;width:22.9pt;height:22.45pt;z-index:25165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" fillcolor="white [3214]" strokecolor="#7f7f7f [1612]" strokeweight="1pt">
                <v:textbox inset="0,0,0,0">
                  <w:txbxContent>
                    <w:p w14:paraId="670C9B21" w14:textId="77777777" w:rsidR="00A83E66" w:rsidRPr="00DC649A" w:rsidRDefault="00A83E66" w:rsidP="00A83E66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19" behindDoc="0" locked="0" layoutInCell="1" allowOverlap="1" wp14:anchorId="3C168F84" wp14:editId="1CBF3A1B">
                <wp:simplePos x="0" y="0"/>
                <wp:positionH relativeFrom="column">
                  <wp:posOffset>2299105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170346766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1120D" w14:textId="77777777" w:rsidR="00A83E66" w:rsidRPr="00DC649A" w:rsidRDefault="00A83E66" w:rsidP="00A83E66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68F84" id="_x0000_s1098" style="position:absolute;margin-left:181.05pt;margin-top:5.2pt;width:22.9pt;height:22.45pt;z-index:2516583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" fillcolor="white [3214]" strokecolor="#7f7f7f [1612]" strokeweight="1pt">
                <v:textbox inset="0,0,0,0">
                  <w:txbxContent>
                    <w:p w14:paraId="7311120D" w14:textId="77777777" w:rsidR="00A83E66" w:rsidRPr="00DC649A" w:rsidRDefault="00A83E66" w:rsidP="00A83E66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18" behindDoc="0" locked="0" layoutInCell="1" allowOverlap="1" wp14:anchorId="536EAA57" wp14:editId="6F24F22D">
                <wp:simplePos x="0" y="0"/>
                <wp:positionH relativeFrom="column">
                  <wp:posOffset>1157934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208826863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2353B" w14:textId="77777777" w:rsidR="00A83E66" w:rsidRPr="00DC649A" w:rsidRDefault="00A83E66" w:rsidP="00A83E66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6EAA57" id="_x0000_s1099" style="position:absolute;margin-left:91.2pt;margin-top:5.2pt;width:22.9pt;height:22.45pt;z-index:2516583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" fillcolor="white [3214]" strokecolor="#7f7f7f [1612]" strokeweight="1pt">
                <v:textbox inset="0,0,0,0">
                  <w:txbxContent>
                    <w:p w14:paraId="0952353B" w14:textId="77777777" w:rsidR="00A83E66" w:rsidRPr="00DC649A" w:rsidRDefault="00A83E66" w:rsidP="00A83E66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17" behindDoc="0" locked="0" layoutInCell="1" allowOverlap="1" wp14:anchorId="58EA1D93" wp14:editId="776B966A">
                <wp:simplePos x="0" y="0"/>
                <wp:positionH relativeFrom="column">
                  <wp:posOffset>24078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10712742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317C5" w14:textId="77777777" w:rsidR="00A83E66" w:rsidRPr="00DC649A" w:rsidRDefault="00A83E66" w:rsidP="00A83E66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EA1D93" id="_x0000_s1100" style="position:absolute;margin-left:1.9pt;margin-top:5.2pt;width:22.9pt;height:22.45pt;z-index:2516583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" fillcolor="white [3214]" strokecolor="#7f7f7f [1612]" strokeweight="1pt">
                <v:textbox inset="0,0,0,0">
                  <w:txbxContent>
                    <w:p w14:paraId="2FB317C5" w14:textId="77777777" w:rsidR="00A83E66" w:rsidRPr="00DC649A" w:rsidRDefault="00A83E66" w:rsidP="00A83E66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23053370" w14:textId="1E47DE14" w:rsidR="00A83E66" w:rsidRPr="00237604" w:rsidRDefault="00A83E66" w:rsidP="00A83E66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6E30C064" wp14:editId="7F068360">
                <wp:simplePos x="0" y="0"/>
                <wp:positionH relativeFrom="column">
                  <wp:posOffset>4458335</wp:posOffset>
                </wp:positionH>
                <wp:positionV relativeFrom="paragraph">
                  <wp:posOffset>63500</wp:posOffset>
                </wp:positionV>
                <wp:extent cx="1446530" cy="445135"/>
                <wp:effectExtent l="0" t="0" r="1270" b="0"/>
                <wp:wrapSquare wrapText="bothSides"/>
                <wp:docPr id="16058558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5528C" w14:textId="77777777" w:rsidR="00A83E66" w:rsidRPr="002373AD" w:rsidRDefault="00A83E66" w:rsidP="00A83E66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Ich weiss darüber </w:t>
                            </w: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  <w:t>ganz genau Bescheid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0C064" id="_x0000_s1101" type="#_x0000_t202" style="position:absolute;margin-left:351.05pt;margin-top:5pt;width:113.9pt;height:35.05pt;z-index:25165825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" stroked="f">
                <v:textbox>
                  <w:txbxContent>
                    <w:p w14:paraId="1605528C" w14:textId="77777777" w:rsidR="00A83E66" w:rsidRPr="002373AD" w:rsidRDefault="00A83E66" w:rsidP="00A83E66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Ich weiss darüber </w:t>
                      </w: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  <w:t>ganz genau Bescheid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931E71" w14:textId="7DF243B4" w:rsidR="00A83E66" w:rsidRPr="00237604" w:rsidRDefault="00E52BBD" w:rsidP="00A83E66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253" behindDoc="0" locked="0" layoutInCell="1" allowOverlap="1" wp14:anchorId="521C55FD" wp14:editId="37EB0398">
                <wp:simplePos x="0" y="0"/>
                <wp:positionH relativeFrom="margin">
                  <wp:posOffset>-60325</wp:posOffset>
                </wp:positionH>
                <wp:positionV relativeFrom="paragraph">
                  <wp:posOffset>-161925</wp:posOffset>
                </wp:positionV>
                <wp:extent cx="1263650" cy="445135"/>
                <wp:effectExtent l="0" t="0" r="0" b="0"/>
                <wp:wrapSquare wrapText="bothSides"/>
                <wp:docPr id="990488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CA90F" w14:textId="38524E8C" w:rsidR="00E52BBD" w:rsidRPr="002373AD" w:rsidRDefault="00E52BBD" w:rsidP="00E52BBD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Das </w:t>
                            </w:r>
                            <w:r w:rsidR="000669D0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weiss</w:t>
                            </w: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 ich</w:t>
                            </w: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  <w:t>überhaupt nicht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C55FD" id="_x0000_s1102" type="#_x0000_t202" style="position:absolute;margin-left:-4.75pt;margin-top:-12.75pt;width:99.5pt;height:35.05pt;z-index:25165825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" stroked="f">
                <v:textbox>
                  <w:txbxContent>
                    <w:p w14:paraId="071CA90F" w14:textId="38524E8C" w:rsidR="00E52BBD" w:rsidRPr="002373AD" w:rsidRDefault="00E52BBD" w:rsidP="00E52BBD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Das </w:t>
                      </w:r>
                      <w:r w:rsidR="000669D0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weiss</w:t>
                      </w: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 ich</w:t>
                      </w: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  <w:t>überhaupt nicht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0384DB" w14:textId="6F9EC195" w:rsidR="00A83E66" w:rsidRPr="00237604" w:rsidRDefault="00A83E66" w:rsidP="00A83E66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22" behindDoc="0" locked="0" layoutInCell="1" allowOverlap="1" wp14:anchorId="5CA96B5D" wp14:editId="4C64AB52">
                <wp:simplePos x="0" y="0"/>
                <wp:positionH relativeFrom="page">
                  <wp:posOffset>901065</wp:posOffset>
                </wp:positionH>
                <wp:positionV relativeFrom="paragraph">
                  <wp:posOffset>91176</wp:posOffset>
                </wp:positionV>
                <wp:extent cx="6003925" cy="0"/>
                <wp:effectExtent l="0" t="0" r="0" b="0"/>
                <wp:wrapNone/>
                <wp:docPr id="45402139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A1BEA" id="Straight Connector 2" o:spid="_x0000_s1026" style="position:absolute;z-index:25165832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70.95pt,7.2pt" to="543.7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4F2mwEAAJQDAAAOAAAAZHJzL2Uyb0RvYy54bWysU9uO0zAQfUfiHyy/06RFr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" strokecolor="#00792c [3044]">
                <w10:wrap anchorx="page"/>
              </v:line>
            </w:pict>
          </mc:Fallback>
        </mc:AlternateContent>
      </w:r>
    </w:p>
    <w:p w14:paraId="6828F164" w14:textId="69CC3A59" w:rsidR="00A60B47" w:rsidRDefault="006C76C8" w:rsidP="006C76C8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sz w:val="28"/>
          <w:szCs w:val="28"/>
          <w:lang w:val="de-CH"/>
        </w:rPr>
        <w:t>1</w:t>
      </w:r>
      <w:r w:rsidR="00A60B47">
        <w:rPr>
          <w:rFonts w:ascii="Gill Sans Nova" w:hAnsi="Gill Sans Nova"/>
          <w:sz w:val="28"/>
          <w:szCs w:val="28"/>
          <w:lang w:val="de-CH"/>
        </w:rPr>
        <w:t>5</w:t>
      </w:r>
      <w:r w:rsidRPr="00A83E66">
        <w:rPr>
          <w:rFonts w:ascii="Gill Sans Nova" w:hAnsi="Gill Sans Nova"/>
          <w:sz w:val="28"/>
          <w:szCs w:val="28"/>
          <w:lang w:val="de-CH"/>
        </w:rPr>
        <w:t>.</w:t>
      </w:r>
      <w:r>
        <w:rPr>
          <w:rFonts w:ascii="Gill Sans Nova" w:hAnsi="Gill Sans Nova"/>
          <w:sz w:val="28"/>
          <w:szCs w:val="28"/>
          <w:lang w:val="de-CH"/>
        </w:rPr>
        <w:t xml:space="preserve"> </w:t>
      </w:r>
      <w:r w:rsidR="00A60B47" w:rsidRPr="00A60B47">
        <w:rPr>
          <w:rFonts w:ascii="Gill Sans Nova" w:hAnsi="Gill Sans Nova"/>
          <w:sz w:val="28"/>
          <w:szCs w:val="28"/>
          <w:lang w:val="de-CH"/>
        </w:rPr>
        <w:t>Die Beiträge/Inhalte, die mein Algorithmus mir vorschlägt, können von menschlichen Vorurteilen, wie Stereotypen, beeinflusst sein.</w:t>
      </w:r>
    </w:p>
    <w:p w14:paraId="07638549" w14:textId="58665071" w:rsidR="006C76C8" w:rsidRPr="00237604" w:rsidRDefault="006C76C8" w:rsidP="006C76C8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28" behindDoc="0" locked="0" layoutInCell="1" allowOverlap="1" wp14:anchorId="1C61A3A5" wp14:editId="4D0D3A63">
                <wp:simplePos x="0" y="0"/>
                <wp:positionH relativeFrom="column">
                  <wp:posOffset>4574133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63431211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47A0E" w14:textId="77777777" w:rsidR="006C76C8" w:rsidRPr="00DC649A" w:rsidRDefault="006C76C8" w:rsidP="006C76C8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61A3A5" id="_x0000_s1103" style="position:absolute;margin-left:360.15pt;margin-top:5.2pt;width:22.9pt;height:22.45pt;z-index:251658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" fillcolor="white [3214]" strokecolor="#7f7f7f [1612]" strokeweight="1pt">
                <v:textbox inset="0,0,0,0">
                  <w:txbxContent>
                    <w:p w14:paraId="13F47A0E" w14:textId="77777777" w:rsidR="006C76C8" w:rsidRPr="00DC649A" w:rsidRDefault="006C76C8" w:rsidP="006C76C8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27" behindDoc="0" locked="0" layoutInCell="1" allowOverlap="1" wp14:anchorId="0478654B" wp14:editId="0F85BA64">
                <wp:simplePos x="0" y="0"/>
                <wp:positionH relativeFrom="column">
                  <wp:posOffset>3440277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41394430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DC762" w14:textId="77777777" w:rsidR="006C76C8" w:rsidRPr="00DC649A" w:rsidRDefault="006C76C8" w:rsidP="006C76C8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8654B" id="_x0000_s1104" style="position:absolute;margin-left:270.9pt;margin-top:5.2pt;width:22.9pt;height:22.45pt;z-index:251658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" fillcolor="white [3214]" strokecolor="#7f7f7f [1612]" strokeweight="1pt">
                <v:textbox inset="0,0,0,0">
                  <w:txbxContent>
                    <w:p w14:paraId="53FDC762" w14:textId="77777777" w:rsidR="006C76C8" w:rsidRPr="00DC649A" w:rsidRDefault="006C76C8" w:rsidP="006C76C8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26" behindDoc="0" locked="0" layoutInCell="1" allowOverlap="1" wp14:anchorId="3EF7FA5F" wp14:editId="184C3A50">
                <wp:simplePos x="0" y="0"/>
                <wp:positionH relativeFrom="column">
                  <wp:posOffset>2299105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211238271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1FDCB" w14:textId="77777777" w:rsidR="006C76C8" w:rsidRPr="00DC649A" w:rsidRDefault="006C76C8" w:rsidP="006C76C8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7FA5F" id="_x0000_s1105" style="position:absolute;margin-left:181.05pt;margin-top:5.2pt;width:22.9pt;height:22.45pt;z-index:2516583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" fillcolor="white [3214]" strokecolor="#7f7f7f [1612]" strokeweight="1pt">
                <v:textbox inset="0,0,0,0">
                  <w:txbxContent>
                    <w:p w14:paraId="5501FDCB" w14:textId="77777777" w:rsidR="006C76C8" w:rsidRPr="00DC649A" w:rsidRDefault="006C76C8" w:rsidP="006C76C8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25" behindDoc="0" locked="0" layoutInCell="1" allowOverlap="1" wp14:anchorId="057D1F39" wp14:editId="3F65DA71">
                <wp:simplePos x="0" y="0"/>
                <wp:positionH relativeFrom="column">
                  <wp:posOffset>1157934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20455948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4F6D7" w14:textId="77777777" w:rsidR="006C76C8" w:rsidRPr="00DC649A" w:rsidRDefault="006C76C8" w:rsidP="006C76C8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7D1F39" id="_x0000_s1106" style="position:absolute;margin-left:91.2pt;margin-top:5.2pt;width:22.9pt;height:22.45pt;z-index:2516583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" fillcolor="white [3214]" strokecolor="#7f7f7f [1612]" strokeweight="1pt">
                <v:textbox inset="0,0,0,0">
                  <w:txbxContent>
                    <w:p w14:paraId="6334F6D7" w14:textId="77777777" w:rsidR="006C76C8" w:rsidRPr="00DC649A" w:rsidRDefault="006C76C8" w:rsidP="006C76C8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24" behindDoc="0" locked="0" layoutInCell="1" allowOverlap="1" wp14:anchorId="67BE29A7" wp14:editId="4179F08D">
                <wp:simplePos x="0" y="0"/>
                <wp:positionH relativeFrom="column">
                  <wp:posOffset>24078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20757621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C4875" w14:textId="77777777" w:rsidR="006C76C8" w:rsidRPr="00DC649A" w:rsidRDefault="006C76C8" w:rsidP="006C76C8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BE29A7" id="_x0000_s1107" style="position:absolute;margin-left:1.9pt;margin-top:5.2pt;width:22.9pt;height:22.45pt;z-index:2516583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" fillcolor="white [3214]" strokecolor="#7f7f7f [1612]" strokeweight="1pt">
                <v:textbox inset="0,0,0,0">
                  <w:txbxContent>
                    <w:p w14:paraId="334C4875" w14:textId="77777777" w:rsidR="006C76C8" w:rsidRPr="00DC649A" w:rsidRDefault="006C76C8" w:rsidP="006C76C8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0FFCFD77" w14:textId="7EF10513" w:rsidR="006C76C8" w:rsidRPr="00237604" w:rsidRDefault="00E631F3" w:rsidP="006C76C8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266" behindDoc="0" locked="0" layoutInCell="1" allowOverlap="1" wp14:anchorId="499F9306" wp14:editId="623ECD68">
                <wp:simplePos x="0" y="0"/>
                <wp:positionH relativeFrom="column">
                  <wp:posOffset>-60960</wp:posOffset>
                </wp:positionH>
                <wp:positionV relativeFrom="paragraph">
                  <wp:posOffset>61223</wp:posOffset>
                </wp:positionV>
                <wp:extent cx="1263650" cy="445135"/>
                <wp:effectExtent l="0" t="0" r="0" b="0"/>
                <wp:wrapSquare wrapText="bothSides"/>
                <wp:docPr id="5742541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9FF8C" w14:textId="2AD9BE4B" w:rsidR="00C17241" w:rsidRPr="002373AD" w:rsidRDefault="00C17241" w:rsidP="00C17241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Das </w:t>
                            </w:r>
                            <w:r w:rsidR="000669D0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weiss</w:t>
                            </w: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 ich </w:t>
                            </w:r>
                            <w:r w:rsidR="00E52BBD"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</w: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überhaupt nicht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F9306" id="_x0000_s1108" type="#_x0000_t202" style="position:absolute;margin-left:-4.8pt;margin-top:4.8pt;width:99.5pt;height:35.05pt;z-index:2516582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" stroked="f">
                <v:textbox>
                  <w:txbxContent>
                    <w:p w14:paraId="4E89FF8C" w14:textId="2AD9BE4B" w:rsidR="00C17241" w:rsidRPr="002373AD" w:rsidRDefault="00C17241" w:rsidP="00C17241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Das </w:t>
                      </w:r>
                      <w:r w:rsidR="000669D0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weiss</w:t>
                      </w: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 ich </w:t>
                      </w:r>
                      <w:r w:rsidR="00E52BBD"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</w: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überhaupt nicht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76C8"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323" behindDoc="0" locked="0" layoutInCell="1" allowOverlap="1" wp14:anchorId="07DDF095" wp14:editId="7E0E2058">
                <wp:simplePos x="0" y="0"/>
                <wp:positionH relativeFrom="column">
                  <wp:posOffset>4458335</wp:posOffset>
                </wp:positionH>
                <wp:positionV relativeFrom="paragraph">
                  <wp:posOffset>63500</wp:posOffset>
                </wp:positionV>
                <wp:extent cx="1446530" cy="445135"/>
                <wp:effectExtent l="0" t="0" r="1270" b="0"/>
                <wp:wrapSquare wrapText="bothSides"/>
                <wp:docPr id="17266087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CE288" w14:textId="77777777" w:rsidR="006C76C8" w:rsidRPr="002373AD" w:rsidRDefault="006C76C8" w:rsidP="006C76C8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Ich weiss darüber </w:t>
                            </w:r>
                            <w:r w:rsidRPr="002373AD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  <w:t>ganz genau Bescheid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DF095" id="_x0000_s1109" type="#_x0000_t202" style="position:absolute;margin-left:351.05pt;margin-top:5pt;width:113.9pt;height:35.05pt;z-index:25165832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" stroked="f">
                <v:textbox>
                  <w:txbxContent>
                    <w:p w14:paraId="470CE288" w14:textId="77777777" w:rsidR="006C76C8" w:rsidRPr="002373AD" w:rsidRDefault="006C76C8" w:rsidP="006C76C8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Ich weiss darüber </w:t>
                      </w:r>
                      <w:r w:rsidRPr="002373AD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  <w:t>ganz genau Bescheid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947DB1" w14:textId="538DEE82" w:rsidR="006C76C8" w:rsidRPr="00237604" w:rsidRDefault="006C76C8" w:rsidP="006C76C8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</w:p>
    <w:p w14:paraId="16A6E9BD" w14:textId="1CC55B0D" w:rsidR="006C76C8" w:rsidRPr="00237604" w:rsidRDefault="006C76C8" w:rsidP="006C76C8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29" behindDoc="0" locked="0" layoutInCell="1" allowOverlap="1" wp14:anchorId="40E8EC06" wp14:editId="7EFBC8F9">
                <wp:simplePos x="0" y="0"/>
                <wp:positionH relativeFrom="page">
                  <wp:posOffset>901065</wp:posOffset>
                </wp:positionH>
                <wp:positionV relativeFrom="paragraph">
                  <wp:posOffset>91176</wp:posOffset>
                </wp:positionV>
                <wp:extent cx="6003925" cy="0"/>
                <wp:effectExtent l="0" t="0" r="0" b="0"/>
                <wp:wrapNone/>
                <wp:docPr id="163323143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D14D7" id="Straight Connector 2" o:spid="_x0000_s1026" style="position:absolute;z-index:25165832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70.95pt,7.2pt" to="543.7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4F2mwEAAJQDAAAOAAAAZHJzL2Uyb0RvYy54bWysU9uO0zAQfUfiHyy/06RFr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" strokecolor="#00792c [3044]">
                <w10:wrap anchorx="page"/>
              </v:line>
            </w:pict>
          </mc:Fallback>
        </mc:AlternateContent>
      </w:r>
    </w:p>
    <w:p w14:paraId="3556BB61" w14:textId="4067C0E6" w:rsidR="00E631F3" w:rsidRDefault="00E631F3" w:rsidP="00E631F3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sz w:val="28"/>
          <w:szCs w:val="28"/>
          <w:lang w:val="de-CH"/>
        </w:rPr>
        <w:t>1</w:t>
      </w:r>
      <w:r w:rsidR="00CB3F9A">
        <w:rPr>
          <w:rFonts w:ascii="Gill Sans Nova" w:hAnsi="Gill Sans Nova"/>
          <w:sz w:val="28"/>
          <w:szCs w:val="28"/>
          <w:lang w:val="de-CH"/>
        </w:rPr>
        <w:t>6</w:t>
      </w:r>
      <w:r w:rsidRPr="00A83E66">
        <w:rPr>
          <w:rFonts w:ascii="Gill Sans Nova" w:hAnsi="Gill Sans Nova"/>
          <w:sz w:val="28"/>
          <w:szCs w:val="28"/>
          <w:lang w:val="de-CH"/>
        </w:rPr>
        <w:t>.</w:t>
      </w:r>
      <w:r>
        <w:rPr>
          <w:rFonts w:ascii="Gill Sans Nova" w:hAnsi="Gill Sans Nova"/>
          <w:sz w:val="28"/>
          <w:szCs w:val="28"/>
          <w:lang w:val="de-CH"/>
        </w:rPr>
        <w:t xml:space="preserve"> </w:t>
      </w:r>
      <w:r w:rsidR="00CB3F9A" w:rsidRPr="00CB3F9A">
        <w:rPr>
          <w:rFonts w:ascii="Gill Sans Nova" w:hAnsi="Gill Sans Nova"/>
          <w:sz w:val="28"/>
          <w:szCs w:val="28"/>
          <w:lang w:val="de-CH"/>
        </w:rPr>
        <w:t>Algorithmen nutzen meine persönlichen Daten, und das kann meine Online-Privatsphäre beeinflussen.</w:t>
      </w:r>
    </w:p>
    <w:p w14:paraId="5B5F5958" w14:textId="77777777" w:rsidR="00E631F3" w:rsidRPr="00237604" w:rsidRDefault="00E631F3" w:rsidP="00E631F3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42" behindDoc="0" locked="0" layoutInCell="1" allowOverlap="1" wp14:anchorId="42A3B78F" wp14:editId="1DC5CF61">
                <wp:simplePos x="0" y="0"/>
                <wp:positionH relativeFrom="column">
                  <wp:posOffset>4574133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212888735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74F36" w14:textId="77777777" w:rsidR="00E631F3" w:rsidRPr="00DC649A" w:rsidRDefault="00E631F3" w:rsidP="00E631F3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A3B78F" id="_x0000_s1110" style="position:absolute;margin-left:360.15pt;margin-top:5.2pt;width:22.9pt;height:22.45pt;z-index:2516583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" fillcolor="white [3214]" strokecolor="#7f7f7f [1612]" strokeweight="1pt">
                <v:textbox inset="0,0,0,0">
                  <w:txbxContent>
                    <w:p w14:paraId="3E474F36" w14:textId="77777777" w:rsidR="00E631F3" w:rsidRPr="00DC649A" w:rsidRDefault="00E631F3" w:rsidP="00E631F3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41" behindDoc="0" locked="0" layoutInCell="1" allowOverlap="1" wp14:anchorId="48B17B54" wp14:editId="5BD51D1B">
                <wp:simplePos x="0" y="0"/>
                <wp:positionH relativeFrom="column">
                  <wp:posOffset>3440277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144062527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4B52A" w14:textId="77777777" w:rsidR="00E631F3" w:rsidRPr="00DC649A" w:rsidRDefault="00E631F3" w:rsidP="00E631F3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17B54" id="_x0000_s1111" style="position:absolute;margin-left:270.9pt;margin-top:5.2pt;width:22.9pt;height:22.45pt;z-index:2516583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" fillcolor="white [3214]" strokecolor="#7f7f7f [1612]" strokeweight="1pt">
                <v:textbox inset="0,0,0,0">
                  <w:txbxContent>
                    <w:p w14:paraId="0934B52A" w14:textId="77777777" w:rsidR="00E631F3" w:rsidRPr="00DC649A" w:rsidRDefault="00E631F3" w:rsidP="00E631F3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40" behindDoc="0" locked="0" layoutInCell="1" allowOverlap="1" wp14:anchorId="19CA7B9D" wp14:editId="07F4F19B">
                <wp:simplePos x="0" y="0"/>
                <wp:positionH relativeFrom="column">
                  <wp:posOffset>2299105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136819549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FEEEF" w14:textId="77777777" w:rsidR="00E631F3" w:rsidRPr="00DC649A" w:rsidRDefault="00E631F3" w:rsidP="00E631F3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CA7B9D" id="_x0000_s1112" style="position:absolute;margin-left:181.05pt;margin-top:5.2pt;width:22.9pt;height:22.45pt;z-index:2516583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" fillcolor="white [3214]" strokecolor="#7f7f7f [1612]" strokeweight="1pt">
                <v:textbox inset="0,0,0,0">
                  <w:txbxContent>
                    <w:p w14:paraId="708FEEEF" w14:textId="77777777" w:rsidR="00E631F3" w:rsidRPr="00DC649A" w:rsidRDefault="00E631F3" w:rsidP="00E631F3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39" behindDoc="0" locked="0" layoutInCell="1" allowOverlap="1" wp14:anchorId="5AE58A4B" wp14:editId="32F747EC">
                <wp:simplePos x="0" y="0"/>
                <wp:positionH relativeFrom="column">
                  <wp:posOffset>1157934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45768787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C0472" w14:textId="77777777" w:rsidR="00E631F3" w:rsidRPr="00DC649A" w:rsidRDefault="00E631F3" w:rsidP="00E631F3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E58A4B" id="_x0000_s1113" style="position:absolute;margin-left:91.2pt;margin-top:5.2pt;width:22.9pt;height:22.45pt;z-index:251658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" fillcolor="white [3214]" strokecolor="#7f7f7f [1612]" strokeweight="1pt">
                <v:textbox inset="0,0,0,0">
                  <w:txbxContent>
                    <w:p w14:paraId="6E2C0472" w14:textId="77777777" w:rsidR="00E631F3" w:rsidRPr="00DC649A" w:rsidRDefault="00E631F3" w:rsidP="00E631F3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0" distB="0" distL="114300" distR="114300" simplePos="0" relativeHeight="251658338" behindDoc="0" locked="0" layoutInCell="1" allowOverlap="1" wp14:anchorId="538EF90E" wp14:editId="2EF58380">
                <wp:simplePos x="0" y="0"/>
                <wp:positionH relativeFrom="column">
                  <wp:posOffset>24078</wp:posOffset>
                </wp:positionH>
                <wp:positionV relativeFrom="paragraph">
                  <wp:posOffset>66039</wp:posOffset>
                </wp:positionV>
                <wp:extent cx="290915" cy="285293"/>
                <wp:effectExtent l="0" t="0" r="13970" b="19685"/>
                <wp:wrapNone/>
                <wp:docPr id="166616225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15" cy="28529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3B60B" w14:textId="77777777" w:rsidR="00E631F3" w:rsidRPr="00DC649A" w:rsidRDefault="00E631F3" w:rsidP="00E631F3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</w:pPr>
                            <w:r w:rsidRPr="00DC649A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  <w:lang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8EF90E" id="_x0000_s1114" style="position:absolute;margin-left:1.9pt;margin-top:5.2pt;width:22.9pt;height:22.45pt;z-index:2516583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" fillcolor="white [3214]" strokecolor="#7f7f7f [1612]" strokeweight="1pt">
                <v:textbox inset="0,0,0,0">
                  <w:txbxContent>
                    <w:p w14:paraId="6623B60B" w14:textId="77777777" w:rsidR="00E631F3" w:rsidRPr="00DC649A" w:rsidRDefault="00E631F3" w:rsidP="00E631F3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</w:pPr>
                      <w:r w:rsidRPr="00DC649A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  <w:lang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73F36E64" w14:textId="762A95CE" w:rsidR="00E631F3" w:rsidRPr="00237604" w:rsidRDefault="00AB5F87" w:rsidP="00E631F3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336" behindDoc="0" locked="0" layoutInCell="1" allowOverlap="1" wp14:anchorId="1BC2912E" wp14:editId="678A5A88">
                <wp:simplePos x="0" y="0"/>
                <wp:positionH relativeFrom="column">
                  <wp:posOffset>-60960</wp:posOffset>
                </wp:positionH>
                <wp:positionV relativeFrom="paragraph">
                  <wp:posOffset>77470</wp:posOffset>
                </wp:positionV>
                <wp:extent cx="1263650" cy="445135"/>
                <wp:effectExtent l="0" t="0" r="0" b="0"/>
                <wp:wrapSquare wrapText="bothSides"/>
                <wp:docPr id="5563127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CCF80" w14:textId="2E7F4647" w:rsidR="00E631F3" w:rsidRPr="00AB5F87" w:rsidRDefault="00E631F3" w:rsidP="00E631F3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AB5F87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Das </w:t>
                            </w:r>
                            <w:r w:rsidR="000669D0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>weiss</w:t>
                            </w:r>
                            <w:r w:rsidRPr="00AB5F87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 ich </w:t>
                            </w:r>
                            <w:r w:rsidRPr="00AB5F87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  <w:t>überhaupt nicht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2912E" id="_x0000_s1115" type="#_x0000_t202" style="position:absolute;margin-left:-4.8pt;margin-top:6.1pt;width:99.5pt;height:35.05pt;z-index:25165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" stroked="f">
                <v:textbox>
                  <w:txbxContent>
                    <w:p w14:paraId="74FCCF80" w14:textId="2E7F4647" w:rsidR="00E631F3" w:rsidRPr="00AB5F87" w:rsidRDefault="00E631F3" w:rsidP="00E631F3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AB5F87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Das </w:t>
                      </w:r>
                      <w:r w:rsidR="000669D0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>weiss</w:t>
                      </w:r>
                      <w:r w:rsidRPr="00AB5F87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 ich </w:t>
                      </w:r>
                      <w:r w:rsidRPr="00AB5F87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  <w:t>überhaupt nicht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7604">
        <w:rPr>
          <w:rFonts w:ascii="Gill Sans Nova" w:hAnsi="Gill Sans Nova"/>
          <w:noProof/>
          <w:sz w:val="28"/>
          <w:szCs w:val="28"/>
          <w:lang w:val="de-CH"/>
        </w:rPr>
        <mc:AlternateContent>
          <mc:Choice Requires="wps">
            <w:drawing>
              <wp:anchor distT="45720" distB="45720" distL="114300" distR="114300" simplePos="0" relativeHeight="251658337" behindDoc="0" locked="0" layoutInCell="1" allowOverlap="1" wp14:anchorId="7C33B5D8" wp14:editId="1E1D5D20">
                <wp:simplePos x="0" y="0"/>
                <wp:positionH relativeFrom="column">
                  <wp:posOffset>4458335</wp:posOffset>
                </wp:positionH>
                <wp:positionV relativeFrom="paragraph">
                  <wp:posOffset>80010</wp:posOffset>
                </wp:positionV>
                <wp:extent cx="1446530" cy="445135"/>
                <wp:effectExtent l="0" t="0" r="1270" b="0"/>
                <wp:wrapSquare wrapText="bothSides"/>
                <wp:docPr id="1067107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0275D" w14:textId="77777777" w:rsidR="00E631F3" w:rsidRPr="00AB5F87" w:rsidRDefault="00E631F3" w:rsidP="00E631F3">
                            <w:pPr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</w:pPr>
                            <w:r w:rsidRPr="00AB5F87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t xml:space="preserve">Ich weiss darüber </w:t>
                            </w:r>
                            <w:r w:rsidRPr="00AB5F87">
                              <w:rPr>
                                <w:rFonts w:ascii="Gill Sans Nova" w:hAnsi="Gill Sans Nova"/>
                                <w:color w:val="595959" w:themeColor="text1" w:themeTint="A6"/>
                                <w:lang w:val="de-CH"/>
                              </w:rPr>
                              <w:br/>
                              <w:t>ganz genau Bescheid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3B5D8" id="_x0000_s1116" type="#_x0000_t202" style="position:absolute;margin-left:351.05pt;margin-top:6.3pt;width:113.9pt;height:35.05pt;z-index:25165833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" stroked="f">
                <v:textbox>
                  <w:txbxContent>
                    <w:p w14:paraId="2980275D" w14:textId="77777777" w:rsidR="00E631F3" w:rsidRPr="00AB5F87" w:rsidRDefault="00E631F3" w:rsidP="00E631F3">
                      <w:pPr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</w:pPr>
                      <w:r w:rsidRPr="00AB5F87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t xml:space="preserve">Ich weiss darüber </w:t>
                      </w:r>
                      <w:r w:rsidRPr="00AB5F87">
                        <w:rPr>
                          <w:rFonts w:ascii="Gill Sans Nova" w:hAnsi="Gill Sans Nova"/>
                          <w:color w:val="595959" w:themeColor="text1" w:themeTint="A6"/>
                          <w:lang w:val="de-CH"/>
                        </w:rPr>
                        <w:br/>
                        <w:t>ganz genau Bescheid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D82893" w14:textId="41A9C74F" w:rsidR="00D66C77" w:rsidRDefault="00D66C77">
      <w:pPr>
        <w:rPr>
          <w:rFonts w:ascii="Gill Sans Nova" w:eastAsiaTheme="majorEastAsia" w:hAnsi="Gill Sans Nova" w:cstheme="majorBidi"/>
          <w:sz w:val="28"/>
          <w:szCs w:val="28"/>
          <w:lang w:val="de-CH"/>
        </w:rPr>
      </w:pPr>
      <w:r>
        <w:rPr>
          <w:rFonts w:ascii="Gill Sans Nova" w:hAnsi="Gill Sans Nova"/>
          <w:sz w:val="28"/>
          <w:szCs w:val="28"/>
          <w:lang w:val="de-CH"/>
        </w:rPr>
        <w:br w:type="page"/>
      </w:r>
    </w:p>
    <w:p w14:paraId="295004AE" w14:textId="7A2B15CB" w:rsidR="001C6ECB" w:rsidRPr="00237604" w:rsidRDefault="00D66C77" w:rsidP="00237604">
      <w:pPr>
        <w:pStyle w:val="Title"/>
        <w:spacing w:line="240" w:lineRule="auto"/>
        <w:rPr>
          <w:rFonts w:ascii="Gill Sans Nova" w:hAnsi="Gill Sans Nova"/>
          <w:sz w:val="28"/>
          <w:szCs w:val="28"/>
          <w:lang w:val="de-CH"/>
        </w:rPr>
      </w:pPr>
      <w:r>
        <w:rPr>
          <w:rFonts w:ascii="Gill Sans Nova" w:hAnsi="Gill Sans Nova"/>
          <w:sz w:val="28"/>
          <w:szCs w:val="28"/>
          <w:lang w:val="de-CH"/>
        </w:rPr>
        <w:t>Wie sieht deine Filterblase</w:t>
      </w:r>
      <w:r w:rsidR="0099518D">
        <w:rPr>
          <w:rFonts w:ascii="Gill Sans Nova" w:hAnsi="Gill Sans Nova"/>
          <w:sz w:val="28"/>
          <w:szCs w:val="28"/>
          <w:lang w:val="de-CH"/>
        </w:rPr>
        <w:t xml:space="preserve"> aus</w:t>
      </w:r>
      <w:r>
        <w:rPr>
          <w:rFonts w:ascii="Gill Sans Nova" w:hAnsi="Gill Sans Nova"/>
          <w:sz w:val="28"/>
          <w:szCs w:val="28"/>
          <w:lang w:val="de-CH"/>
        </w:rPr>
        <w:t xml:space="preserve">? </w:t>
      </w:r>
      <w:r w:rsidR="0099518D">
        <w:rPr>
          <w:rFonts w:ascii="Gill Sans Nova" w:hAnsi="Gill Sans Nova"/>
          <w:sz w:val="28"/>
          <w:szCs w:val="28"/>
          <w:lang w:val="de-CH"/>
        </w:rPr>
        <w:br/>
      </w:r>
      <w:r w:rsidR="008F7640">
        <w:rPr>
          <w:rFonts w:ascii="Gill Sans Nova" w:hAnsi="Gill Sans Nova"/>
          <w:color w:val="808080" w:themeColor="background1" w:themeShade="80"/>
          <w:sz w:val="28"/>
          <w:szCs w:val="28"/>
          <w:lang w:val="de-CH"/>
        </w:rPr>
        <w:t xml:space="preserve">Zeichne </w:t>
      </w:r>
      <w:r w:rsidR="00B94055">
        <w:rPr>
          <w:rFonts w:ascii="Gill Sans Nova" w:hAnsi="Gill Sans Nova"/>
          <w:color w:val="808080" w:themeColor="background1" w:themeShade="80"/>
          <w:sz w:val="28"/>
          <w:szCs w:val="28"/>
          <w:lang w:val="de-CH"/>
        </w:rPr>
        <w:t>auf diese Seite</w:t>
      </w:r>
      <w:r w:rsidR="00B007B4">
        <w:rPr>
          <w:rFonts w:ascii="Gill Sans Nova" w:hAnsi="Gill Sans Nova"/>
          <w:color w:val="808080" w:themeColor="background1" w:themeShade="80"/>
          <w:sz w:val="28"/>
          <w:szCs w:val="28"/>
          <w:lang w:val="de-CH"/>
        </w:rPr>
        <w:t>, wie du dir deine Filterblase(n) vorstellst, denen du in den Sozialen Medien begegnest.</w:t>
      </w:r>
    </w:p>
    <w:sectPr w:rsidR="001C6ECB" w:rsidRPr="00237604" w:rsidSect="00A65BA4">
      <w:footerReference w:type="default" r:id="rId13"/>
      <w:type w:val="continuous"/>
      <w:pgSz w:w="11906" w:h="16838" w:code="9"/>
      <w:pgMar w:top="1134" w:right="1134" w:bottom="1134" w:left="1644" w:header="652" w:footer="6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8477E" w14:textId="77777777" w:rsidR="005F757F" w:rsidRDefault="005F757F" w:rsidP="008B3FFB">
      <w:r>
        <w:separator/>
      </w:r>
    </w:p>
    <w:p w14:paraId="4F9B59F4" w14:textId="77777777" w:rsidR="005F757F" w:rsidRDefault="005F757F"/>
  </w:endnote>
  <w:endnote w:type="continuationSeparator" w:id="0">
    <w:p w14:paraId="6D87A04E" w14:textId="77777777" w:rsidR="005F757F" w:rsidRDefault="005F757F" w:rsidP="008B3FFB">
      <w:r>
        <w:continuationSeparator/>
      </w:r>
    </w:p>
    <w:p w14:paraId="071DCBD2" w14:textId="77777777" w:rsidR="005F757F" w:rsidRDefault="005F757F"/>
  </w:endnote>
  <w:endnote w:type="continuationNotice" w:id="1">
    <w:p w14:paraId="14D51C1E" w14:textId="77777777" w:rsidR="005F757F" w:rsidRDefault="005F75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ll Sans Nova Light">
    <w:panose1 w:val="00000000000000000000"/>
    <w:charset w:val="00"/>
    <w:family w:val="roman"/>
    <w:notTrueType/>
    <w:pitch w:val="default"/>
  </w:font>
  <w:font w:name="Gill Sans Nova">
    <w:altName w:val="Calibri"/>
    <w:charset w:val="00"/>
    <w:family w:val="swiss"/>
    <w:pitch w:val="variable"/>
    <w:sig w:usb0="8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de-CH"/>
      </w:rPr>
      <w:id w:val="-2103251782"/>
      <w:docPartObj>
        <w:docPartGallery w:val="Page Numbers (Bottom of Page)"/>
        <w:docPartUnique/>
      </w:docPartObj>
    </w:sdtPr>
    <w:sdtEndPr/>
    <w:sdtContent>
      <w:sdt>
        <w:sdtPr>
          <w:rPr>
            <w:lang w:val="de-CH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szCs w:val="16"/>
          </w:rPr>
        </w:sdtEndPr>
        <w:sdtContent>
          <w:p w14:paraId="31E9E078" w14:textId="789C43FD" w:rsidR="00F42521" w:rsidRPr="00F501E5" w:rsidRDefault="00932ACA" w:rsidP="0004323F">
            <w:pPr>
              <w:pStyle w:val="Footer"/>
              <w:jc w:val="right"/>
              <w:rPr>
                <w:lang w:val="de-CH"/>
              </w:rPr>
            </w:pPr>
            <w:r>
              <w:rPr>
                <w:lang w:val="de-CH"/>
              </w:rPr>
              <w:t>Seite</w:t>
            </w:r>
            <w:r w:rsidR="00F42521" w:rsidRPr="00F501E5">
              <w:rPr>
                <w:lang w:val="de-CH"/>
              </w:rPr>
              <w:t xml:space="preserve"> </w:t>
            </w:r>
            <w:r w:rsidR="00F42521" w:rsidRPr="00F501E5">
              <w:rPr>
                <w:b/>
                <w:bCs/>
                <w:sz w:val="24"/>
                <w:szCs w:val="24"/>
                <w:lang w:val="de-CH"/>
              </w:rPr>
              <w:fldChar w:fldCharType="begin"/>
            </w:r>
            <w:r w:rsidR="00F42521" w:rsidRPr="00F501E5">
              <w:rPr>
                <w:b/>
                <w:bCs/>
                <w:lang w:val="de-CH"/>
              </w:rPr>
              <w:instrText xml:space="preserve"> PAGE </w:instrText>
            </w:r>
            <w:r w:rsidR="00F42521" w:rsidRPr="00F501E5">
              <w:rPr>
                <w:b/>
                <w:bCs/>
                <w:sz w:val="24"/>
                <w:szCs w:val="24"/>
                <w:lang w:val="de-CH"/>
              </w:rPr>
              <w:fldChar w:fldCharType="separate"/>
            </w:r>
            <w:r w:rsidR="00F42521" w:rsidRPr="00F501E5">
              <w:rPr>
                <w:b/>
                <w:bCs/>
                <w:lang w:val="de-CH"/>
              </w:rPr>
              <w:t>2</w:t>
            </w:r>
            <w:r w:rsidR="00F42521" w:rsidRPr="00F501E5">
              <w:rPr>
                <w:b/>
                <w:bCs/>
                <w:sz w:val="24"/>
                <w:szCs w:val="24"/>
                <w:lang w:val="de-CH"/>
              </w:rPr>
              <w:fldChar w:fldCharType="end"/>
            </w:r>
            <w:r w:rsidR="00F42521" w:rsidRPr="00F501E5">
              <w:rPr>
                <w:lang w:val="de-CH"/>
              </w:rPr>
              <w:t xml:space="preserve"> </w:t>
            </w:r>
            <w:r>
              <w:rPr>
                <w:lang w:val="de-CH"/>
              </w:rPr>
              <w:t>von</w:t>
            </w:r>
            <w:r w:rsidR="00F42521" w:rsidRPr="00F501E5">
              <w:rPr>
                <w:lang w:val="de-CH"/>
              </w:rPr>
              <w:t xml:space="preserve"> </w:t>
            </w:r>
            <w:r w:rsidR="00F42521" w:rsidRPr="00F501E5">
              <w:rPr>
                <w:b/>
                <w:bCs/>
                <w:sz w:val="24"/>
                <w:szCs w:val="24"/>
                <w:lang w:val="de-CH"/>
              </w:rPr>
              <w:fldChar w:fldCharType="begin"/>
            </w:r>
            <w:r w:rsidR="00F42521" w:rsidRPr="00F501E5">
              <w:rPr>
                <w:b/>
                <w:bCs/>
                <w:lang w:val="de-CH"/>
              </w:rPr>
              <w:instrText xml:space="preserve"> NUMPAGES  </w:instrText>
            </w:r>
            <w:r w:rsidR="00F42521" w:rsidRPr="00F501E5">
              <w:rPr>
                <w:b/>
                <w:bCs/>
                <w:sz w:val="24"/>
                <w:szCs w:val="24"/>
                <w:lang w:val="de-CH"/>
              </w:rPr>
              <w:fldChar w:fldCharType="separate"/>
            </w:r>
            <w:r w:rsidR="00F42521" w:rsidRPr="00F501E5">
              <w:rPr>
                <w:b/>
                <w:bCs/>
                <w:lang w:val="de-CH"/>
              </w:rPr>
              <w:t>2</w:t>
            </w:r>
            <w:r w:rsidR="00F42521" w:rsidRPr="00F501E5">
              <w:rPr>
                <w:b/>
                <w:bCs/>
                <w:sz w:val="24"/>
                <w:szCs w:val="24"/>
                <w:lang w:val="de-CH"/>
              </w:rPr>
              <w:fldChar w:fldCharType="end"/>
            </w:r>
            <w:r w:rsidR="00B5436A" w:rsidRPr="00443131">
              <w:rPr>
                <w:szCs w:val="16"/>
                <w:lang w:val="de-CH"/>
              </w:rPr>
              <w:t>.</w:t>
            </w:r>
            <w:r w:rsidR="00B5436A">
              <w:rPr>
                <w:sz w:val="24"/>
                <w:szCs w:val="24"/>
                <w:lang w:val="de-CH"/>
              </w:rPr>
              <w:t xml:space="preserve"> </w:t>
            </w:r>
            <w:r w:rsidR="00443131" w:rsidRPr="00443131">
              <w:rPr>
                <w:szCs w:val="16"/>
                <w:lang w:val="de-CH"/>
              </w:rPr>
              <w:t>U_B</w:t>
            </w:r>
          </w:p>
        </w:sdtContent>
      </w:sdt>
    </w:sdtContent>
  </w:sdt>
  <w:p w14:paraId="5FF94475" w14:textId="77777777" w:rsidR="00237604" w:rsidRPr="00F501E5" w:rsidRDefault="00237604">
    <w:pPr>
      <w:pStyle w:val="Footer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141E93" w14:textId="77777777" w:rsidR="005F757F" w:rsidRDefault="005F757F" w:rsidP="008B3FFB">
      <w:r>
        <w:separator/>
      </w:r>
    </w:p>
    <w:p w14:paraId="23E5BB8E" w14:textId="77777777" w:rsidR="005F757F" w:rsidRDefault="005F757F"/>
  </w:footnote>
  <w:footnote w:type="continuationSeparator" w:id="0">
    <w:p w14:paraId="53B03B9C" w14:textId="77777777" w:rsidR="005F757F" w:rsidRDefault="005F757F" w:rsidP="008B3FFB">
      <w:r>
        <w:continuationSeparator/>
      </w:r>
    </w:p>
    <w:p w14:paraId="2AEBB02E" w14:textId="77777777" w:rsidR="005F757F" w:rsidRDefault="005F757F"/>
  </w:footnote>
  <w:footnote w:type="continuationNotice" w:id="1">
    <w:p w14:paraId="633A2BFF" w14:textId="77777777" w:rsidR="005F757F" w:rsidRDefault="005F757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2389E"/>
    <w:multiLevelType w:val="multilevel"/>
    <w:tmpl w:val="655A99DC"/>
    <w:styleLink w:val="UNISGAufzhlung"/>
    <w:lvl w:ilvl="0">
      <w:start w:val="1"/>
      <w:numFmt w:val="bullet"/>
      <w:pStyle w:val="Aufzhlung"/>
      <w:lvlText w:val="–"/>
      <w:lvlJc w:val="left"/>
      <w:pPr>
        <w:ind w:left="227" w:hanging="227"/>
      </w:pPr>
      <w:rPr>
        <w:rFonts w:ascii="Calibri" w:hAnsi="Calibri" w:hint="default"/>
      </w:rPr>
    </w:lvl>
    <w:lvl w:ilvl="1">
      <w:start w:val="1"/>
      <w:numFmt w:val="bullet"/>
      <w:lvlText w:val="–"/>
      <w:lvlJc w:val="left"/>
      <w:pPr>
        <w:ind w:left="454" w:hanging="227"/>
      </w:pPr>
      <w:rPr>
        <w:rFonts w:ascii="Calibri" w:hAnsi="Calibri" w:hint="default"/>
      </w:rPr>
    </w:lvl>
    <w:lvl w:ilvl="2">
      <w:start w:val="1"/>
      <w:numFmt w:val="bullet"/>
      <w:lvlText w:val="–"/>
      <w:lvlJc w:val="left"/>
      <w:pPr>
        <w:ind w:left="681" w:hanging="227"/>
      </w:pPr>
      <w:rPr>
        <w:rFonts w:ascii="Calibri" w:hAnsi="Calibri" w:hint="default"/>
      </w:rPr>
    </w:lvl>
    <w:lvl w:ilvl="3">
      <w:start w:val="1"/>
      <w:numFmt w:val="bullet"/>
      <w:lvlText w:val="–"/>
      <w:lvlJc w:val="left"/>
      <w:pPr>
        <w:ind w:left="908" w:hanging="227"/>
      </w:pPr>
      <w:rPr>
        <w:rFonts w:ascii="Calibri" w:hAnsi="Calibri" w:hint="default"/>
      </w:rPr>
    </w:lvl>
    <w:lvl w:ilvl="4">
      <w:start w:val="1"/>
      <w:numFmt w:val="bullet"/>
      <w:lvlText w:val="–"/>
      <w:lvlJc w:val="left"/>
      <w:pPr>
        <w:ind w:left="1135" w:hanging="227"/>
      </w:pPr>
      <w:rPr>
        <w:rFonts w:ascii="Calibri" w:hAnsi="Calibri" w:hint="default"/>
      </w:rPr>
    </w:lvl>
    <w:lvl w:ilvl="5">
      <w:start w:val="1"/>
      <w:numFmt w:val="bullet"/>
      <w:lvlText w:val="–"/>
      <w:lvlJc w:val="left"/>
      <w:pPr>
        <w:ind w:left="1362" w:hanging="227"/>
      </w:pPr>
      <w:rPr>
        <w:rFonts w:ascii="Calibri" w:hAnsi="Calibri" w:hint="default"/>
      </w:rPr>
    </w:lvl>
    <w:lvl w:ilvl="6">
      <w:start w:val="1"/>
      <w:numFmt w:val="bullet"/>
      <w:lvlText w:val="–"/>
      <w:lvlJc w:val="left"/>
      <w:pPr>
        <w:ind w:left="1589" w:hanging="227"/>
      </w:pPr>
      <w:rPr>
        <w:rFonts w:ascii="Calibri" w:hAnsi="Calibri" w:hint="default"/>
      </w:rPr>
    </w:lvl>
    <w:lvl w:ilvl="7">
      <w:start w:val="1"/>
      <w:numFmt w:val="bullet"/>
      <w:lvlText w:val="–"/>
      <w:lvlJc w:val="left"/>
      <w:pPr>
        <w:ind w:left="1816" w:hanging="227"/>
      </w:pPr>
      <w:rPr>
        <w:rFonts w:ascii="Calibri" w:hAnsi="Calibri" w:hint="default"/>
      </w:rPr>
    </w:lvl>
    <w:lvl w:ilvl="8">
      <w:start w:val="1"/>
      <w:numFmt w:val="bullet"/>
      <w:lvlText w:val="–"/>
      <w:lvlJc w:val="left"/>
      <w:pPr>
        <w:ind w:left="2043" w:hanging="227"/>
      </w:pPr>
      <w:rPr>
        <w:rFonts w:ascii="Calibri" w:hAnsi="Calibri" w:hint="default"/>
      </w:rPr>
    </w:lvl>
  </w:abstractNum>
  <w:abstractNum w:abstractNumId="1" w15:restartNumberingAfterBreak="0">
    <w:nsid w:val="111B741D"/>
    <w:multiLevelType w:val="multilevel"/>
    <w:tmpl w:val="623044BE"/>
    <w:lvl w:ilvl="0">
      <w:start w:val="1"/>
      <w:numFmt w:val="none"/>
      <w:pStyle w:val="Heading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pStyle w:val="Heading2"/>
      <w:lvlText w:val="%2"/>
      <w:lvlJc w:val="left"/>
      <w:pPr>
        <w:ind w:left="754" w:hanging="754"/>
      </w:pPr>
      <w:rPr>
        <w:rFonts w:hint="default"/>
      </w:rPr>
    </w:lvl>
    <w:lvl w:ilvl="2">
      <w:start w:val="1"/>
      <w:numFmt w:val="decimal"/>
      <w:pStyle w:val="Heading3"/>
      <w:lvlText w:val="%2.%3"/>
      <w:lvlJc w:val="left"/>
      <w:pPr>
        <w:ind w:left="777" w:hanging="777"/>
      </w:pPr>
      <w:rPr>
        <w:rFonts w:hint="default"/>
      </w:rPr>
    </w:lvl>
    <w:lvl w:ilvl="3">
      <w:start w:val="1"/>
      <w:numFmt w:val="decimal"/>
      <w:pStyle w:val="Heading4"/>
      <w:lvlText w:val="%2.%3.%4"/>
      <w:lvlJc w:val="left"/>
      <w:pPr>
        <w:ind w:left="800" w:hanging="800"/>
      </w:pPr>
      <w:rPr>
        <w:rFonts w:hint="default"/>
      </w:rPr>
    </w:lvl>
    <w:lvl w:ilvl="4">
      <w:start w:val="1"/>
      <w:numFmt w:val="decimal"/>
      <w:pStyle w:val="Heading5"/>
      <w:lvlText w:val="%2.%3.%4.%5"/>
      <w:lvlJc w:val="left"/>
      <w:pPr>
        <w:ind w:left="800" w:hanging="800"/>
      </w:pPr>
      <w:rPr>
        <w:rFonts w:hint="default"/>
      </w:rPr>
    </w:lvl>
    <w:lvl w:ilvl="5">
      <w:start w:val="1"/>
      <w:numFmt w:val="none"/>
      <w:lvlText w:val=""/>
      <w:lvlJc w:val="left"/>
      <w:pPr>
        <w:ind w:left="800" w:hanging="800"/>
      </w:pPr>
      <w:rPr>
        <w:rFonts w:hint="default"/>
      </w:rPr>
    </w:lvl>
    <w:lvl w:ilvl="6">
      <w:start w:val="1"/>
      <w:numFmt w:val="none"/>
      <w:lvlText w:val=""/>
      <w:lvlJc w:val="left"/>
      <w:pPr>
        <w:ind w:left="800" w:hanging="800"/>
      </w:pPr>
      <w:rPr>
        <w:rFonts w:hint="default"/>
      </w:rPr>
    </w:lvl>
    <w:lvl w:ilvl="7">
      <w:start w:val="1"/>
      <w:numFmt w:val="none"/>
      <w:lvlText w:val=""/>
      <w:lvlJc w:val="left"/>
      <w:pPr>
        <w:ind w:left="800" w:hanging="800"/>
      </w:pPr>
      <w:rPr>
        <w:rFonts w:hint="default"/>
      </w:rPr>
    </w:lvl>
    <w:lvl w:ilvl="8">
      <w:start w:val="1"/>
      <w:numFmt w:val="none"/>
      <w:lvlText w:val=""/>
      <w:lvlJc w:val="left"/>
      <w:pPr>
        <w:ind w:left="800" w:hanging="800"/>
      </w:pPr>
      <w:rPr>
        <w:rFonts w:hint="default"/>
      </w:rPr>
    </w:lvl>
  </w:abstractNum>
  <w:abstractNum w:abstractNumId="2" w15:restartNumberingAfterBreak="0">
    <w:nsid w:val="17066930"/>
    <w:multiLevelType w:val="hybridMultilevel"/>
    <w:tmpl w:val="35C679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3716C"/>
    <w:multiLevelType w:val="hybridMultilevel"/>
    <w:tmpl w:val="1FD82A4A"/>
    <w:lvl w:ilvl="0" w:tplc="FAD08D3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82721"/>
    <w:multiLevelType w:val="hybridMultilevel"/>
    <w:tmpl w:val="BDEEE2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036F0"/>
    <w:multiLevelType w:val="hybridMultilevel"/>
    <w:tmpl w:val="54243D3E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43AE6"/>
    <w:multiLevelType w:val="hybridMultilevel"/>
    <w:tmpl w:val="E4A8BCF2"/>
    <w:lvl w:ilvl="0" w:tplc="20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17DAE"/>
    <w:multiLevelType w:val="multilevel"/>
    <w:tmpl w:val="DDB4008C"/>
    <w:styleLink w:val="UNISGNummerierung"/>
    <w:lvl w:ilvl="0">
      <w:start w:val="1"/>
      <w:numFmt w:val="decimal"/>
      <w:pStyle w:val="Nummerierung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1" w:hanging="90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871"/>
        </w:tabs>
        <w:ind w:left="1871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71"/>
        </w:tabs>
        <w:ind w:left="187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187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187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187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1871" w:firstLine="0"/>
      </w:pPr>
      <w:rPr>
        <w:rFonts w:hint="default"/>
      </w:rPr>
    </w:lvl>
  </w:abstractNum>
  <w:abstractNum w:abstractNumId="8" w15:restartNumberingAfterBreak="0">
    <w:nsid w:val="41C30F65"/>
    <w:multiLevelType w:val="hybridMultilevel"/>
    <w:tmpl w:val="10C6E4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229A3"/>
    <w:multiLevelType w:val="multilevel"/>
    <w:tmpl w:val="47BA0C86"/>
    <w:styleLink w:val="UNISGNummerierungberschrift"/>
    <w:lvl w:ilvl="0">
      <w:start w:val="1"/>
      <w:numFmt w:val="decimal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hanging="851"/>
      </w:pPr>
      <w:rPr>
        <w:rFonts w:hint="default"/>
      </w:rPr>
    </w:lvl>
  </w:abstractNum>
  <w:abstractNum w:abstractNumId="10" w15:restartNumberingAfterBreak="0">
    <w:nsid w:val="5B26182D"/>
    <w:multiLevelType w:val="hybridMultilevel"/>
    <w:tmpl w:val="C3A06DA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A1AF6"/>
    <w:multiLevelType w:val="hybridMultilevel"/>
    <w:tmpl w:val="4C18B0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126E02"/>
    <w:multiLevelType w:val="hybridMultilevel"/>
    <w:tmpl w:val="C4683C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D421F9"/>
    <w:multiLevelType w:val="hybridMultilevel"/>
    <w:tmpl w:val="8A86AF14"/>
    <w:lvl w:ilvl="0" w:tplc="FAD08D3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986007">
    <w:abstractNumId w:val="0"/>
  </w:num>
  <w:num w:numId="2" w16cid:durableId="2112774907">
    <w:abstractNumId w:val="9"/>
  </w:num>
  <w:num w:numId="3" w16cid:durableId="1634016429">
    <w:abstractNumId w:val="7"/>
  </w:num>
  <w:num w:numId="4" w16cid:durableId="1613391159">
    <w:abstractNumId w:val="0"/>
  </w:num>
  <w:num w:numId="5" w16cid:durableId="1028528644">
    <w:abstractNumId w:val="1"/>
  </w:num>
  <w:num w:numId="6" w16cid:durableId="1148324528">
    <w:abstractNumId w:val="7"/>
  </w:num>
  <w:num w:numId="7" w16cid:durableId="854459170">
    <w:abstractNumId w:val="1"/>
  </w:num>
  <w:num w:numId="8" w16cid:durableId="1370106994">
    <w:abstractNumId w:val="1"/>
  </w:num>
  <w:num w:numId="9" w16cid:durableId="1514496901">
    <w:abstractNumId w:val="1"/>
  </w:num>
  <w:num w:numId="10" w16cid:durableId="803621577">
    <w:abstractNumId w:val="1"/>
  </w:num>
  <w:num w:numId="11" w16cid:durableId="1294022211">
    <w:abstractNumId w:val="0"/>
  </w:num>
  <w:num w:numId="12" w16cid:durableId="1560483663">
    <w:abstractNumId w:val="7"/>
  </w:num>
  <w:num w:numId="13" w16cid:durableId="1720469123">
    <w:abstractNumId w:val="9"/>
  </w:num>
  <w:num w:numId="14" w16cid:durableId="824711509">
    <w:abstractNumId w:val="2"/>
  </w:num>
  <w:num w:numId="15" w16cid:durableId="1008798470">
    <w:abstractNumId w:val="8"/>
  </w:num>
  <w:num w:numId="16" w16cid:durableId="1184397125">
    <w:abstractNumId w:val="4"/>
  </w:num>
  <w:num w:numId="17" w16cid:durableId="655106585">
    <w:abstractNumId w:val="10"/>
  </w:num>
  <w:num w:numId="18" w16cid:durableId="1987587626">
    <w:abstractNumId w:val="13"/>
  </w:num>
  <w:num w:numId="19" w16cid:durableId="2101025970">
    <w:abstractNumId w:val="3"/>
  </w:num>
  <w:num w:numId="20" w16cid:durableId="1758014350">
    <w:abstractNumId w:val="11"/>
  </w:num>
  <w:num w:numId="21" w16cid:durableId="1190802841">
    <w:abstractNumId w:val="12"/>
  </w:num>
  <w:num w:numId="22" w16cid:durableId="264466895">
    <w:abstractNumId w:val="6"/>
  </w:num>
  <w:num w:numId="23" w16cid:durableId="2130848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attachedTemplate r:id="rId1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04"/>
    <w:rsid w:val="00001B61"/>
    <w:rsid w:val="00012260"/>
    <w:rsid w:val="00025501"/>
    <w:rsid w:val="00033068"/>
    <w:rsid w:val="00033BBF"/>
    <w:rsid w:val="000402E9"/>
    <w:rsid w:val="0004323F"/>
    <w:rsid w:val="0004432D"/>
    <w:rsid w:val="0005380F"/>
    <w:rsid w:val="00054780"/>
    <w:rsid w:val="000549F4"/>
    <w:rsid w:val="0005729A"/>
    <w:rsid w:val="00065F93"/>
    <w:rsid w:val="000669D0"/>
    <w:rsid w:val="0007013E"/>
    <w:rsid w:val="00085F20"/>
    <w:rsid w:val="00086966"/>
    <w:rsid w:val="00087EAC"/>
    <w:rsid w:val="000B20FD"/>
    <w:rsid w:val="000C5089"/>
    <w:rsid w:val="000C60E1"/>
    <w:rsid w:val="000C73D0"/>
    <w:rsid w:val="000C7ADE"/>
    <w:rsid w:val="000D3CB8"/>
    <w:rsid w:val="000E42A1"/>
    <w:rsid w:val="000F5039"/>
    <w:rsid w:val="00100092"/>
    <w:rsid w:val="00103183"/>
    <w:rsid w:val="001036FE"/>
    <w:rsid w:val="001047DF"/>
    <w:rsid w:val="001061F2"/>
    <w:rsid w:val="00110BA4"/>
    <w:rsid w:val="00112E53"/>
    <w:rsid w:val="00115CFA"/>
    <w:rsid w:val="00122798"/>
    <w:rsid w:val="00124C96"/>
    <w:rsid w:val="00127624"/>
    <w:rsid w:val="00134AB3"/>
    <w:rsid w:val="001375E5"/>
    <w:rsid w:val="00141A61"/>
    <w:rsid w:val="00141AA9"/>
    <w:rsid w:val="0014698D"/>
    <w:rsid w:val="00150A1E"/>
    <w:rsid w:val="001511D5"/>
    <w:rsid w:val="00152D3A"/>
    <w:rsid w:val="00153FF8"/>
    <w:rsid w:val="00155ADB"/>
    <w:rsid w:val="0015639D"/>
    <w:rsid w:val="0015776A"/>
    <w:rsid w:val="001608F8"/>
    <w:rsid w:val="00163027"/>
    <w:rsid w:val="00166DB9"/>
    <w:rsid w:val="001733FE"/>
    <w:rsid w:val="0018396A"/>
    <w:rsid w:val="001940BF"/>
    <w:rsid w:val="0019673E"/>
    <w:rsid w:val="001A169F"/>
    <w:rsid w:val="001A50E6"/>
    <w:rsid w:val="001A5B0A"/>
    <w:rsid w:val="001B0D72"/>
    <w:rsid w:val="001C420D"/>
    <w:rsid w:val="001C6ECB"/>
    <w:rsid w:val="001D11FF"/>
    <w:rsid w:val="001D4449"/>
    <w:rsid w:val="001D7DED"/>
    <w:rsid w:val="001E4A59"/>
    <w:rsid w:val="001E7439"/>
    <w:rsid w:val="001F0B78"/>
    <w:rsid w:val="001F347A"/>
    <w:rsid w:val="001F6D23"/>
    <w:rsid w:val="00201DB0"/>
    <w:rsid w:val="00204142"/>
    <w:rsid w:val="00205F99"/>
    <w:rsid w:val="0021183C"/>
    <w:rsid w:val="002121D3"/>
    <w:rsid w:val="00213188"/>
    <w:rsid w:val="00214F54"/>
    <w:rsid w:val="00230D7A"/>
    <w:rsid w:val="002373AD"/>
    <w:rsid w:val="00237582"/>
    <w:rsid w:val="00237604"/>
    <w:rsid w:val="002428EB"/>
    <w:rsid w:val="00255003"/>
    <w:rsid w:val="0026281C"/>
    <w:rsid w:val="00264601"/>
    <w:rsid w:val="00271273"/>
    <w:rsid w:val="002747F3"/>
    <w:rsid w:val="00285756"/>
    <w:rsid w:val="002A1212"/>
    <w:rsid w:val="002A4126"/>
    <w:rsid w:val="002B6758"/>
    <w:rsid w:val="002C6731"/>
    <w:rsid w:val="002C7789"/>
    <w:rsid w:val="002D1013"/>
    <w:rsid w:val="002E2ECE"/>
    <w:rsid w:val="002E41D7"/>
    <w:rsid w:val="002E5B06"/>
    <w:rsid w:val="00301C83"/>
    <w:rsid w:val="00306961"/>
    <w:rsid w:val="00317B1B"/>
    <w:rsid w:val="00323743"/>
    <w:rsid w:val="003278FB"/>
    <w:rsid w:val="00330684"/>
    <w:rsid w:val="00332090"/>
    <w:rsid w:val="00351800"/>
    <w:rsid w:val="0036205C"/>
    <w:rsid w:val="00364319"/>
    <w:rsid w:val="0037225F"/>
    <w:rsid w:val="0037299F"/>
    <w:rsid w:val="00382516"/>
    <w:rsid w:val="00382BBC"/>
    <w:rsid w:val="003833D3"/>
    <w:rsid w:val="003902B0"/>
    <w:rsid w:val="003A58BE"/>
    <w:rsid w:val="003A66B1"/>
    <w:rsid w:val="003B0144"/>
    <w:rsid w:val="003B715A"/>
    <w:rsid w:val="003B7FB0"/>
    <w:rsid w:val="003D1E60"/>
    <w:rsid w:val="003D7641"/>
    <w:rsid w:val="003E19CC"/>
    <w:rsid w:val="003E46BF"/>
    <w:rsid w:val="003F12F7"/>
    <w:rsid w:val="003F454C"/>
    <w:rsid w:val="003F4F1B"/>
    <w:rsid w:val="003F5762"/>
    <w:rsid w:val="003F7620"/>
    <w:rsid w:val="00407F2E"/>
    <w:rsid w:val="00410216"/>
    <w:rsid w:val="00422623"/>
    <w:rsid w:val="0042553C"/>
    <w:rsid w:val="004257FC"/>
    <w:rsid w:val="00432C25"/>
    <w:rsid w:val="00443131"/>
    <w:rsid w:val="00443383"/>
    <w:rsid w:val="00443C7B"/>
    <w:rsid w:val="00456F4F"/>
    <w:rsid w:val="00464C8E"/>
    <w:rsid w:val="0047141A"/>
    <w:rsid w:val="00473974"/>
    <w:rsid w:val="00482FD8"/>
    <w:rsid w:val="00485964"/>
    <w:rsid w:val="004A0FA9"/>
    <w:rsid w:val="004B7277"/>
    <w:rsid w:val="004B76C0"/>
    <w:rsid w:val="004C1F9A"/>
    <w:rsid w:val="004C22A8"/>
    <w:rsid w:val="004C2702"/>
    <w:rsid w:val="004C562C"/>
    <w:rsid w:val="004D1F6C"/>
    <w:rsid w:val="004D2459"/>
    <w:rsid w:val="004F3963"/>
    <w:rsid w:val="004F548B"/>
    <w:rsid w:val="004F6311"/>
    <w:rsid w:val="005001C7"/>
    <w:rsid w:val="00520C08"/>
    <w:rsid w:val="00522A54"/>
    <w:rsid w:val="005303A9"/>
    <w:rsid w:val="00533B7B"/>
    <w:rsid w:val="00563884"/>
    <w:rsid w:val="00584959"/>
    <w:rsid w:val="005A51AE"/>
    <w:rsid w:val="005B1CB0"/>
    <w:rsid w:val="005B3136"/>
    <w:rsid w:val="005B4322"/>
    <w:rsid w:val="005B5A4F"/>
    <w:rsid w:val="005B74C5"/>
    <w:rsid w:val="005C2010"/>
    <w:rsid w:val="005C40E1"/>
    <w:rsid w:val="005E6DD5"/>
    <w:rsid w:val="005F0DFB"/>
    <w:rsid w:val="005F2ABF"/>
    <w:rsid w:val="005F60F1"/>
    <w:rsid w:val="005F757F"/>
    <w:rsid w:val="005F76D4"/>
    <w:rsid w:val="006046A9"/>
    <w:rsid w:val="0060473B"/>
    <w:rsid w:val="00605913"/>
    <w:rsid w:val="00621708"/>
    <w:rsid w:val="00626E66"/>
    <w:rsid w:val="00634E02"/>
    <w:rsid w:val="00641659"/>
    <w:rsid w:val="006431E8"/>
    <w:rsid w:val="0064682B"/>
    <w:rsid w:val="00650072"/>
    <w:rsid w:val="00655B96"/>
    <w:rsid w:val="006621E1"/>
    <w:rsid w:val="006623BE"/>
    <w:rsid w:val="006672D9"/>
    <w:rsid w:val="006678B1"/>
    <w:rsid w:val="00671B3A"/>
    <w:rsid w:val="00672E11"/>
    <w:rsid w:val="00684606"/>
    <w:rsid w:val="00695883"/>
    <w:rsid w:val="006A4D06"/>
    <w:rsid w:val="006B3C09"/>
    <w:rsid w:val="006C4DCC"/>
    <w:rsid w:val="006C76C8"/>
    <w:rsid w:val="006D6958"/>
    <w:rsid w:val="006D7A6A"/>
    <w:rsid w:val="006E25F7"/>
    <w:rsid w:val="006E66BA"/>
    <w:rsid w:val="006F260E"/>
    <w:rsid w:val="006F3FCD"/>
    <w:rsid w:val="00701C5A"/>
    <w:rsid w:val="007075DD"/>
    <w:rsid w:val="00707AAD"/>
    <w:rsid w:val="00707B0F"/>
    <w:rsid w:val="007169CA"/>
    <w:rsid w:val="00717E19"/>
    <w:rsid w:val="00721CC3"/>
    <w:rsid w:val="00731EDC"/>
    <w:rsid w:val="007333A2"/>
    <w:rsid w:val="0074570B"/>
    <w:rsid w:val="00747122"/>
    <w:rsid w:val="00751183"/>
    <w:rsid w:val="00752455"/>
    <w:rsid w:val="00752B8B"/>
    <w:rsid w:val="00761141"/>
    <w:rsid w:val="00761BC6"/>
    <w:rsid w:val="00780C78"/>
    <w:rsid w:val="00784FE3"/>
    <w:rsid w:val="007A3B3E"/>
    <w:rsid w:val="007A538C"/>
    <w:rsid w:val="007A5C9F"/>
    <w:rsid w:val="007A69A9"/>
    <w:rsid w:val="007B005A"/>
    <w:rsid w:val="007B1795"/>
    <w:rsid w:val="007B4BC2"/>
    <w:rsid w:val="007B61C5"/>
    <w:rsid w:val="007C063F"/>
    <w:rsid w:val="007C6504"/>
    <w:rsid w:val="007D5CEE"/>
    <w:rsid w:val="007D7A16"/>
    <w:rsid w:val="007E3414"/>
    <w:rsid w:val="007F34E2"/>
    <w:rsid w:val="00814E7D"/>
    <w:rsid w:val="00815645"/>
    <w:rsid w:val="00815999"/>
    <w:rsid w:val="008250B0"/>
    <w:rsid w:val="0083450A"/>
    <w:rsid w:val="00837DDF"/>
    <w:rsid w:val="0084627C"/>
    <w:rsid w:val="00852F7A"/>
    <w:rsid w:val="00854656"/>
    <w:rsid w:val="00855006"/>
    <w:rsid w:val="0087099D"/>
    <w:rsid w:val="00874799"/>
    <w:rsid w:val="0087676C"/>
    <w:rsid w:val="008868F9"/>
    <w:rsid w:val="008974EC"/>
    <w:rsid w:val="008A1EAA"/>
    <w:rsid w:val="008B180E"/>
    <w:rsid w:val="008B3FFB"/>
    <w:rsid w:val="008B4B27"/>
    <w:rsid w:val="008B63A9"/>
    <w:rsid w:val="008C0942"/>
    <w:rsid w:val="008D297A"/>
    <w:rsid w:val="008E1FBF"/>
    <w:rsid w:val="008E2CBD"/>
    <w:rsid w:val="008F09C9"/>
    <w:rsid w:val="008F3E22"/>
    <w:rsid w:val="008F65A2"/>
    <w:rsid w:val="008F7640"/>
    <w:rsid w:val="008F7724"/>
    <w:rsid w:val="008F7D8F"/>
    <w:rsid w:val="00902113"/>
    <w:rsid w:val="00903230"/>
    <w:rsid w:val="009047C4"/>
    <w:rsid w:val="009118AC"/>
    <w:rsid w:val="00912B07"/>
    <w:rsid w:val="0091476B"/>
    <w:rsid w:val="009218AD"/>
    <w:rsid w:val="00931AFD"/>
    <w:rsid w:val="00932ACA"/>
    <w:rsid w:val="0093710E"/>
    <w:rsid w:val="00941188"/>
    <w:rsid w:val="00950A8C"/>
    <w:rsid w:val="009510DB"/>
    <w:rsid w:val="00955A18"/>
    <w:rsid w:val="00964A3F"/>
    <w:rsid w:val="00964DF3"/>
    <w:rsid w:val="00970353"/>
    <w:rsid w:val="0097167B"/>
    <w:rsid w:val="00971BA1"/>
    <w:rsid w:val="00981467"/>
    <w:rsid w:val="009844F1"/>
    <w:rsid w:val="00985BA0"/>
    <w:rsid w:val="00987D31"/>
    <w:rsid w:val="0099518D"/>
    <w:rsid w:val="00995414"/>
    <w:rsid w:val="009A07C5"/>
    <w:rsid w:val="009A0F9B"/>
    <w:rsid w:val="009A2829"/>
    <w:rsid w:val="009A3725"/>
    <w:rsid w:val="009A44BA"/>
    <w:rsid w:val="009B018E"/>
    <w:rsid w:val="009B359C"/>
    <w:rsid w:val="009C192F"/>
    <w:rsid w:val="009C1A67"/>
    <w:rsid w:val="009C1F78"/>
    <w:rsid w:val="009C79EB"/>
    <w:rsid w:val="009C7EDE"/>
    <w:rsid w:val="009F03E2"/>
    <w:rsid w:val="009F061A"/>
    <w:rsid w:val="00A0058C"/>
    <w:rsid w:val="00A021EC"/>
    <w:rsid w:val="00A024C5"/>
    <w:rsid w:val="00A071E9"/>
    <w:rsid w:val="00A10252"/>
    <w:rsid w:val="00A13711"/>
    <w:rsid w:val="00A310C1"/>
    <w:rsid w:val="00A377A4"/>
    <w:rsid w:val="00A4113A"/>
    <w:rsid w:val="00A41B36"/>
    <w:rsid w:val="00A44231"/>
    <w:rsid w:val="00A4683E"/>
    <w:rsid w:val="00A47BD9"/>
    <w:rsid w:val="00A525CE"/>
    <w:rsid w:val="00A54E24"/>
    <w:rsid w:val="00A57B51"/>
    <w:rsid w:val="00A60B47"/>
    <w:rsid w:val="00A65752"/>
    <w:rsid w:val="00A65BA4"/>
    <w:rsid w:val="00A74579"/>
    <w:rsid w:val="00A83E66"/>
    <w:rsid w:val="00A903B7"/>
    <w:rsid w:val="00A94A78"/>
    <w:rsid w:val="00A954A9"/>
    <w:rsid w:val="00AA0E74"/>
    <w:rsid w:val="00AA1F94"/>
    <w:rsid w:val="00AA5D59"/>
    <w:rsid w:val="00AA698B"/>
    <w:rsid w:val="00AA7B1A"/>
    <w:rsid w:val="00AB16B2"/>
    <w:rsid w:val="00AB177F"/>
    <w:rsid w:val="00AB5F87"/>
    <w:rsid w:val="00AB71EF"/>
    <w:rsid w:val="00AC4BCB"/>
    <w:rsid w:val="00AC6798"/>
    <w:rsid w:val="00AC6868"/>
    <w:rsid w:val="00AE36F8"/>
    <w:rsid w:val="00AE54EA"/>
    <w:rsid w:val="00B007B4"/>
    <w:rsid w:val="00B01010"/>
    <w:rsid w:val="00B0272A"/>
    <w:rsid w:val="00B073B6"/>
    <w:rsid w:val="00B149F4"/>
    <w:rsid w:val="00B169BE"/>
    <w:rsid w:val="00B24118"/>
    <w:rsid w:val="00B2528A"/>
    <w:rsid w:val="00B34DDF"/>
    <w:rsid w:val="00B370B9"/>
    <w:rsid w:val="00B51981"/>
    <w:rsid w:val="00B52E90"/>
    <w:rsid w:val="00B541FB"/>
    <w:rsid w:val="00B5436A"/>
    <w:rsid w:val="00B57FF3"/>
    <w:rsid w:val="00B61B17"/>
    <w:rsid w:val="00B70B4C"/>
    <w:rsid w:val="00B72284"/>
    <w:rsid w:val="00B81D14"/>
    <w:rsid w:val="00B85410"/>
    <w:rsid w:val="00B85A44"/>
    <w:rsid w:val="00B85F97"/>
    <w:rsid w:val="00B929F8"/>
    <w:rsid w:val="00B94055"/>
    <w:rsid w:val="00B96E19"/>
    <w:rsid w:val="00BA1AB7"/>
    <w:rsid w:val="00BC2455"/>
    <w:rsid w:val="00BC4C79"/>
    <w:rsid w:val="00BD290D"/>
    <w:rsid w:val="00BD2C73"/>
    <w:rsid w:val="00BD4261"/>
    <w:rsid w:val="00BD5439"/>
    <w:rsid w:val="00BE0EDC"/>
    <w:rsid w:val="00BE0EF1"/>
    <w:rsid w:val="00BF2D3D"/>
    <w:rsid w:val="00BF64D4"/>
    <w:rsid w:val="00C14800"/>
    <w:rsid w:val="00C1610D"/>
    <w:rsid w:val="00C17241"/>
    <w:rsid w:val="00C25040"/>
    <w:rsid w:val="00C43624"/>
    <w:rsid w:val="00C4441D"/>
    <w:rsid w:val="00C47735"/>
    <w:rsid w:val="00C50217"/>
    <w:rsid w:val="00C51D49"/>
    <w:rsid w:val="00C52825"/>
    <w:rsid w:val="00C70A22"/>
    <w:rsid w:val="00C7654E"/>
    <w:rsid w:val="00C80084"/>
    <w:rsid w:val="00C916F2"/>
    <w:rsid w:val="00C97E49"/>
    <w:rsid w:val="00CB32AB"/>
    <w:rsid w:val="00CB36B5"/>
    <w:rsid w:val="00CB3F9A"/>
    <w:rsid w:val="00CB623F"/>
    <w:rsid w:val="00CC2E74"/>
    <w:rsid w:val="00CC357A"/>
    <w:rsid w:val="00CD04F3"/>
    <w:rsid w:val="00CF063C"/>
    <w:rsid w:val="00CF23C8"/>
    <w:rsid w:val="00D05182"/>
    <w:rsid w:val="00D1602B"/>
    <w:rsid w:val="00D266BF"/>
    <w:rsid w:val="00D272E4"/>
    <w:rsid w:val="00D27D86"/>
    <w:rsid w:val="00D3383F"/>
    <w:rsid w:val="00D34A00"/>
    <w:rsid w:val="00D4170B"/>
    <w:rsid w:val="00D441D3"/>
    <w:rsid w:val="00D66C77"/>
    <w:rsid w:val="00D81B14"/>
    <w:rsid w:val="00D9370F"/>
    <w:rsid w:val="00D97518"/>
    <w:rsid w:val="00DA2167"/>
    <w:rsid w:val="00DB218E"/>
    <w:rsid w:val="00DC649A"/>
    <w:rsid w:val="00DD427E"/>
    <w:rsid w:val="00DE0315"/>
    <w:rsid w:val="00DF382D"/>
    <w:rsid w:val="00DF79B9"/>
    <w:rsid w:val="00E02C69"/>
    <w:rsid w:val="00E046AA"/>
    <w:rsid w:val="00E04F3D"/>
    <w:rsid w:val="00E14BE9"/>
    <w:rsid w:val="00E41E3E"/>
    <w:rsid w:val="00E46993"/>
    <w:rsid w:val="00E525E5"/>
    <w:rsid w:val="00E52BBD"/>
    <w:rsid w:val="00E57714"/>
    <w:rsid w:val="00E631F3"/>
    <w:rsid w:val="00E63B28"/>
    <w:rsid w:val="00E71787"/>
    <w:rsid w:val="00E812B2"/>
    <w:rsid w:val="00E82E72"/>
    <w:rsid w:val="00E84CAB"/>
    <w:rsid w:val="00E8677F"/>
    <w:rsid w:val="00E905A5"/>
    <w:rsid w:val="00E915DD"/>
    <w:rsid w:val="00E954F4"/>
    <w:rsid w:val="00E956D2"/>
    <w:rsid w:val="00E95F56"/>
    <w:rsid w:val="00EA0D57"/>
    <w:rsid w:val="00EA433C"/>
    <w:rsid w:val="00EB1B69"/>
    <w:rsid w:val="00EB3063"/>
    <w:rsid w:val="00EB6DF7"/>
    <w:rsid w:val="00EC18FB"/>
    <w:rsid w:val="00EC6B4E"/>
    <w:rsid w:val="00ED0547"/>
    <w:rsid w:val="00ED155C"/>
    <w:rsid w:val="00ED3C81"/>
    <w:rsid w:val="00ED49ED"/>
    <w:rsid w:val="00ED518F"/>
    <w:rsid w:val="00EE04E6"/>
    <w:rsid w:val="00EE1460"/>
    <w:rsid w:val="00EE1C38"/>
    <w:rsid w:val="00EF257D"/>
    <w:rsid w:val="00F06F67"/>
    <w:rsid w:val="00F13AAD"/>
    <w:rsid w:val="00F15D70"/>
    <w:rsid w:val="00F17CCE"/>
    <w:rsid w:val="00F209A2"/>
    <w:rsid w:val="00F261FA"/>
    <w:rsid w:val="00F310E6"/>
    <w:rsid w:val="00F37363"/>
    <w:rsid w:val="00F42521"/>
    <w:rsid w:val="00F501E5"/>
    <w:rsid w:val="00F548CE"/>
    <w:rsid w:val="00F55916"/>
    <w:rsid w:val="00F633AE"/>
    <w:rsid w:val="00F67812"/>
    <w:rsid w:val="00F73A6A"/>
    <w:rsid w:val="00F76C57"/>
    <w:rsid w:val="00F7796F"/>
    <w:rsid w:val="00F8528D"/>
    <w:rsid w:val="00F87441"/>
    <w:rsid w:val="00F90E52"/>
    <w:rsid w:val="00F944CE"/>
    <w:rsid w:val="00F97CEE"/>
    <w:rsid w:val="00FA4205"/>
    <w:rsid w:val="00FA47EC"/>
    <w:rsid w:val="00FA5759"/>
    <w:rsid w:val="00FB49F5"/>
    <w:rsid w:val="00FB508E"/>
    <w:rsid w:val="00FC4F9B"/>
    <w:rsid w:val="00FC7786"/>
    <w:rsid w:val="00FD4B96"/>
    <w:rsid w:val="00FD50B9"/>
    <w:rsid w:val="00FE090B"/>
    <w:rsid w:val="00FE0C45"/>
    <w:rsid w:val="00FE56AC"/>
    <w:rsid w:val="00FF08EA"/>
    <w:rsid w:val="00FF0BD1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A59C6"/>
  <w15:docId w15:val="{557EC2FB-3973-4F66-9149-D82F579D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de-DE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7" w:qFormat="1"/>
    <w:lsdException w:name="heading 2" w:uiPriority="17" w:qFormat="1"/>
    <w:lsdException w:name="heading 3" w:uiPriority="17" w:qFormat="1"/>
    <w:lsdException w:name="heading 4" w:uiPriority="17" w:qFormat="1"/>
    <w:lsdException w:name="heading 5" w:uiPriority="17" w:qFormat="1"/>
    <w:lsdException w:name="heading 6" w:uiPriority="17" w:qFormat="1"/>
    <w:lsdException w:name="heading 7" w:uiPriority="17" w:qFormat="1"/>
    <w:lsdException w:name="heading 8" w:uiPriority="17" w:qFormat="1"/>
    <w:lsdException w:name="heading 9" w:uiPriority="17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uiPriority="16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6" w:qFormat="1"/>
    <w:lsdException w:name="table of figures" w:semiHidden="1" w:unhideWhenUsed="1"/>
    <w:lsdException w:name="envelope address" w:semiHidden="1" w:unhideWhenUsed="1"/>
    <w:lsdException w:name="envelope return" w:uiPriority="3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29" w:qFormat="1"/>
    <w:lsdException w:name="Quote" w:semiHidden="1" w:uiPriority="29" w:qFormat="1"/>
    <w:lsdException w:name="Intense Quote" w:semiHidden="1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29" w:qFormat="1"/>
    <w:lsdException w:name="Intense Emphasis" w:semiHidden="1" w:uiPriority="29" w:qFormat="1"/>
    <w:lsdException w:name="Subtle Reference" w:semiHidden="1" w:uiPriority="29" w:qFormat="1"/>
    <w:lsdException w:name="Intense Reference" w:semiHidden="1" w:uiPriority="29" w:qFormat="1"/>
    <w:lsdException w:name="Book Title" w:semiHidden="1" w:uiPriority="29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2"/>
    <w:qFormat/>
    <w:rsid w:val="002373AD"/>
    <w:rPr>
      <w:lang w:val="en-GB"/>
    </w:rPr>
  </w:style>
  <w:style w:type="paragraph" w:styleId="Heading1">
    <w:name w:val="heading 1"/>
    <w:basedOn w:val="Normal"/>
    <w:next w:val="Normal"/>
    <w:link w:val="Heading1Char"/>
    <w:uiPriority w:val="17"/>
    <w:qFormat/>
    <w:rsid w:val="00152D3A"/>
    <w:pPr>
      <w:keepNext/>
      <w:keepLines/>
      <w:numPr>
        <w:numId w:val="10"/>
      </w:numPr>
      <w:spacing w:before="600" w:after="0" w:line="240" w:lineRule="auto"/>
      <w:outlineLvl w:val="0"/>
    </w:pPr>
    <w:rPr>
      <w:rFonts w:asciiTheme="majorHAnsi" w:eastAsiaTheme="majorEastAsia" w:hAnsiTheme="majorHAnsi" w:cstheme="majorBidi"/>
      <w:sz w:val="60"/>
      <w:szCs w:val="32"/>
    </w:rPr>
  </w:style>
  <w:style w:type="paragraph" w:styleId="Heading2">
    <w:name w:val="heading 2"/>
    <w:basedOn w:val="Normal"/>
    <w:next w:val="Normal"/>
    <w:link w:val="Heading2Char"/>
    <w:uiPriority w:val="17"/>
    <w:qFormat/>
    <w:rsid w:val="00152D3A"/>
    <w:pPr>
      <w:keepNext/>
      <w:keepLines/>
      <w:pageBreakBefore/>
      <w:numPr>
        <w:ilvl w:val="1"/>
        <w:numId w:val="10"/>
      </w:numPr>
      <w:spacing w:after="0" w:line="240" w:lineRule="auto"/>
      <w:outlineLvl w:val="1"/>
    </w:pPr>
    <w:rPr>
      <w:rFonts w:asciiTheme="majorHAnsi" w:eastAsiaTheme="majorEastAsia" w:hAnsiTheme="majorHAnsi" w:cstheme="majorBidi"/>
      <w:sz w:val="60"/>
      <w:szCs w:val="60"/>
    </w:rPr>
  </w:style>
  <w:style w:type="paragraph" w:styleId="Heading3">
    <w:name w:val="heading 3"/>
    <w:basedOn w:val="Normal"/>
    <w:next w:val="Normal"/>
    <w:link w:val="Heading3Char"/>
    <w:uiPriority w:val="17"/>
    <w:qFormat/>
    <w:rsid w:val="00152D3A"/>
    <w:pPr>
      <w:keepNext/>
      <w:keepLines/>
      <w:numPr>
        <w:ilvl w:val="2"/>
        <w:numId w:val="10"/>
      </w:numPr>
      <w:spacing w:before="60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17"/>
    <w:qFormat/>
    <w:rsid w:val="00152D3A"/>
    <w:pPr>
      <w:keepNext/>
      <w:keepLines/>
      <w:numPr>
        <w:ilvl w:val="3"/>
        <w:numId w:val="10"/>
      </w:numPr>
      <w:spacing w:before="300" w:after="0" w:line="240" w:lineRule="auto"/>
      <w:outlineLvl w:val="3"/>
    </w:pPr>
    <w:rPr>
      <w:rFonts w:asciiTheme="majorHAnsi" w:eastAsiaTheme="majorEastAsia" w:hAnsiTheme="majorHAnsi" w:cstheme="majorBidi"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17"/>
    <w:qFormat/>
    <w:rsid w:val="00152D3A"/>
    <w:pPr>
      <w:keepNext/>
      <w:keepLines/>
      <w:numPr>
        <w:ilvl w:val="4"/>
        <w:numId w:val="10"/>
      </w:numPr>
      <w:spacing w:before="30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17"/>
    <w:qFormat/>
    <w:rsid w:val="00152D3A"/>
    <w:pPr>
      <w:keepNext/>
      <w:keepLines/>
      <w:spacing w:before="600" w:after="0" w:line="240" w:lineRule="auto"/>
      <w:outlineLvl w:val="5"/>
    </w:pPr>
    <w:rPr>
      <w:rFonts w:asciiTheme="majorHAnsi" w:eastAsiaTheme="majorEastAsia" w:hAnsiTheme="majorHAnsi" w:cstheme="majorBidi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17"/>
    <w:qFormat/>
    <w:rsid w:val="00152D3A"/>
    <w:pPr>
      <w:keepNext/>
      <w:keepLines/>
      <w:spacing w:before="300" w:after="0" w:line="308" w:lineRule="atLeast"/>
      <w:outlineLvl w:val="6"/>
    </w:pPr>
    <w:rPr>
      <w:rFonts w:asciiTheme="majorHAnsi" w:eastAsiaTheme="majorEastAsia" w:hAnsiTheme="majorHAnsi" w:cstheme="majorBidi"/>
      <w:i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17"/>
    <w:semiHidden/>
    <w:qFormat/>
    <w:rsid w:val="00152D3A"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17"/>
    <w:semiHidden/>
    <w:qFormat/>
    <w:rsid w:val="00152D3A"/>
    <w:pPr>
      <w:keepNext/>
      <w:keepLines/>
      <w:outlineLvl w:val="8"/>
    </w:pPr>
    <w:rPr>
      <w:rFonts w:asciiTheme="majorHAnsi" w:eastAsiaTheme="majorEastAsia" w:hAnsiTheme="majorHAnsi" w:cstheme="majorBidi"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152D3A"/>
    <w:pPr>
      <w:tabs>
        <w:tab w:val="right" w:pos="9356"/>
      </w:tabs>
      <w:spacing w:after="0" w:line="200" w:lineRule="exact"/>
    </w:pPr>
    <w:rPr>
      <w:rFonts w:ascii="Gill Sans Nova" w:hAnsi="Gill Sans Nova"/>
      <w:noProof/>
      <w:spacing w:val="2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152D3A"/>
    <w:rPr>
      <w:rFonts w:ascii="Gill Sans Nova" w:hAnsi="Gill Sans Nova"/>
      <w:noProof/>
      <w:spacing w:val="2"/>
      <w:sz w:val="16"/>
      <w:szCs w:val="16"/>
      <w:lang w:val="en-GB"/>
    </w:rPr>
  </w:style>
  <w:style w:type="paragraph" w:styleId="Footer">
    <w:name w:val="footer"/>
    <w:basedOn w:val="Normal"/>
    <w:link w:val="FooterChar"/>
    <w:uiPriority w:val="99"/>
    <w:qFormat/>
    <w:rsid w:val="00152D3A"/>
    <w:pPr>
      <w:tabs>
        <w:tab w:val="right" w:pos="9356"/>
      </w:tabs>
      <w:spacing w:after="0" w:line="200" w:lineRule="exact"/>
    </w:pPr>
    <w:rPr>
      <w:rFonts w:ascii="Gill Sans Nova" w:hAnsi="Gill Sans Nova"/>
      <w:noProof/>
      <w:spacing w:val="2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52D3A"/>
    <w:rPr>
      <w:rFonts w:ascii="Gill Sans Nova" w:hAnsi="Gill Sans Nova"/>
      <w:noProof/>
      <w:spacing w:val="2"/>
      <w:sz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17"/>
    <w:rsid w:val="00152D3A"/>
    <w:rPr>
      <w:rFonts w:asciiTheme="majorHAnsi" w:eastAsiaTheme="majorEastAsia" w:hAnsiTheme="majorHAnsi" w:cstheme="majorBidi"/>
      <w:sz w:val="60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17"/>
    <w:rsid w:val="00152D3A"/>
    <w:rPr>
      <w:rFonts w:asciiTheme="majorHAnsi" w:eastAsiaTheme="majorEastAsia" w:hAnsiTheme="majorHAnsi" w:cstheme="majorBidi"/>
      <w:sz w:val="60"/>
      <w:szCs w:val="60"/>
      <w:lang w:val="en-GB"/>
    </w:rPr>
  </w:style>
  <w:style w:type="character" w:customStyle="1" w:styleId="Heading3Char">
    <w:name w:val="Heading 3 Char"/>
    <w:basedOn w:val="DefaultParagraphFont"/>
    <w:link w:val="Heading3"/>
    <w:uiPriority w:val="17"/>
    <w:rsid w:val="00152D3A"/>
    <w:rPr>
      <w:rFonts w:asciiTheme="majorHAnsi" w:eastAsiaTheme="majorEastAsia" w:hAnsiTheme="majorHAnsi" w:cstheme="majorBidi"/>
      <w:sz w:val="32"/>
      <w:szCs w:val="32"/>
      <w:lang w:val="en-GB"/>
    </w:rPr>
  </w:style>
  <w:style w:type="paragraph" w:customStyle="1" w:styleId="Aufzhlung">
    <w:name w:val="Aufzählung"/>
    <w:basedOn w:val="Normal"/>
    <w:uiPriority w:val="4"/>
    <w:qFormat/>
    <w:rsid w:val="00152D3A"/>
    <w:pPr>
      <w:numPr>
        <w:numId w:val="11"/>
      </w:numPr>
      <w:spacing w:after="0"/>
    </w:pPr>
  </w:style>
  <w:style w:type="numbering" w:customStyle="1" w:styleId="UNISGAufzhlung">
    <w:name w:val="UNISG Aufzählung"/>
    <w:basedOn w:val="NoList"/>
    <w:uiPriority w:val="99"/>
    <w:rsid w:val="00152D3A"/>
    <w:pPr>
      <w:numPr>
        <w:numId w:val="1"/>
      </w:numPr>
    </w:pPr>
  </w:style>
  <w:style w:type="paragraph" w:customStyle="1" w:styleId="Nummerierung">
    <w:name w:val="Nummerierung"/>
    <w:basedOn w:val="Normal"/>
    <w:uiPriority w:val="5"/>
    <w:qFormat/>
    <w:rsid w:val="00152D3A"/>
    <w:pPr>
      <w:numPr>
        <w:numId w:val="12"/>
      </w:numPr>
      <w:spacing w:after="0"/>
    </w:pPr>
  </w:style>
  <w:style w:type="numbering" w:customStyle="1" w:styleId="UNISGNummerierungberschrift">
    <w:name w:val="UNISG Nummerierung Überschrift"/>
    <w:basedOn w:val="NoList"/>
    <w:uiPriority w:val="99"/>
    <w:rsid w:val="00152D3A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uiPriority w:val="17"/>
    <w:rsid w:val="00152D3A"/>
    <w:rPr>
      <w:rFonts w:asciiTheme="majorHAnsi" w:eastAsiaTheme="majorEastAsia" w:hAnsiTheme="majorHAnsi" w:cstheme="majorBidi"/>
      <w:iCs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17"/>
    <w:rsid w:val="00152D3A"/>
    <w:rPr>
      <w:rFonts w:asciiTheme="majorHAnsi" w:eastAsiaTheme="majorEastAsia" w:hAnsiTheme="majorHAnsi" w:cstheme="majorBidi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17"/>
    <w:rsid w:val="00152D3A"/>
    <w:rPr>
      <w:rFonts w:asciiTheme="majorHAnsi" w:eastAsiaTheme="majorEastAsia" w:hAnsiTheme="majorHAnsi" w:cstheme="majorBidi"/>
      <w:sz w:val="32"/>
      <w:szCs w:val="32"/>
      <w:lang w:val="en-GB"/>
    </w:rPr>
  </w:style>
  <w:style w:type="character" w:customStyle="1" w:styleId="Heading7Char">
    <w:name w:val="Heading 7 Char"/>
    <w:basedOn w:val="DefaultParagraphFont"/>
    <w:link w:val="Heading7"/>
    <w:uiPriority w:val="17"/>
    <w:rsid w:val="00152D3A"/>
    <w:rPr>
      <w:rFonts w:asciiTheme="majorHAnsi" w:eastAsiaTheme="majorEastAsia" w:hAnsiTheme="majorHAnsi" w:cstheme="majorBidi"/>
      <w:iCs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17"/>
    <w:semiHidden/>
    <w:rsid w:val="00152D3A"/>
    <w:rPr>
      <w:rFonts w:asciiTheme="majorHAnsi" w:eastAsiaTheme="majorEastAsia" w:hAnsiTheme="majorHAnsi" w:cstheme="majorBidi"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17"/>
    <w:semiHidden/>
    <w:rsid w:val="00152D3A"/>
    <w:rPr>
      <w:rFonts w:asciiTheme="majorHAnsi" w:eastAsiaTheme="majorEastAsia" w:hAnsiTheme="majorHAnsi" w:cstheme="majorBidi"/>
      <w:iCs/>
      <w:sz w:val="24"/>
      <w:szCs w:val="24"/>
      <w:lang w:val="en-GB"/>
    </w:rPr>
  </w:style>
  <w:style w:type="numbering" w:customStyle="1" w:styleId="UNISGNummerierung">
    <w:name w:val="UNISG Nummerierung"/>
    <w:basedOn w:val="NoList"/>
    <w:uiPriority w:val="99"/>
    <w:rsid w:val="00152D3A"/>
    <w:pPr>
      <w:numPr>
        <w:numId w:val="3"/>
      </w:numPr>
    </w:pPr>
  </w:style>
  <w:style w:type="paragraph" w:customStyle="1" w:styleId="OrtDatum">
    <w:name w:val="Ort Datum"/>
    <w:basedOn w:val="Normal"/>
    <w:uiPriority w:val="9"/>
    <w:semiHidden/>
    <w:rsid w:val="00152D3A"/>
    <w:pPr>
      <w:spacing w:after="0" w:line="240" w:lineRule="exact"/>
    </w:pPr>
    <w:rPr>
      <w:rFonts w:ascii="Gill Sans Nova" w:hAnsi="Gill Sans Nova"/>
      <w:spacing w:val="2"/>
    </w:rPr>
  </w:style>
  <w:style w:type="paragraph" w:customStyle="1" w:styleId="Betreff">
    <w:name w:val="Betreff"/>
    <w:basedOn w:val="Normal"/>
    <w:uiPriority w:val="10"/>
    <w:semiHidden/>
    <w:rsid w:val="00152D3A"/>
    <w:pPr>
      <w:spacing w:after="360" w:line="360" w:lineRule="exact"/>
    </w:pPr>
    <w:rPr>
      <w:rFonts w:asciiTheme="majorHAnsi" w:hAnsiTheme="majorHAnsi"/>
      <w:spacing w:val="2"/>
      <w:sz w:val="32"/>
    </w:rPr>
  </w:style>
  <w:style w:type="paragraph" w:customStyle="1" w:styleId="INVISIBLE">
    <w:name w:val="INVISIBLE"/>
    <w:semiHidden/>
    <w:rsid w:val="00152D3A"/>
    <w:pPr>
      <w:spacing w:after="0" w:line="14" w:lineRule="exact"/>
    </w:pPr>
    <w:rPr>
      <w:noProof/>
      <w:color w:val="FFFFFF" w:themeColor="background1"/>
      <w:w w:val="1"/>
      <w:sz w:val="2"/>
      <w:lang w:val="en-GB"/>
    </w:rPr>
  </w:style>
  <w:style w:type="paragraph" w:customStyle="1" w:styleId="Grusszeilen">
    <w:name w:val="Grusszeilen"/>
    <w:basedOn w:val="Normal"/>
    <w:uiPriority w:val="11"/>
    <w:semiHidden/>
    <w:rsid w:val="00152D3A"/>
    <w:pPr>
      <w:keepNext/>
      <w:tabs>
        <w:tab w:val="left" w:pos="4791"/>
      </w:tabs>
      <w:spacing w:after="0"/>
    </w:pPr>
  </w:style>
  <w:style w:type="paragraph" w:styleId="FootnoteText">
    <w:name w:val="footnote text"/>
    <w:basedOn w:val="Normal"/>
    <w:link w:val="FootnoteTextChar"/>
    <w:uiPriority w:val="24"/>
    <w:semiHidden/>
    <w:rsid w:val="00152D3A"/>
  </w:style>
  <w:style w:type="character" w:customStyle="1" w:styleId="FootnoteTextChar">
    <w:name w:val="Footnote Text Char"/>
    <w:basedOn w:val="DefaultParagraphFont"/>
    <w:link w:val="FootnoteText"/>
    <w:uiPriority w:val="24"/>
    <w:semiHidden/>
    <w:rsid w:val="00152D3A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152D3A"/>
    <w:rPr>
      <w:vertAlign w:val="superscript"/>
      <w:lang w:val="en-GB"/>
    </w:rPr>
  </w:style>
  <w:style w:type="character" w:styleId="Strong">
    <w:name w:val="Strong"/>
    <w:basedOn w:val="DefaultParagraphFont"/>
    <w:qFormat/>
    <w:rsid w:val="00152D3A"/>
    <w:rPr>
      <w:b/>
      <w:bCs/>
      <w:lang w:val="en-GB"/>
    </w:rPr>
  </w:style>
  <w:style w:type="paragraph" w:styleId="EnvelopeReturn">
    <w:name w:val="envelope return"/>
    <w:basedOn w:val="Normal"/>
    <w:uiPriority w:val="6"/>
    <w:semiHidden/>
    <w:rsid w:val="00152D3A"/>
    <w:pPr>
      <w:spacing w:after="0" w:line="200" w:lineRule="exact"/>
    </w:pPr>
    <w:rPr>
      <w:rFonts w:ascii="Gill Sans Nova" w:eastAsiaTheme="majorEastAsia" w:hAnsi="Gill Sans Nova" w:cstheme="majorBidi"/>
      <w:spacing w:val="2"/>
      <w:sz w:val="16"/>
    </w:rPr>
  </w:style>
  <w:style w:type="paragraph" w:customStyle="1" w:styleId="Empfngeradresse">
    <w:name w:val="Empfängeradresse"/>
    <w:basedOn w:val="Normal"/>
    <w:uiPriority w:val="7"/>
    <w:semiHidden/>
    <w:rsid w:val="00152D3A"/>
    <w:pPr>
      <w:spacing w:after="0" w:line="240" w:lineRule="exact"/>
    </w:pPr>
    <w:rPr>
      <w:rFonts w:ascii="Gill Sans Nova" w:hAnsi="Gill Sans Nova"/>
      <w:spacing w:val="2"/>
    </w:rPr>
  </w:style>
  <w:style w:type="table" w:styleId="TableGrid">
    <w:name w:val="Table Grid"/>
    <w:basedOn w:val="TableNormal"/>
    <w:uiPriority w:val="59"/>
    <w:rsid w:val="00152D3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enderadresse">
    <w:name w:val="Absenderadresse"/>
    <w:basedOn w:val="Normal"/>
    <w:uiPriority w:val="8"/>
    <w:semiHidden/>
    <w:rsid w:val="00152D3A"/>
    <w:pPr>
      <w:spacing w:after="0" w:line="200" w:lineRule="exact"/>
    </w:pPr>
    <w:rPr>
      <w:rFonts w:ascii="Gill Sans Nova" w:hAnsi="Gill Sans Nova"/>
      <w:spacing w:val="2"/>
      <w:sz w:val="16"/>
    </w:rPr>
  </w:style>
  <w:style w:type="paragraph" w:styleId="Title">
    <w:name w:val="Title"/>
    <w:basedOn w:val="Normal"/>
    <w:link w:val="TitleChar"/>
    <w:qFormat/>
    <w:rsid w:val="00152D3A"/>
    <w:pPr>
      <w:suppressAutoHyphens/>
      <w:spacing w:after="0" w:line="1160" w:lineRule="exact"/>
    </w:pPr>
    <w:rPr>
      <w:rFonts w:asciiTheme="majorHAnsi" w:eastAsiaTheme="majorEastAsia" w:hAnsiTheme="majorHAnsi" w:cstheme="majorBidi"/>
      <w:sz w:val="100"/>
      <w:szCs w:val="56"/>
    </w:rPr>
  </w:style>
  <w:style w:type="character" w:customStyle="1" w:styleId="TitleChar">
    <w:name w:val="Title Char"/>
    <w:basedOn w:val="DefaultParagraphFont"/>
    <w:link w:val="Title"/>
    <w:rsid w:val="00152D3A"/>
    <w:rPr>
      <w:rFonts w:asciiTheme="majorHAnsi" w:eastAsiaTheme="majorEastAsia" w:hAnsiTheme="majorHAnsi" w:cstheme="majorBidi"/>
      <w:sz w:val="100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"/>
    <w:qFormat/>
    <w:rsid w:val="00152D3A"/>
    <w:pPr>
      <w:numPr>
        <w:ilvl w:val="1"/>
      </w:numPr>
      <w:spacing w:after="0" w:line="380" w:lineRule="exact"/>
    </w:pPr>
    <w:rPr>
      <w:rFonts w:ascii="Gill Sans Nova" w:eastAsiaTheme="minorEastAsia" w:hAnsi="Gill Sans Nova"/>
      <w:sz w:val="32"/>
    </w:rPr>
  </w:style>
  <w:style w:type="character" w:customStyle="1" w:styleId="SubtitleChar">
    <w:name w:val="Subtitle Char"/>
    <w:basedOn w:val="DefaultParagraphFont"/>
    <w:link w:val="Subtitle"/>
    <w:uiPriority w:val="1"/>
    <w:rsid w:val="00152D3A"/>
    <w:rPr>
      <w:rFonts w:ascii="Gill Sans Nova" w:eastAsiaTheme="minorEastAsia" w:hAnsi="Gill Sans Nova"/>
      <w:sz w:val="32"/>
      <w:lang w:val="en-GB"/>
    </w:rPr>
  </w:style>
  <w:style w:type="paragraph" w:styleId="NoSpacing">
    <w:name w:val="No Spacing"/>
    <w:uiPriority w:val="3"/>
    <w:semiHidden/>
    <w:qFormat/>
    <w:rsid w:val="00152D3A"/>
    <w:pPr>
      <w:spacing w:line="240" w:lineRule="auto"/>
    </w:pPr>
    <w:rPr>
      <w:lang w:val="en-GB"/>
    </w:rPr>
  </w:style>
  <w:style w:type="paragraph" w:customStyle="1" w:styleId="FuzeileClaim">
    <w:name w:val="Fußzeile Claim"/>
    <w:basedOn w:val="Normal"/>
    <w:uiPriority w:val="20"/>
    <w:semiHidden/>
    <w:rsid w:val="00152D3A"/>
    <w:pPr>
      <w:spacing w:after="180" w:line="240" w:lineRule="auto"/>
    </w:pPr>
    <w:rPr>
      <w:rFonts w:asciiTheme="majorHAnsi" w:hAnsiTheme="majorHAnsi"/>
      <w:spacing w:val="2"/>
      <w:sz w:val="24"/>
      <w:szCs w:val="32"/>
    </w:rPr>
  </w:style>
  <w:style w:type="character" w:styleId="PlaceholderText">
    <w:name w:val="Placeholder Text"/>
    <w:basedOn w:val="DefaultParagraphFont"/>
    <w:uiPriority w:val="99"/>
    <w:semiHidden/>
    <w:rsid w:val="00152D3A"/>
    <w:rPr>
      <w:color w:val="808080"/>
      <w:lang w:val="en-GB"/>
    </w:rPr>
  </w:style>
  <w:style w:type="paragraph" w:customStyle="1" w:styleId="Beilagen">
    <w:name w:val="Beilagen"/>
    <w:basedOn w:val="Normal"/>
    <w:uiPriority w:val="12"/>
    <w:semiHidden/>
    <w:rsid w:val="00152D3A"/>
    <w:pPr>
      <w:spacing w:after="0"/>
    </w:pPr>
  </w:style>
  <w:style w:type="paragraph" w:customStyle="1" w:styleId="StandardohneAbstand">
    <w:name w:val="Standard ohne Abstand"/>
    <w:basedOn w:val="Normal"/>
    <w:uiPriority w:val="2"/>
    <w:qFormat/>
    <w:rsid w:val="00152D3A"/>
    <w:pPr>
      <w:spacing w:after="0"/>
    </w:pPr>
  </w:style>
  <w:style w:type="paragraph" w:styleId="Caption">
    <w:name w:val="caption"/>
    <w:basedOn w:val="Normal"/>
    <w:next w:val="Normal"/>
    <w:uiPriority w:val="6"/>
    <w:qFormat/>
    <w:rsid w:val="00152D3A"/>
    <w:pPr>
      <w:spacing w:after="0" w:line="240" w:lineRule="auto"/>
    </w:pPr>
    <w:rPr>
      <w:rFonts w:ascii="Gill Sans Nova" w:hAnsi="Gill Sans Nova"/>
      <w:iCs/>
      <w:sz w:val="15"/>
      <w:szCs w:val="18"/>
    </w:rPr>
  </w:style>
  <w:style w:type="paragraph" w:styleId="TOCHeading">
    <w:name w:val="TOC Heading"/>
    <w:basedOn w:val="Heading1"/>
    <w:next w:val="Normal"/>
    <w:uiPriority w:val="39"/>
    <w:rsid w:val="00152D3A"/>
    <w:pPr>
      <w:numPr>
        <w:numId w:val="0"/>
      </w:numPr>
      <w:spacing w:before="0"/>
      <w:outlineLvl w:val="9"/>
    </w:pPr>
  </w:style>
  <w:style w:type="character" w:customStyle="1" w:styleId="Kursiv">
    <w:name w:val="Kursiv"/>
    <w:basedOn w:val="DefaultParagraphFont"/>
    <w:qFormat/>
    <w:rsid w:val="00152D3A"/>
    <w:rPr>
      <w:i/>
      <w:iCs/>
      <w:lang w:val="en-GB"/>
    </w:rPr>
  </w:style>
  <w:style w:type="paragraph" w:customStyle="1" w:styleId="StandardTabelle">
    <w:name w:val="Standard Tabelle"/>
    <w:basedOn w:val="Normal"/>
    <w:uiPriority w:val="3"/>
    <w:qFormat/>
    <w:rsid w:val="00152D3A"/>
    <w:pPr>
      <w:spacing w:after="0" w:line="240" w:lineRule="auto"/>
    </w:pPr>
    <w:rPr>
      <w:rFonts w:asciiTheme="majorHAnsi" w:hAnsiTheme="majorHAnsi"/>
      <w:sz w:val="15"/>
      <w:szCs w:val="15"/>
    </w:rPr>
  </w:style>
  <w:style w:type="paragraph" w:styleId="TOC1">
    <w:name w:val="toc 1"/>
    <w:basedOn w:val="Normal"/>
    <w:next w:val="Normal"/>
    <w:autoRedefine/>
    <w:uiPriority w:val="39"/>
    <w:rsid w:val="00152D3A"/>
    <w:pPr>
      <w:tabs>
        <w:tab w:val="right" w:leader="underscore" w:pos="8551"/>
      </w:tabs>
      <w:spacing w:before="100" w:after="0" w:line="380" w:lineRule="exact"/>
    </w:pPr>
    <w:rPr>
      <w:rFonts w:asciiTheme="majorHAnsi" w:hAnsiTheme="majorHAnsi"/>
      <w:sz w:val="32"/>
    </w:rPr>
  </w:style>
  <w:style w:type="paragraph" w:styleId="TOC2">
    <w:name w:val="toc 2"/>
    <w:basedOn w:val="Normal"/>
    <w:next w:val="Normal"/>
    <w:autoRedefine/>
    <w:uiPriority w:val="39"/>
    <w:rsid w:val="00152D3A"/>
    <w:pPr>
      <w:tabs>
        <w:tab w:val="left" w:pos="425"/>
        <w:tab w:val="right" w:leader="underscore" w:pos="8551"/>
      </w:tabs>
      <w:spacing w:before="100" w:after="0" w:line="380" w:lineRule="exact"/>
      <w:ind w:left="425" w:hanging="425"/>
    </w:pPr>
    <w:rPr>
      <w:rFonts w:asciiTheme="majorHAnsi" w:hAnsiTheme="majorHAnsi"/>
      <w:sz w:val="32"/>
    </w:rPr>
  </w:style>
  <w:style w:type="paragraph" w:styleId="TOC3">
    <w:name w:val="toc 3"/>
    <w:basedOn w:val="Normal"/>
    <w:next w:val="Normal"/>
    <w:autoRedefine/>
    <w:uiPriority w:val="39"/>
    <w:rsid w:val="00152D3A"/>
    <w:pPr>
      <w:tabs>
        <w:tab w:val="left" w:pos="1021"/>
        <w:tab w:val="right" w:leader="underscore" w:pos="8551"/>
      </w:tabs>
      <w:spacing w:after="0" w:line="360" w:lineRule="exact"/>
      <w:ind w:left="1020" w:hanging="595"/>
    </w:pPr>
    <w:rPr>
      <w:rFonts w:asciiTheme="majorHAnsi" w:hAnsiTheme="majorHAnsi"/>
      <w:sz w:val="24"/>
    </w:rPr>
  </w:style>
  <w:style w:type="paragraph" w:styleId="TOC4">
    <w:name w:val="toc 4"/>
    <w:basedOn w:val="Normal"/>
    <w:next w:val="Normal"/>
    <w:autoRedefine/>
    <w:uiPriority w:val="39"/>
    <w:rsid w:val="00152D3A"/>
    <w:pPr>
      <w:tabs>
        <w:tab w:val="left" w:pos="1871"/>
        <w:tab w:val="right" w:leader="underscore" w:pos="8551"/>
      </w:tabs>
      <w:spacing w:after="0" w:line="360" w:lineRule="exact"/>
      <w:ind w:left="1872" w:hanging="851"/>
    </w:pPr>
    <w:rPr>
      <w:rFonts w:asciiTheme="majorHAnsi" w:hAnsiTheme="majorHAnsi"/>
      <w:sz w:val="24"/>
    </w:rPr>
  </w:style>
  <w:style w:type="paragraph" w:styleId="TOC5">
    <w:name w:val="toc 5"/>
    <w:basedOn w:val="Normal"/>
    <w:next w:val="Normal"/>
    <w:autoRedefine/>
    <w:uiPriority w:val="39"/>
    <w:rsid w:val="00152D3A"/>
    <w:pPr>
      <w:tabs>
        <w:tab w:val="left" w:pos="2778"/>
        <w:tab w:val="right" w:leader="underscore" w:pos="8551"/>
      </w:tabs>
      <w:spacing w:after="0" w:line="360" w:lineRule="exact"/>
      <w:ind w:left="2778" w:hanging="907"/>
    </w:pPr>
    <w:rPr>
      <w:rFonts w:asciiTheme="majorHAnsi" w:hAnsiTheme="majorHAnsi"/>
      <w:sz w:val="24"/>
    </w:rPr>
  </w:style>
  <w:style w:type="paragraph" w:styleId="TOC6">
    <w:name w:val="toc 6"/>
    <w:basedOn w:val="Normal"/>
    <w:next w:val="Normal"/>
    <w:autoRedefine/>
    <w:uiPriority w:val="39"/>
    <w:rsid w:val="00152D3A"/>
    <w:pPr>
      <w:tabs>
        <w:tab w:val="right" w:leader="underscore" w:pos="8551"/>
      </w:tabs>
      <w:spacing w:after="0" w:line="360" w:lineRule="exact"/>
      <w:ind w:left="425"/>
    </w:pPr>
    <w:rPr>
      <w:rFonts w:asciiTheme="majorHAnsi" w:hAnsiTheme="majorHAnsi"/>
      <w:noProof/>
      <w:sz w:val="24"/>
      <w:szCs w:val="24"/>
    </w:rPr>
  </w:style>
  <w:style w:type="paragraph" w:styleId="TOC7">
    <w:name w:val="toc 7"/>
    <w:basedOn w:val="Normal"/>
    <w:next w:val="Normal"/>
    <w:autoRedefine/>
    <w:uiPriority w:val="39"/>
    <w:rsid w:val="00152D3A"/>
    <w:pPr>
      <w:tabs>
        <w:tab w:val="right" w:leader="underscore" w:pos="8551"/>
      </w:tabs>
      <w:spacing w:after="0" w:line="360" w:lineRule="exact"/>
      <w:ind w:left="1021"/>
    </w:pPr>
    <w:rPr>
      <w:rFonts w:asciiTheme="majorHAnsi" w:hAnsiTheme="majorHAnsi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4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6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2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nis\AppData\Local\Temp\Templafy\WordVsto\dnd3exme.dotx" TargetMode="External"/></Relationships>
</file>

<file path=word/theme/theme1.xml><?xml version="1.0" encoding="utf-8"?>
<a:theme xmlns:a="http://schemas.openxmlformats.org/drawingml/2006/main" name="UNISG Word TEST">
  <a:themeElements>
    <a:clrScheme name="uni stgallen Colors">
      <a:dk1>
        <a:sysClr val="windowText" lastClr="000000"/>
      </a:dk1>
      <a:lt1>
        <a:sysClr val="window" lastClr="FFFFFF"/>
      </a:lt1>
      <a:dk2>
        <a:srgbClr val="0A5F2D"/>
      </a:dk2>
      <a:lt2>
        <a:srgbClr val="FFFFFF"/>
      </a:lt2>
      <a:accent1>
        <a:srgbClr val="00802F"/>
      </a:accent1>
      <a:accent2>
        <a:srgbClr val="E1D7C3"/>
      </a:accent2>
      <a:accent3>
        <a:srgbClr val="EB6969"/>
      </a:accent3>
      <a:accent4>
        <a:srgbClr val="73A5AF"/>
      </a:accent4>
      <a:accent5>
        <a:srgbClr val="FFF04B"/>
      </a:accent5>
      <a:accent6>
        <a:srgbClr val="0A5F2D"/>
      </a:accent6>
      <a:hlink>
        <a:srgbClr val="00802F"/>
      </a:hlink>
      <a:folHlink>
        <a:srgbClr val="0A5F2D"/>
      </a:folHlink>
    </a:clrScheme>
    <a:fontScheme name="UNISG Fonts Word TEST">
      <a:majorFont>
        <a:latin typeface="Gill Sans Nova Light"/>
        <a:ea typeface=""/>
        <a:cs typeface=""/>
      </a:majorFont>
      <a:minorFont>
        <a:latin typeface="Palatino Linotype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TemplafyTemplateConfiguration><![CDATA[{"elementsMetadata":[],"transformationConfigurations":[{"language":"{{UserProfile.DocumentLanguage.Language}}","disableUpdates":false,"type":"proofingLanguage"},{"propertyName":"creator","propertyValue":"{{UserProfile.FirstName}} {{UserProfile.LastName}}","disableUpdates":false,"type":"documentProperty"}],"templateName":"Blank document","templateDescription":"","enableDocumentContentUpdater":true,"version":"2.0"}]]></TemplafyTemplateConfiguration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7c8a24f-8b40-44ca-950f-ae5db2c4fa23">
      <Terms xmlns="http://schemas.microsoft.com/office/infopath/2007/PartnerControls"/>
    </lcf76f155ced4ddcb4097134ff3c332f>
    <TaxCatchAll xmlns="71d337dc-809a-4269-a690-d6cd31b4acd0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4C2EED3AEDAB24AB48AF05A7A255DF4" ma:contentTypeVersion="20" ma:contentTypeDescription="Ein neues Dokument erstellen." ma:contentTypeScope="" ma:versionID="801b490b27e9573c13161681ba9bcef9">
  <xsd:schema xmlns:xsd="http://www.w3.org/2001/XMLSchema" xmlns:xs="http://www.w3.org/2001/XMLSchema" xmlns:p="http://schemas.microsoft.com/office/2006/metadata/properties" xmlns:ns2="07c8a24f-8b40-44ca-950f-ae5db2c4fa23" xmlns:ns3="71d337dc-809a-4269-a690-d6cd31b4acd0" targetNamespace="http://schemas.microsoft.com/office/2006/metadata/properties" ma:root="true" ma:fieldsID="f944d40614e88ef74fdd27050b1b40d4" ns2:_="" ns3:_="">
    <xsd:import namespace="07c8a24f-8b40-44ca-950f-ae5db2c4fa23"/>
    <xsd:import namespace="71d337dc-809a-4269-a690-d6cd31b4ac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8a24f-8b40-44ca-950f-ae5db2c4fa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Bildmarkierungen" ma:readOnly="false" ma:fieldId="{5cf76f15-5ced-4ddc-b409-7134ff3c332f}" ma:taxonomyMulti="true" ma:sspId="9a650111-7fb8-408c-8449-112adb6e2e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337dc-809a-4269-a690-d6cd31b4acd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f3f5698-4e7b-49a9-bf00-a8b38c5133ff}" ma:internalName="TaxCatchAll" ma:showField="CatchAllData" ma:web="71d337dc-809a-4269-a690-d6cd31b4ac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TemplafyFormConfiguration><![CDATA[{"formFields":[],"formDataEntries":[]}]]></TemplafyFormConfiguration>
</file>

<file path=customXml/itemProps1.xml><?xml version="1.0" encoding="utf-8"?>
<ds:datastoreItem xmlns:ds="http://schemas.openxmlformats.org/officeDocument/2006/customXml" ds:itemID="{9BA7F312-830A-42FC-88BF-400E372AE0CB}">
  <ds:schemaRefs/>
</ds:datastoreItem>
</file>

<file path=customXml/itemProps2.xml><?xml version="1.0" encoding="utf-8"?>
<ds:datastoreItem xmlns:ds="http://schemas.openxmlformats.org/officeDocument/2006/customXml" ds:itemID="{66094559-556F-4701-B77A-EC8F12689B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A57B62-5710-4DF4-8C56-32AF1ABA202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F602D96-6183-4CC8-AACB-006A5546A54E}">
  <ds:schemaRefs>
    <ds:schemaRef ds:uri="http://schemas.microsoft.com/office/2006/metadata/properties"/>
    <ds:schemaRef ds:uri="http://schemas.microsoft.com/office/infopath/2007/PartnerControls"/>
    <ds:schemaRef ds:uri="07c8a24f-8b40-44ca-950f-ae5db2c4fa23"/>
    <ds:schemaRef ds:uri="71d337dc-809a-4269-a690-d6cd31b4acd0"/>
  </ds:schemaRefs>
</ds:datastoreItem>
</file>

<file path=customXml/itemProps5.xml><?xml version="1.0" encoding="utf-8"?>
<ds:datastoreItem xmlns:ds="http://schemas.openxmlformats.org/officeDocument/2006/customXml" ds:itemID="{957FD9E3-2219-447B-A73C-1B487245DB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c8a24f-8b40-44ca-950f-ae5db2c4fa23"/>
    <ds:schemaRef ds:uri="71d337dc-809a-4269-a690-d6cd31b4ac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54814BFD-24A7-4CC8-AE23-C207DFE5A6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dnd3exme.dotx</Template>
  <TotalTime>0</TotalTime>
  <Pages>1</Pages>
  <Words>319</Words>
  <Characters>1821</Characters>
  <Application>Microsoft Office Word</Application>
  <DocSecurity>4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 Strecker</dc:creator>
  <cp:keywords/>
  <cp:lastModifiedBy>Strecker, JannisRene</cp:lastModifiedBy>
  <cp:revision>30</cp:revision>
  <dcterms:created xsi:type="dcterms:W3CDTF">2024-11-13T20:16:00Z</dcterms:created>
  <dcterms:modified xsi:type="dcterms:W3CDTF">2024-11-13T14:21:00Z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0x01010034C2EED3AEDAB24AB48AF05A7A255DF4</vt:lpwstr>
  </property>
  <property fmtid="{D5CDD505-2E9C-101B-9397-08002B2CF9AE}" pid="3" name="TemplafyTenantId">
    <vt:lpwstr>unisg</vt:lpwstr>
  </property>
  <property fmtid="{D5CDD505-2E9C-101B-9397-08002B2CF9AE}" pid="4" name="TemplafyTemplateId">
    <vt:lpwstr>638116200390961853</vt:lpwstr>
  </property>
  <property fmtid="{D5CDD505-2E9C-101B-9397-08002B2CF9AE}" pid="5" name="TemplafyUserProfileId">
    <vt:lpwstr>637725715699744339</vt:lpwstr>
  </property>
  <property fmtid="{D5CDD505-2E9C-101B-9397-08002B2CF9AE}" pid="6" name="TemplafyLanguageCode">
    <vt:lpwstr>en-GB</vt:lpwstr>
  </property>
  <property fmtid="{D5CDD505-2E9C-101B-9397-08002B2CF9AE}" pid="7" name="TemplafyFromBlank">
    <vt:bool>true</vt:bool>
  </property>
</Properties>
</file>