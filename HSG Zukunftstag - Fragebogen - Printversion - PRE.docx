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79D4B" w14:textId="0CCE5E3D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proofErr w:type="gramStart"/>
      <w:r w:rsidRPr="00237604">
        <w:rPr>
          <w:rFonts w:ascii="Gill Sans Nova" w:hAnsi="Gill Sans Nova"/>
          <w:sz w:val="28"/>
          <w:szCs w:val="20"/>
          <w:lang w:val="de-CH"/>
        </w:rPr>
        <w:t>HSG Zukunftstag</w:t>
      </w:r>
      <w:proofErr w:type="gramEnd"/>
      <w:r w:rsidRPr="00237604">
        <w:rPr>
          <w:rFonts w:ascii="Gill Sans Nova" w:hAnsi="Gill Sans Nova"/>
          <w:sz w:val="28"/>
          <w:szCs w:val="20"/>
          <w:lang w:val="de-CH"/>
        </w:rPr>
        <w:t xml:space="preserve"> </w:t>
      </w:r>
    </w:p>
    <w:p w14:paraId="1D90C9AC" w14:textId="3B272025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t>14. November 2024</w:t>
      </w:r>
    </w:p>
    <w:p w14:paraId="62DEF047" w14:textId="6EB7B903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t xml:space="preserve">Universität </w:t>
      </w:r>
      <w:proofErr w:type="spellStart"/>
      <w:r w:rsidRPr="00237604">
        <w:rPr>
          <w:rFonts w:ascii="Gill Sans Nova" w:hAnsi="Gill Sans Nova"/>
          <w:sz w:val="28"/>
          <w:szCs w:val="20"/>
          <w:lang w:val="de-CH"/>
        </w:rPr>
        <w:t>St.Gallen</w:t>
      </w:r>
      <w:proofErr w:type="spellEnd"/>
    </w:p>
    <w:p w14:paraId="5F6D14B7" w14:textId="7F2BA73C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0"/>
          <w:szCs w:val="14"/>
          <w:lang w:val="de-CH"/>
        </w:rPr>
      </w:pPr>
    </w:p>
    <w:p w14:paraId="4EBE1ED3" w14:textId="43DFB3C6" w:rsidR="006E66BA" w:rsidRPr="00395A61" w:rsidRDefault="00237604" w:rsidP="00237604">
      <w:pPr>
        <w:pStyle w:val="Title"/>
        <w:spacing w:line="240" w:lineRule="auto"/>
        <w:rPr>
          <w:sz w:val="48"/>
          <w:szCs w:val="36"/>
          <w:lang w:val="de-CH"/>
        </w:rPr>
      </w:pPr>
      <w:proofErr w:type="spellStart"/>
      <w:r w:rsidRPr="00395A61">
        <w:rPr>
          <w:sz w:val="48"/>
          <w:szCs w:val="36"/>
          <w:lang w:val="de-CH"/>
        </w:rPr>
        <w:t>Social</w:t>
      </w:r>
      <w:proofErr w:type="spellEnd"/>
      <w:r w:rsidRPr="00395A61">
        <w:rPr>
          <w:sz w:val="48"/>
          <w:szCs w:val="36"/>
          <w:lang w:val="de-CH"/>
        </w:rPr>
        <w:t>-Media-Detektive: Erkunde</w:t>
      </w:r>
      <w:r w:rsidR="0097247F">
        <w:rPr>
          <w:sz w:val="48"/>
          <w:szCs w:val="36"/>
          <w:lang w:val="de-CH"/>
        </w:rPr>
        <w:t>t</w:t>
      </w:r>
      <w:r w:rsidRPr="00395A61">
        <w:rPr>
          <w:sz w:val="48"/>
          <w:szCs w:val="36"/>
          <w:lang w:val="de-CH"/>
        </w:rPr>
        <w:t xml:space="preserve"> die Algorithmen von Instagram und </w:t>
      </w:r>
      <w:proofErr w:type="spellStart"/>
      <w:r w:rsidRPr="00395A61">
        <w:rPr>
          <w:sz w:val="48"/>
          <w:szCs w:val="36"/>
          <w:lang w:val="de-CH"/>
        </w:rPr>
        <w:t>TikTok</w:t>
      </w:r>
      <w:proofErr w:type="spellEnd"/>
    </w:p>
    <w:p w14:paraId="0280267C" w14:textId="77777777" w:rsidR="003454E0" w:rsidRDefault="003454E0" w:rsidP="003454E0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</w:p>
    <w:p w14:paraId="313EB1C1" w14:textId="54E8CFFE" w:rsidR="003454E0" w:rsidRPr="00237604" w:rsidRDefault="003454E0" w:rsidP="003454E0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>
        <w:rPr>
          <w:rFonts w:ascii="Gill Sans Nova" w:hAnsi="Gill Sans Nova"/>
          <w:sz w:val="28"/>
          <w:szCs w:val="20"/>
          <w:lang w:val="de-CH"/>
        </w:rPr>
        <w:t>Bitte fülle die folgenden Fragen aus.</w:t>
      </w:r>
      <w:r>
        <w:rPr>
          <w:rFonts w:ascii="Gill Sans Nova" w:hAnsi="Gill Sans Nova"/>
          <w:sz w:val="28"/>
          <w:szCs w:val="20"/>
          <w:lang w:val="de-CH"/>
        </w:rPr>
        <w:br/>
        <w:t>Wenn dir etwas unklar ist,</w:t>
      </w:r>
      <w:r w:rsidRPr="00237604">
        <w:rPr>
          <w:rFonts w:ascii="Gill Sans Nova" w:hAnsi="Gill Sans Nova"/>
          <w:sz w:val="28"/>
          <w:szCs w:val="20"/>
          <w:lang w:val="de-CH"/>
        </w:rPr>
        <w:t xml:space="preserve"> kannst du dich jederzeit an uns wenden</w:t>
      </w:r>
      <w:r>
        <w:rPr>
          <w:rFonts w:ascii="Gill Sans Nova" w:hAnsi="Gill Sans Nova"/>
          <w:sz w:val="28"/>
          <w:szCs w:val="20"/>
          <w:lang w:val="de-CH"/>
        </w:rPr>
        <w:t>!</w:t>
      </w:r>
    </w:p>
    <w:p w14:paraId="4FE6CBA8" w14:textId="77777777" w:rsidR="00237604" w:rsidRPr="00237604" w:rsidRDefault="00237604" w:rsidP="00237604">
      <w:pPr>
        <w:pStyle w:val="Title"/>
        <w:spacing w:line="240" w:lineRule="auto"/>
        <w:rPr>
          <w:sz w:val="52"/>
          <w:szCs w:val="40"/>
          <w:lang w:val="de-CH"/>
        </w:rPr>
      </w:pPr>
    </w:p>
    <w:p w14:paraId="30BD7BC8" w14:textId="70325A71" w:rsidR="00237604" w:rsidRPr="00237604" w:rsidRDefault="002428EB" w:rsidP="002428EB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428EB">
        <w:rPr>
          <w:rFonts w:ascii="Gill Sans Nova" w:hAnsi="Gill Sans Nova"/>
          <w:sz w:val="28"/>
          <w:szCs w:val="20"/>
          <w:lang w:val="de-CH"/>
        </w:rPr>
        <w:t>1.</w:t>
      </w:r>
      <w:r>
        <w:rPr>
          <w:rFonts w:ascii="Gill Sans Nova" w:hAnsi="Gill Sans Nova"/>
          <w:sz w:val="28"/>
          <w:szCs w:val="20"/>
          <w:lang w:val="de-CH"/>
        </w:rPr>
        <w:t xml:space="preserve"> </w:t>
      </w:r>
      <w:r w:rsidR="00237604" w:rsidRPr="00237604">
        <w:rPr>
          <w:rFonts w:ascii="Gill Sans Nova" w:hAnsi="Gill Sans Nova"/>
          <w:sz w:val="28"/>
          <w:szCs w:val="20"/>
          <w:lang w:val="de-CH"/>
        </w:rPr>
        <w:t>Was ist dein Tiername?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8"/>
      </w:tblGrid>
      <w:tr w:rsidR="00237604" w:rsidRPr="00237604" w14:paraId="42B3CC73" w14:textId="77777777" w:rsidTr="00237604">
        <w:tc>
          <w:tcPr>
            <w:tcW w:w="9118" w:type="dxa"/>
          </w:tcPr>
          <w:p w14:paraId="2605AC68" w14:textId="77777777" w:rsidR="00237604" w:rsidRPr="00237604" w:rsidRDefault="00237604" w:rsidP="00237604">
            <w:pPr>
              <w:pStyle w:val="Title"/>
              <w:spacing w:line="240" w:lineRule="auto"/>
              <w:rPr>
                <w:rFonts w:ascii="Gill Sans Nova" w:hAnsi="Gill Sans Nova"/>
                <w:sz w:val="52"/>
                <w:szCs w:val="40"/>
                <w:lang w:val="de-CH"/>
              </w:rPr>
            </w:pPr>
          </w:p>
        </w:tc>
      </w:tr>
    </w:tbl>
    <w:p w14:paraId="6E5FF7E4" w14:textId="519F8807" w:rsidR="00237604" w:rsidRPr="00237604" w:rsidRDefault="00237604" w:rsidP="00237604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br/>
      </w:r>
      <w:r w:rsidR="002428EB">
        <w:rPr>
          <w:rFonts w:ascii="Gill Sans Nova" w:hAnsi="Gill Sans Nova"/>
          <w:sz w:val="28"/>
          <w:szCs w:val="20"/>
          <w:lang w:val="de-CH"/>
        </w:rPr>
        <w:t xml:space="preserve">2. </w:t>
      </w:r>
      <w:r w:rsidRPr="00237604">
        <w:rPr>
          <w:rFonts w:ascii="Gill Sans Nova" w:hAnsi="Gill Sans Nova"/>
          <w:sz w:val="28"/>
          <w:szCs w:val="20"/>
          <w:lang w:val="de-CH"/>
        </w:rPr>
        <w:t>Welche Sozialen Medien kennst du?</w:t>
      </w:r>
    </w:p>
    <w:p w14:paraId="72B5CEF3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Instagram</w:t>
      </w:r>
    </w:p>
    <w:p w14:paraId="43D13A7C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Facebook</w:t>
      </w:r>
    </w:p>
    <w:p w14:paraId="4CBD8AC7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Snapchat</w:t>
      </w:r>
    </w:p>
    <w:p w14:paraId="1E81C511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Twitter/X</w:t>
      </w:r>
    </w:p>
    <w:p w14:paraId="7371EFAB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proofErr w:type="spellStart"/>
      <w:r w:rsidRPr="00237604">
        <w:rPr>
          <w:rFonts w:ascii="Gill Sans Nova" w:hAnsi="Gill Sans Nova"/>
          <w:sz w:val="24"/>
          <w:szCs w:val="18"/>
          <w:lang w:val="de-CH"/>
        </w:rPr>
        <w:t>TikTok</w:t>
      </w:r>
      <w:proofErr w:type="spellEnd"/>
    </w:p>
    <w:p w14:paraId="750472CC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Mastodon</w:t>
      </w:r>
    </w:p>
    <w:p w14:paraId="46B4E9BB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LinkedIn</w:t>
      </w:r>
    </w:p>
    <w:p w14:paraId="0ADC4FC4" w14:textId="25777AE2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Keine</w:t>
      </w:r>
    </w:p>
    <w:p w14:paraId="32ADFCCB" w14:textId="7048D12B" w:rsidR="0095083E" w:rsidRPr="00237604" w:rsidRDefault="003E700E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>
        <w:rPr>
          <w:rFonts w:ascii="Gill Sans Nova" w:hAnsi="Gill Sans Nova"/>
          <w:sz w:val="24"/>
          <w:szCs w:val="18"/>
          <w:lang w:val="de-CH"/>
        </w:rPr>
        <w:t>____________</w:t>
      </w:r>
    </w:p>
    <w:p w14:paraId="42F78363" w14:textId="421C5E06" w:rsidR="00237604" w:rsidRPr="00237604" w:rsidRDefault="00237604" w:rsidP="00237604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br/>
      </w:r>
      <w:r w:rsidR="002428EB">
        <w:rPr>
          <w:rFonts w:ascii="Gill Sans Nova" w:hAnsi="Gill Sans Nova"/>
          <w:sz w:val="28"/>
          <w:szCs w:val="20"/>
          <w:lang w:val="de-CH"/>
        </w:rPr>
        <w:t xml:space="preserve">3. </w:t>
      </w:r>
      <w:r w:rsidRPr="00237604">
        <w:rPr>
          <w:rFonts w:ascii="Gill Sans Nova" w:hAnsi="Gill Sans Nova"/>
          <w:sz w:val="28"/>
          <w:szCs w:val="20"/>
          <w:lang w:val="de-CH"/>
        </w:rPr>
        <w:t>Welche Sozialen Medien benutzt du?</w:t>
      </w:r>
    </w:p>
    <w:p w14:paraId="2C785185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Instagram</w:t>
      </w:r>
    </w:p>
    <w:p w14:paraId="1EDC2C04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Facebook</w:t>
      </w:r>
    </w:p>
    <w:p w14:paraId="7F9160FA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Snapchat</w:t>
      </w:r>
    </w:p>
    <w:p w14:paraId="07425A9F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Twitter/X</w:t>
      </w:r>
    </w:p>
    <w:p w14:paraId="179B4CB9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proofErr w:type="spellStart"/>
      <w:r w:rsidRPr="00237604">
        <w:rPr>
          <w:rFonts w:ascii="Gill Sans Nova" w:hAnsi="Gill Sans Nova"/>
          <w:sz w:val="24"/>
          <w:szCs w:val="18"/>
          <w:lang w:val="de-CH"/>
        </w:rPr>
        <w:t>TikTok</w:t>
      </w:r>
      <w:proofErr w:type="spellEnd"/>
    </w:p>
    <w:p w14:paraId="3BDB0935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Mastodon</w:t>
      </w:r>
    </w:p>
    <w:p w14:paraId="5CFD1257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LinkedIn</w:t>
      </w:r>
    </w:p>
    <w:p w14:paraId="73B57682" w14:textId="77777777" w:rsidR="00237604" w:rsidRPr="00237604" w:rsidRDefault="00237604" w:rsidP="002A1212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Keine</w:t>
      </w:r>
    </w:p>
    <w:p w14:paraId="5EFAD5A3" w14:textId="77777777" w:rsidR="003E700E" w:rsidRPr="00237604" w:rsidRDefault="003E700E" w:rsidP="003E700E">
      <w:pPr>
        <w:pStyle w:val="Title"/>
        <w:numPr>
          <w:ilvl w:val="0"/>
          <w:numId w:val="18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>
        <w:rPr>
          <w:rFonts w:ascii="Gill Sans Nova" w:hAnsi="Gill Sans Nova"/>
          <w:sz w:val="24"/>
          <w:szCs w:val="18"/>
          <w:lang w:val="de-CH"/>
        </w:rPr>
        <w:t>____________</w:t>
      </w:r>
    </w:p>
    <w:p w14:paraId="4D474A3A" w14:textId="0951030C" w:rsidR="00237604" w:rsidRPr="00237604" w:rsidRDefault="00237604">
      <w:pPr>
        <w:rPr>
          <w:rFonts w:ascii="Gill Sans Nova" w:eastAsiaTheme="majorEastAsia" w:hAnsi="Gill Sans Nova" w:cstheme="majorBidi"/>
          <w:sz w:val="52"/>
          <w:szCs w:val="40"/>
          <w:lang w:val="de-CH"/>
        </w:rPr>
      </w:pPr>
    </w:p>
    <w:p w14:paraId="624FBD8B" w14:textId="4AC908BA" w:rsidR="00237604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lastRenderedPageBreak/>
        <w:t xml:space="preserve">4. </w:t>
      </w:r>
      <w:r w:rsidR="00237604" w:rsidRPr="00237604">
        <w:rPr>
          <w:rFonts w:ascii="Gill Sans Nova" w:hAnsi="Gill Sans Nova"/>
          <w:sz w:val="28"/>
          <w:szCs w:val="28"/>
          <w:lang w:val="de-CH"/>
        </w:rPr>
        <w:t>Algorithmen werden benutzt, um mir Beiträge/Inhalte in Sozialen Medien vorzuschlagen.</w:t>
      </w:r>
    </w:p>
    <w:p w14:paraId="628240D7" w14:textId="6DF2599D" w:rsidR="00237604" w:rsidRPr="00237604" w:rsidRDefault="00F310E6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F0F694D" wp14:editId="3096C536">
                <wp:simplePos x="0" y="0"/>
                <wp:positionH relativeFrom="column">
                  <wp:posOffset>4574133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912222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989BD" w14:textId="6595AB25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694D" id="Oval 1" o:spid="_x0000_s1026" style="position:absolute;margin-left:360.15pt;margin-top:5.35pt;width:22.9pt;height:22.4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" fillcolor="white [3214]" strokecolor="#7f7f7f [1612]" strokeweight="1pt">
                <v:textbox inset="0,0,0,0">
                  <w:txbxContent>
                    <w:p w14:paraId="2B4989BD" w14:textId="6595AB25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8268345" wp14:editId="7654DC5D">
                <wp:simplePos x="0" y="0"/>
                <wp:positionH relativeFrom="column">
                  <wp:posOffset>3440277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634171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A4FB" w14:textId="72E8E5B3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68345" id="_x0000_s1027" style="position:absolute;margin-left:270.9pt;margin-top:5.35pt;width:22.9pt;height:22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5XhkgIAALg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" fillcolor="white [3214]" strokecolor="#7f7f7f [1612]" strokeweight="1pt">
                <v:textbox inset="0,0,0,0">
                  <w:txbxContent>
                    <w:p w14:paraId="2494A4FB" w14:textId="72E8E5B3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2414F16" wp14:editId="74798E4B">
                <wp:simplePos x="0" y="0"/>
                <wp:positionH relativeFrom="column">
                  <wp:posOffset>2299105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8744622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96752" w14:textId="497DA71F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14F16" id="_x0000_s1028" style="position:absolute;margin-left:181.05pt;margin-top:5.35pt;width:22.9pt;height:22.4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epfkgIAALg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" fillcolor="white [3214]" strokecolor="#7f7f7f [1612]" strokeweight="1pt">
                <v:textbox inset="0,0,0,0">
                  <w:txbxContent>
                    <w:p w14:paraId="3EA96752" w14:textId="497DA71F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A3A69D5" wp14:editId="480149D0">
                <wp:simplePos x="0" y="0"/>
                <wp:positionH relativeFrom="column">
                  <wp:posOffset>1157934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6459092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CF7F" w14:textId="1C4BC968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A69D5" id="_x0000_s1029" style="position:absolute;margin-left:91.2pt;margin-top:5.35pt;width:22.9pt;height:22.4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8A1kgIAALg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" fillcolor="white [3214]" strokecolor="#7f7f7f [1612]" strokeweight="1pt">
                <v:textbox inset="0,0,0,0">
                  <w:txbxContent>
                    <w:p w14:paraId="42DACF7F" w14:textId="1C4BC968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0963DE0" wp14:editId="4CD2A498">
                <wp:simplePos x="0" y="0"/>
                <wp:positionH relativeFrom="column">
                  <wp:posOffset>24078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936344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EFAA" w14:textId="32EB5114" w:rsidR="00237604" w:rsidRPr="00DC649A" w:rsidRDefault="00237604" w:rsidP="00237604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63DE0" id="_x0000_s1030" style="position:absolute;margin-left:1.9pt;margin-top:5.35pt;width:22.9pt;height:22.4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mT4kwIAALg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1F3FEFAA" w14:textId="32EB5114" w:rsidR="00237604" w:rsidRPr="00DC649A" w:rsidRDefault="00237604" w:rsidP="00237604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F1B85BE" w14:textId="68EB388F" w:rsidR="00237604" w:rsidRPr="00237604" w:rsidRDefault="00DF79B9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0A808878" wp14:editId="05FE0A9D">
                <wp:simplePos x="0" y="0"/>
                <wp:positionH relativeFrom="column">
                  <wp:posOffset>4458335</wp:posOffset>
                </wp:positionH>
                <wp:positionV relativeFrom="paragraph">
                  <wp:posOffset>6804660</wp:posOffset>
                </wp:positionV>
                <wp:extent cx="1446530" cy="445135"/>
                <wp:effectExtent l="0" t="0" r="1270" b="0"/>
                <wp:wrapSquare wrapText="bothSides"/>
                <wp:docPr id="94904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075A" w14:textId="77777777" w:rsidR="00C17241" w:rsidRPr="00DF79B9" w:rsidRDefault="00C17241" w:rsidP="00C1724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8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51.05pt;margin-top:535.8pt;width:113.9pt;height:35.0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" stroked="f">
                <v:textbox>
                  <w:txbxContent>
                    <w:p w14:paraId="5F54075A" w14:textId="77777777" w:rsidR="00C17241" w:rsidRPr="00DF79B9" w:rsidRDefault="00C17241" w:rsidP="00C1724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14158A0F" wp14:editId="12093334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354783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7E63E" w14:textId="5A5ABA31" w:rsidR="00237604" w:rsidRPr="00DF79B9" w:rsidRDefault="00237604" w:rsidP="00237604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="000E42A1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8A0F" id="_x0000_s1032" type="#_x0000_t202" style="position:absolute;margin-left:351.05pt;margin-top:7.25pt;width:113.9pt;height:35.0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" stroked="f">
                <v:textbox>
                  <w:txbxContent>
                    <w:p w14:paraId="7FF7E63E" w14:textId="5A5ABA31" w:rsidR="00237604" w:rsidRPr="00DF79B9" w:rsidRDefault="00237604" w:rsidP="00237604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="000E42A1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0626752E" wp14:editId="2CD56826">
                <wp:simplePos x="0" y="0"/>
                <wp:positionH relativeFrom="column">
                  <wp:posOffset>-61595</wp:posOffset>
                </wp:positionH>
                <wp:positionV relativeFrom="paragraph">
                  <wp:posOffset>97155</wp:posOffset>
                </wp:positionV>
                <wp:extent cx="1263650" cy="445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9697" w14:textId="4AB8D14B" w:rsidR="00237604" w:rsidRPr="00DF79B9" w:rsidRDefault="00237604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752E" id="_x0000_s1033" type="#_x0000_t202" style="position:absolute;margin-left:-4.85pt;margin-top:7.65pt;width:99.5pt;height:35.0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" stroked="f">
                <v:textbox>
                  <w:txbxContent>
                    <w:p w14:paraId="7E619697" w14:textId="4AB8D14B" w:rsidR="00237604" w:rsidRPr="00DF79B9" w:rsidRDefault="00237604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2F9D22C6" wp14:editId="57247626">
                <wp:simplePos x="0" y="0"/>
                <wp:positionH relativeFrom="column">
                  <wp:posOffset>-61595</wp:posOffset>
                </wp:positionH>
                <wp:positionV relativeFrom="paragraph">
                  <wp:posOffset>1483360</wp:posOffset>
                </wp:positionV>
                <wp:extent cx="1263650" cy="445135"/>
                <wp:effectExtent l="0" t="0" r="0" b="0"/>
                <wp:wrapSquare wrapText="bothSides"/>
                <wp:docPr id="479094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FD889" w14:textId="13784819" w:rsidR="005C40E1" w:rsidRPr="00DF79B9" w:rsidRDefault="005C40E1" w:rsidP="005C40E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2C6" id="_x0000_s1034" type="#_x0000_t202" style="position:absolute;margin-left:-4.85pt;margin-top:116.8pt;width:99.5pt;height:35.05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" stroked="f">
                <v:textbox>
                  <w:txbxContent>
                    <w:p w14:paraId="357FD889" w14:textId="13784819" w:rsidR="005C40E1" w:rsidRPr="00DF79B9" w:rsidRDefault="005C40E1" w:rsidP="005C40E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567760FA" wp14:editId="79629CC0">
                <wp:simplePos x="0" y="0"/>
                <wp:positionH relativeFrom="column">
                  <wp:posOffset>-61595</wp:posOffset>
                </wp:positionH>
                <wp:positionV relativeFrom="paragraph">
                  <wp:posOffset>2869565</wp:posOffset>
                </wp:positionV>
                <wp:extent cx="1263650" cy="445135"/>
                <wp:effectExtent l="0" t="0" r="0" b="0"/>
                <wp:wrapSquare wrapText="bothSides"/>
                <wp:docPr id="1430520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E341" w14:textId="2FD9AF09" w:rsidR="00DC649A" w:rsidRPr="00DF79B9" w:rsidRDefault="00DC649A" w:rsidP="00DC64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0FA" id="_x0000_s1035" type="#_x0000_t202" style="position:absolute;margin-left:-4.85pt;margin-top:225.95pt;width:99.5pt;height:35.0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" stroked="f">
                <v:textbox>
                  <w:txbxContent>
                    <w:p w14:paraId="4A4AE341" w14:textId="2FD9AF09" w:rsidR="00DC649A" w:rsidRPr="00DF79B9" w:rsidRDefault="00DC649A" w:rsidP="00DC64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3E0BDA32" wp14:editId="2909D5FA">
                <wp:simplePos x="0" y="0"/>
                <wp:positionH relativeFrom="column">
                  <wp:posOffset>-61595</wp:posOffset>
                </wp:positionH>
                <wp:positionV relativeFrom="paragraph">
                  <wp:posOffset>4257040</wp:posOffset>
                </wp:positionV>
                <wp:extent cx="1263650" cy="445135"/>
                <wp:effectExtent l="0" t="0" r="0" b="0"/>
                <wp:wrapSquare wrapText="bothSides"/>
                <wp:docPr id="1302483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A3A9" w14:textId="62FD3C72" w:rsidR="008F3E22" w:rsidRPr="00DF79B9" w:rsidRDefault="008F3E22" w:rsidP="008F3E22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A32" id="_x0000_s1036" type="#_x0000_t202" style="position:absolute;margin-left:-4.85pt;margin-top:335.2pt;width:99.5pt;height:35.05pt;z-index:2516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" stroked="f">
                <v:textbox>
                  <w:txbxContent>
                    <w:p w14:paraId="19EBA3A9" w14:textId="62FD3C72" w:rsidR="008F3E22" w:rsidRPr="00DF79B9" w:rsidRDefault="008F3E22" w:rsidP="008F3E22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03972D2B" wp14:editId="62B085CC">
                <wp:simplePos x="0" y="0"/>
                <wp:positionH relativeFrom="column">
                  <wp:posOffset>-61595</wp:posOffset>
                </wp:positionH>
                <wp:positionV relativeFrom="paragraph">
                  <wp:posOffset>5412740</wp:posOffset>
                </wp:positionV>
                <wp:extent cx="1263650" cy="445135"/>
                <wp:effectExtent l="0" t="0" r="0" b="0"/>
                <wp:wrapSquare wrapText="bothSides"/>
                <wp:docPr id="150084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B9438" w14:textId="5D254985" w:rsidR="00814E7D" w:rsidRPr="00DF79B9" w:rsidRDefault="00814E7D" w:rsidP="00814E7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2D2B" id="_x0000_s1037" type="#_x0000_t202" style="position:absolute;margin-left:-4.85pt;margin-top:426.2pt;width:99.5pt;height:35.05pt;z-index:251658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" stroked="f">
                <v:textbox>
                  <w:txbxContent>
                    <w:p w14:paraId="2ACB9438" w14:textId="5D254985" w:rsidR="00814E7D" w:rsidRPr="00DF79B9" w:rsidRDefault="00814E7D" w:rsidP="00814E7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481436" w14:textId="6B7223CF" w:rsidR="00237604" w:rsidRDefault="00237604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5B384FE0" w14:textId="4BA792CB" w:rsidR="005C40E1" w:rsidRDefault="00DE0315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6B7441E" wp14:editId="1055034C">
                <wp:simplePos x="0" y="0"/>
                <wp:positionH relativeFrom="column">
                  <wp:posOffset>-142875</wp:posOffset>
                </wp:positionH>
                <wp:positionV relativeFrom="paragraph">
                  <wp:posOffset>132715</wp:posOffset>
                </wp:positionV>
                <wp:extent cx="6003985" cy="0"/>
                <wp:effectExtent l="0" t="0" r="0" b="0"/>
                <wp:wrapNone/>
                <wp:docPr id="3196777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BD973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0.45pt" to="461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Dg&#10;JScV4AAAAAkBAAAPAAAAAAAAAAAAAAAAAPYDAABkcnMvZG93bnJldi54bWxQSwUGAAAAAAQABADz&#10;AAAAAwUAAAAA&#10;" strokecolor="#00792c [3044]"/>
            </w:pict>
          </mc:Fallback>
        </mc:AlternateContent>
      </w:r>
    </w:p>
    <w:p w14:paraId="5B953E70" w14:textId="190BDDA8" w:rsidR="005C40E1" w:rsidRDefault="008F3E22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5. </w:t>
      </w:r>
      <w:r w:rsidR="005C40E1" w:rsidRPr="005C40E1">
        <w:rPr>
          <w:rFonts w:ascii="Gill Sans Nova" w:hAnsi="Gill Sans Nova"/>
          <w:sz w:val="28"/>
          <w:szCs w:val="28"/>
          <w:lang w:val="de-CH"/>
        </w:rPr>
        <w:t>Algorithmen sorgen dafür, dass bestimmte Beiträge/Inhalte stärker betont werden als andere</w:t>
      </w:r>
      <w:r w:rsidR="005C40E1">
        <w:rPr>
          <w:rFonts w:ascii="Gill Sans Nova" w:hAnsi="Gill Sans Nova"/>
          <w:sz w:val="28"/>
          <w:szCs w:val="28"/>
          <w:lang w:val="de-CH"/>
        </w:rPr>
        <w:t>.</w:t>
      </w:r>
    </w:p>
    <w:p w14:paraId="68D50D6A" w14:textId="5537DFE5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3EB9EEA" wp14:editId="286C2E63">
                <wp:simplePos x="0" y="0"/>
                <wp:positionH relativeFrom="column">
                  <wp:posOffset>4574133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4918922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CDE3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9EEA" id="_x0000_s1038" style="position:absolute;margin-left:360.15pt;margin-top:5.1pt;width:22.9pt;height:22.4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xlmkg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" fillcolor="white [3214]" strokecolor="#7f7f7f [1612]" strokeweight="1pt">
                <v:textbox inset="0,0,0,0">
                  <w:txbxContent>
                    <w:p w14:paraId="4B25CDE3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F86A292" wp14:editId="593C5325">
                <wp:simplePos x="0" y="0"/>
                <wp:positionH relativeFrom="column">
                  <wp:posOffset>3440277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2062568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0B6B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6A292" id="_x0000_s1039" style="position:absolute;margin-left:270.9pt;margin-top:5.1pt;width:22.9pt;height:22.4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TMMkw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4DA10B6B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EAF5BD7" wp14:editId="7A4EA1B5">
                <wp:simplePos x="0" y="0"/>
                <wp:positionH relativeFrom="column">
                  <wp:posOffset>2299105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9879880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07BB3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5BD7" id="_x0000_s1040" style="position:absolute;margin-left:181.05pt;margin-top:5.1pt;width:22.9pt;height:22.4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JfBlAIAALk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4DF07BB3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B617334" wp14:editId="359E92D8">
                <wp:simplePos x="0" y="0"/>
                <wp:positionH relativeFrom="column">
                  <wp:posOffset>1157934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3372360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9B7D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17334" id="_x0000_s1041" style="position:absolute;margin-left:91.2pt;margin-top:5.1pt;width:22.9pt;height:22.4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r2r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5E999B7D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E0F11C4" wp14:editId="1F742623">
                <wp:simplePos x="0" y="0"/>
                <wp:positionH relativeFrom="column">
                  <wp:posOffset>24078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16728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4658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F11C4" id="_x0000_s1042" style="position:absolute;margin-left:1.9pt;margin-top:5.1pt;width:22.9pt;height:22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MIVkw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7D744658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707C17" w14:textId="0BBDF1B6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33A1A3AC" wp14:editId="3BEABECB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37977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5E67E" w14:textId="77777777" w:rsidR="005C40E1" w:rsidRPr="00DF79B9" w:rsidRDefault="005C40E1" w:rsidP="005C40E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A3AC" id="_x0000_s1043" type="#_x0000_t202" style="position:absolute;margin-left:351.05pt;margin-top:7.25pt;width:113.9pt;height:35.0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" stroked="f">
                <v:textbox>
                  <w:txbxContent>
                    <w:p w14:paraId="66B5E67E" w14:textId="77777777" w:rsidR="005C40E1" w:rsidRPr="00DF79B9" w:rsidRDefault="005C40E1" w:rsidP="005C40E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55D5E" w14:textId="77777777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7FCCE906" w14:textId="3078027F" w:rsidR="00DC649A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8E16CF7" wp14:editId="69966902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6003985" cy="0"/>
                <wp:effectExtent l="0" t="0" r="0" b="0"/>
                <wp:wrapNone/>
                <wp:docPr id="1963454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E025" id="Straight Connector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6pt,11.5pt" to="543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CD&#10;7t5N4AAAAAoBAAAPAAAAAAAAAAAAAAAAAPYDAABkcnMvZG93bnJldi54bWxQSwUGAAAAAAQABADz&#10;AAAAAwUAAAAA&#10;" strokecolor="#00792c [3044]">
                <w10:wrap anchorx="page"/>
              </v:line>
            </w:pict>
          </mc:Fallback>
        </mc:AlternateContent>
      </w:r>
    </w:p>
    <w:p w14:paraId="4925DE0B" w14:textId="381C4B0D" w:rsidR="00DC649A" w:rsidRDefault="008F3E22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6. </w:t>
      </w:r>
      <w:r w:rsidR="002428EB" w:rsidRPr="002428EB">
        <w:rPr>
          <w:rFonts w:ascii="Gill Sans Nova" w:hAnsi="Gill Sans Nova"/>
          <w:sz w:val="28"/>
          <w:szCs w:val="28"/>
          <w:lang w:val="de-CH"/>
        </w:rPr>
        <w:t xml:space="preserve">Mein Algorithmus auf Sozialen Medien passt Beiträge/Inhalte </w:t>
      </w:r>
      <w:r w:rsidR="002428EB">
        <w:rPr>
          <w:rFonts w:ascii="Gill Sans Nova" w:hAnsi="Gill Sans Nova"/>
          <w:sz w:val="28"/>
          <w:szCs w:val="28"/>
          <w:lang w:val="de-CH"/>
        </w:rPr>
        <w:br/>
      </w:r>
      <w:r w:rsidR="002428EB" w:rsidRPr="002428EB">
        <w:rPr>
          <w:rFonts w:ascii="Gill Sans Nova" w:hAnsi="Gill Sans Nova"/>
          <w:sz w:val="28"/>
          <w:szCs w:val="28"/>
          <w:lang w:val="de-CH"/>
        </w:rPr>
        <w:t>speziell für mich an</w:t>
      </w:r>
      <w:r w:rsidR="00DC649A">
        <w:rPr>
          <w:rFonts w:ascii="Gill Sans Nova" w:hAnsi="Gill Sans Nova"/>
          <w:sz w:val="28"/>
          <w:szCs w:val="28"/>
          <w:lang w:val="de-CH"/>
        </w:rPr>
        <w:t>.</w:t>
      </w:r>
    </w:p>
    <w:p w14:paraId="4CC42E00" w14:textId="4E979842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FEBFFA1" wp14:editId="4A4772E7">
                <wp:simplePos x="0" y="0"/>
                <wp:positionH relativeFrom="column">
                  <wp:posOffset>4574133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716999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C5805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BFFA1" id="_x0000_s1044" style="position:absolute;margin-left:360.15pt;margin-top:5.35pt;width:22.9pt;height:22.4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PtVkw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436C5805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1BC6AFB" wp14:editId="320FE774">
                <wp:simplePos x="0" y="0"/>
                <wp:positionH relativeFrom="column">
                  <wp:posOffset>3440277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943965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32D4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C6AFB" id="_x0000_s1045" style="position:absolute;margin-left:270.9pt;margin-top:5.35pt;width:22.9pt;height:22.4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tE/kwIAALkFAAAOAAAAZHJzL2Uyb0RvYy54bWysVE1v2zAMvQ/YfxB0X+146NYEdYqgRYcB&#13;&#10;XRusHXpWZCkWIIuapMTOfv0o+SPtGuwwLAeFoshH8pnk5VXXaLIXziswJZ2d5ZQIw6FSZlvSH0+3&#13;&#10;Hy4o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08B32D4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646F7FA" wp14:editId="272F1752">
                <wp:simplePos x="0" y="0"/>
                <wp:positionH relativeFrom="column">
                  <wp:posOffset>2299105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21315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917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6F7FA" id="_x0000_s1046" style="position:absolute;margin-left:181.05pt;margin-top:5.35pt;width:22.9pt;height:22.4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pv0kg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" fillcolor="white [3214]" strokecolor="#7f7f7f [1612]" strokeweight="1pt">
                <v:textbox inset="0,0,0,0">
                  <w:txbxContent>
                    <w:p w14:paraId="7E3C917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AEDD748" wp14:editId="549E77E2">
                <wp:simplePos x="0" y="0"/>
                <wp:positionH relativeFrom="column">
                  <wp:posOffset>1157934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15448780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0ABB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D748" id="_x0000_s1047" style="position:absolute;margin-left:91.2pt;margin-top:5.35pt;width:22.9pt;height:22.4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LGekg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" fillcolor="white [3214]" strokecolor="#7f7f7f [1612]" strokeweight="1pt">
                <v:textbox inset="0,0,0,0">
                  <w:txbxContent>
                    <w:p w14:paraId="6E440ABB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7BC6D9B" wp14:editId="5E6A03CC">
                <wp:simplePos x="0" y="0"/>
                <wp:positionH relativeFrom="column">
                  <wp:posOffset>24078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120900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26F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C6D9B" id="_x0000_s1048" style="position:absolute;margin-left:1.9pt;margin-top:5.35pt;width:22.9pt;height:22.4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s4gkw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536926F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D25A652" w14:textId="1686D389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74796902" wp14:editId="56993C86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1761480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42F77" w14:textId="77777777" w:rsidR="00DC649A" w:rsidRPr="00DF79B9" w:rsidRDefault="00DC649A" w:rsidP="00DC64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6902" id="_x0000_s1049" type="#_x0000_t202" style="position:absolute;margin-left:351.05pt;margin-top:7.25pt;width:113.9pt;height:35.0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" stroked="f">
                <v:textbox>
                  <w:txbxContent>
                    <w:p w14:paraId="40142F77" w14:textId="77777777" w:rsidR="00DC649A" w:rsidRPr="00DF79B9" w:rsidRDefault="00DC649A" w:rsidP="00DC64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A55FB" w14:textId="77860580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77B80EF6" w14:textId="54965673" w:rsidR="00DC649A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C76454E" wp14:editId="12124A80">
                <wp:simplePos x="0" y="0"/>
                <wp:positionH relativeFrom="column">
                  <wp:posOffset>-145415</wp:posOffset>
                </wp:positionH>
                <wp:positionV relativeFrom="paragraph">
                  <wp:posOffset>70485</wp:posOffset>
                </wp:positionV>
                <wp:extent cx="6003925" cy="0"/>
                <wp:effectExtent l="0" t="0" r="0" b="0"/>
                <wp:wrapNone/>
                <wp:docPr id="5068651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7AD56"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5.55pt" to="461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" strokecolor="#00792c [3044]"/>
            </w:pict>
          </mc:Fallback>
        </mc:AlternateContent>
      </w:r>
    </w:p>
    <w:p w14:paraId="0DCBC833" w14:textId="02C1363E" w:rsidR="008F3E22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7. </w:t>
      </w:r>
      <w:r w:rsidRPr="008F3E22">
        <w:rPr>
          <w:rFonts w:ascii="Gill Sans Nova" w:hAnsi="Gill Sans Nova"/>
          <w:sz w:val="28"/>
          <w:szCs w:val="28"/>
          <w:lang w:val="de-CH"/>
        </w:rPr>
        <w:t>Meine Freundinnen und Freunde sehen durch ihren Algorithmus andere Beiträge/Inhalte als ich.</w:t>
      </w:r>
    </w:p>
    <w:p w14:paraId="5DCC132F" w14:textId="77777777" w:rsidR="008F3E22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32A2EAB" wp14:editId="62C0BFEE">
                <wp:simplePos x="0" y="0"/>
                <wp:positionH relativeFrom="column">
                  <wp:posOffset>4574133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6389867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2A3A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A2EAB" id="_x0000_s1050" style="position:absolute;margin-left:360.15pt;margin-top:5.1pt;width:22.9pt;height:22.4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UCHkwIAALk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7CB42A3A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15AF4DA" wp14:editId="178FE67B">
                <wp:simplePos x="0" y="0"/>
                <wp:positionH relativeFrom="column">
                  <wp:posOffset>3440277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039026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9947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AF4DA" id="_x0000_s1051" style="position:absolute;margin-left:270.9pt;margin-top:5.1pt;width:22.9pt;height:22.4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2rt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6C709947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9515016" wp14:editId="0689A812">
                <wp:simplePos x="0" y="0"/>
                <wp:positionH relativeFrom="column">
                  <wp:posOffset>2299105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7562880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9124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15016" id="_x0000_s1052" style="position:absolute;margin-left:181.05pt;margin-top:5.1pt;width:22.9pt;height:22.4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RVTkw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5FE59124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1B5E877" wp14:editId="6A017488">
                <wp:simplePos x="0" y="0"/>
                <wp:positionH relativeFrom="column">
                  <wp:posOffset>1157934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0641398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3FA35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5E877" id="_x0000_s1053" style="position:absolute;margin-left:91.2pt;margin-top:5.1pt;width:22.9pt;height:22.4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z85kw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1D83FA35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EFCA2B5" wp14:editId="54E075DF">
                <wp:simplePos x="0" y="0"/>
                <wp:positionH relativeFrom="column">
                  <wp:posOffset>24078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915144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F4E3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CA2B5" id="_x0000_s1054" style="position:absolute;margin-left:1.9pt;margin-top:5.1pt;width:22.9pt;height:22.4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SwTkg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" fillcolor="white [3214]" strokecolor="#7f7f7f [1612]" strokeweight="1pt">
                <v:textbox inset="0,0,0,0">
                  <w:txbxContent>
                    <w:p w14:paraId="2708F4E3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908D6ED" w14:textId="53857242" w:rsidR="008F3E22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0730A97B" wp14:editId="5AE6DBB1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858996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C86C" w14:textId="77777777" w:rsidR="008F3E22" w:rsidRPr="00DF79B9" w:rsidRDefault="008F3E22" w:rsidP="008F3E22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A97B" id="_x0000_s1055" type="#_x0000_t202" style="position:absolute;margin-left:351.05pt;margin-top:7.25pt;width:113.9pt;height:35.0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" stroked="f">
                <v:textbox>
                  <w:txbxContent>
                    <w:p w14:paraId="3D2AC86C" w14:textId="77777777" w:rsidR="008F3E22" w:rsidRPr="00DF79B9" w:rsidRDefault="008F3E22" w:rsidP="008F3E22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7430E" w14:textId="7303B9FD" w:rsidR="008F3E22" w:rsidRDefault="008F3E22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306EDB89" w14:textId="71030D34" w:rsidR="00814E7D" w:rsidRDefault="007B4BC2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0FCD767D" wp14:editId="0262C353">
                <wp:simplePos x="0" y="0"/>
                <wp:positionH relativeFrom="page">
                  <wp:posOffset>897255</wp:posOffset>
                </wp:positionH>
                <wp:positionV relativeFrom="paragraph">
                  <wp:posOffset>103876</wp:posOffset>
                </wp:positionV>
                <wp:extent cx="6003925" cy="0"/>
                <wp:effectExtent l="0" t="0" r="0" b="0"/>
                <wp:wrapNone/>
                <wp:docPr id="1105038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01D6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65pt,8.2pt" to="543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" strokecolor="#00792c [3044]">
                <w10:wrap anchorx="page"/>
              </v:line>
            </w:pict>
          </mc:Fallback>
        </mc:AlternateContent>
      </w:r>
    </w:p>
    <w:p w14:paraId="6729A423" w14:textId="273DFDAD" w:rsidR="00814E7D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8. </w:t>
      </w:r>
      <w:r w:rsidRPr="00814E7D">
        <w:rPr>
          <w:rFonts w:ascii="Gill Sans Nova" w:hAnsi="Gill Sans Nova"/>
          <w:sz w:val="28"/>
          <w:szCs w:val="28"/>
          <w:lang w:val="de-CH"/>
        </w:rPr>
        <w:t>Mein Algorithmus entscheidet automatisch, welche Beiträge/Inhalte ich sehe.</w:t>
      </w:r>
    </w:p>
    <w:p w14:paraId="438AC727" w14:textId="77777777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28EC25A" wp14:editId="21EBED11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214607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A4FD4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C25A" id="_x0000_s1056" style="position:absolute;margin-left:360.15pt;margin-top:5.2pt;width:22.9pt;height:22.4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142A4FD4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7C8C466" wp14:editId="72F27B91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239010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494D5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C466" id="_x0000_s1057" style="position:absolute;margin-left:270.9pt;margin-top:5.2pt;width:22.9pt;height:22.4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FsMDo5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193494D5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27D9C6B0" wp14:editId="5B7B6B13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445250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437F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C6B0" id="_x0000_s1058" style="position:absolute;margin-left:181.05pt;margin-top:5.2pt;width:22.9pt;height:22.4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239F437F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580D52D" wp14:editId="28C7AC6B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921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9A3B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0D52D" id="_x0000_s1059" style="position:absolute;margin-left:91.2pt;margin-top:5.2pt;width:22.9pt;height:22.4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Ny3Vne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38739A3B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F3F70C1" wp14:editId="0F2E49A9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846272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E5022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F70C1" id="_x0000_s1060" style="position:absolute;margin-left:1.9pt;margin-top:5.2pt;width:22.9pt;height:22.4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ppbyupQCAAC5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380E5022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E070759" w14:textId="233B07A3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3B5460BA" wp14:editId="2EEE73B5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1913635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4A11" w14:textId="77777777" w:rsidR="00814E7D" w:rsidRPr="00DF79B9" w:rsidRDefault="00814E7D" w:rsidP="00814E7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60BA" id="_x0000_s1061" type="#_x0000_t202" style="position:absolute;margin-left:351.05pt;margin-top:7.25pt;width:113.9pt;height:35.05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" stroked="f">
                <v:textbox>
                  <w:txbxContent>
                    <w:p w14:paraId="5E3F4A11" w14:textId="77777777" w:rsidR="00814E7D" w:rsidRPr="00DF79B9" w:rsidRDefault="00814E7D" w:rsidP="00814E7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1B58E" w14:textId="617A522D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2BE891B3" w14:textId="40C2D03A" w:rsidR="00814E7D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2984B565" wp14:editId="29A90C7F">
                <wp:simplePos x="0" y="0"/>
                <wp:positionH relativeFrom="column">
                  <wp:posOffset>-146050</wp:posOffset>
                </wp:positionH>
                <wp:positionV relativeFrom="paragraph">
                  <wp:posOffset>92339</wp:posOffset>
                </wp:positionV>
                <wp:extent cx="6003985" cy="0"/>
                <wp:effectExtent l="0" t="0" r="0" b="0"/>
                <wp:wrapNone/>
                <wp:docPr id="11842750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9B5A" id="Straight Connector 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7.25pt" to="461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Dj&#10;nzCE4AAAAAkBAAAPAAAAAAAAAAAAAAAAAPYDAABkcnMvZG93bnJldi54bWxQSwUGAAAAAAQABADz&#10;AAAAAwUAAAAA&#10;" strokecolor="#00792c [3044]"/>
            </w:pict>
          </mc:Fallback>
        </mc:AlternateContent>
      </w:r>
    </w:p>
    <w:p w14:paraId="791970B4" w14:textId="2D1686A1" w:rsidR="00C17241" w:rsidRDefault="00DE0315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9. </w:t>
      </w:r>
      <w:r w:rsidRPr="00DE0315">
        <w:rPr>
          <w:rFonts w:ascii="Gill Sans Nova" w:hAnsi="Gill Sans Nova"/>
          <w:sz w:val="28"/>
          <w:szCs w:val="28"/>
          <w:lang w:val="de-CH"/>
        </w:rPr>
        <w:t>Mein Algorithmus braucht keine Menschen, um zu entscheiden, welche Beiträge/Inhalte ich in sozialen Medien sehe</w:t>
      </w:r>
      <w:r w:rsidR="00C17241" w:rsidRPr="00814E7D">
        <w:rPr>
          <w:rFonts w:ascii="Gill Sans Nova" w:hAnsi="Gill Sans Nova"/>
          <w:sz w:val="28"/>
          <w:szCs w:val="28"/>
          <w:lang w:val="de-CH"/>
        </w:rPr>
        <w:t>.</w:t>
      </w:r>
    </w:p>
    <w:p w14:paraId="6005961C" w14:textId="77777777" w:rsidR="00C17241" w:rsidRPr="00237604" w:rsidRDefault="00C1724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5321800E" wp14:editId="55513C2D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9664841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0A4C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1800E" id="_x0000_s1062" style="position:absolute;margin-left:360.15pt;margin-top:5.2pt;width:22.9pt;height:22.4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bOKnbp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2DD30A4C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97732D7" wp14:editId="287E7499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556927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ED022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732D7" id="_x0000_s1063" style="position:absolute;margin-left:270.9pt;margin-top:5.2pt;width:22.9pt;height:22.4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484ED022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340F682" wp14:editId="164BDACA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80101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AF2B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0F682" id="_x0000_s1064" style="position:absolute;margin-left:181.05pt;margin-top:5.2pt;width:22.9pt;height:22.4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Nmmni6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41B9AF2B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4CE68910" wp14:editId="77153C9D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62144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53E65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68910" id="_x0000_s1065" style="position:absolute;margin-left:91.2pt;margin-top:5.2pt;width:22.9pt;height:22.4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" fillcolor="white [3214]" strokecolor="#7f7f7f [1612]" strokeweight="1pt">
                <v:textbox inset="0,0,0,0">
                  <w:txbxContent>
                    <w:p w14:paraId="10F53E65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C47A252" wp14:editId="04C34CF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04279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C80AE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7A252" id="_x0000_s1066" style="position:absolute;margin-left:1.9pt;margin-top:5.2pt;width:22.9pt;height:22.4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TR5kwIAALk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kp6adUa1Stodqv&#13;&#10;HHHQT6O3/EZhi9wyH1bM4fjhoOJKCfd4SA34fWGQKKnB/Tqmj/Y4FfhKSYvjXFL/c8ucoER/Mzgv&#13;&#10;cfZHwY3CehTMtrkCbLIZLivLk4gOLuhRlA6aZ9w0yxgFn5jhGKukPLjxchX6tYK7iovlMpnhjFsW&#13;&#10;bs2j5RE8Ehv7/al7Zs4OcxFwoO5gHPU3s9HbRk8Dy20AqdLgHHgcKMf9kNp22GVxAb28J6vDxl38&#13;&#10;Bg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BwRTR5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388C80AE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15C9F97" w14:textId="0C1EC252" w:rsidR="00C17241" w:rsidRPr="00237604" w:rsidRDefault="00F7796F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EEB8BC3" wp14:editId="45FF000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263650" cy="445135"/>
                <wp:effectExtent l="0" t="0" r="0" b="0"/>
                <wp:wrapSquare wrapText="bothSides"/>
                <wp:docPr id="22718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9BFA" w14:textId="74C27E98" w:rsidR="00F7796F" w:rsidRPr="00DF79B9" w:rsidRDefault="00F7796F" w:rsidP="00F7796F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8BC3" id="_x0000_s1067" type="#_x0000_t202" style="position:absolute;margin-left:0;margin-top:7.2pt;width:99.5pt;height:35.0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" stroked="f">
                <v:textbox>
                  <w:txbxContent>
                    <w:p w14:paraId="42D79BFA" w14:textId="74C27E98" w:rsidR="00F7796F" w:rsidRPr="00DF79B9" w:rsidRDefault="00F7796F" w:rsidP="00F7796F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34183" w14:textId="2161C1AA" w:rsidR="00C17241" w:rsidRPr="00237604" w:rsidRDefault="00C1724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1FD540BE" w14:textId="3E4F6B81" w:rsidR="00C17241" w:rsidRPr="00237604" w:rsidRDefault="0026460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35B5880D" wp14:editId="04CF4AE5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20772261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6BAC1" id="Straight Connector 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168B9B2E" w14:textId="77777777" w:rsidR="00F42521" w:rsidRDefault="00F42521">
      <w:pPr>
        <w:rPr>
          <w:rFonts w:ascii="Gill Sans Nova" w:eastAsiaTheme="majorEastAsia" w:hAnsi="Gill Sans Nova" w:cstheme="majorBidi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br w:type="page"/>
      </w:r>
    </w:p>
    <w:p w14:paraId="7D753721" w14:textId="52220956" w:rsidR="00F42521" w:rsidRDefault="00971BA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lastRenderedPageBreak/>
        <w:t>10. A</w:t>
      </w:r>
      <w:r w:rsidRPr="00971BA1">
        <w:rPr>
          <w:rFonts w:ascii="Gill Sans Nova" w:hAnsi="Gill Sans Nova"/>
          <w:sz w:val="28"/>
          <w:szCs w:val="28"/>
          <w:lang w:val="de-CH"/>
        </w:rPr>
        <w:t>lgorithmen entscheiden automatisch, welche Beiträge/Inhalte ich sehe.</w:t>
      </w:r>
    </w:p>
    <w:p w14:paraId="14D0D61E" w14:textId="77777777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0EBDDD42" wp14:editId="24DDDF8E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54493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41FBC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DDD42" id="_x0000_s1068" style="position:absolute;margin-left:360.15pt;margin-top:5.2pt;width:22.9pt;height:22.4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WGtlAIAALk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kp6af0/aJqDdV+&#13;&#10;5YiDfhq95TcKW+SW+bBiDscPBxVXSrjHQ2rA7wuDREkN7tcxfbTHqcBXSloc55L6n1vmBCX6m8F5&#13;&#10;ibM/Cm4U1qNgts0VYJPNcFlZnkR0cEGPonTQPOOmWcYo+MQMx1gl5cGNl6vQrxXcVVwsl8kMZ9yy&#13;&#10;cGseLY/gkdjY70/dM3N2mIuAA3UH46i/mY3eNnoaWG4DSJUG58DjQDnuh9S2wy6LC+jlPVkdNu7i&#13;&#10;NwA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ujFhrZ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1F441FBC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6ED6155D" wp14:editId="25FE7544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79915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236EE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155D" id="_x0000_s1069" style="position:absolute;margin-left:270.9pt;margin-top:5.2pt;width:22.9pt;height:22.4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34tLx5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138236EE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2DE57B82" wp14:editId="57C000D8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8553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14D1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57B82" id="_x0000_s1070" style="position:absolute;margin-left:181.05pt;margin-top:5.2pt;width:22.9pt;height:22.4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KWq7wq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058214D1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7BED3768" wp14:editId="567381E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067047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4CEC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D3768" id="_x0000_s1071" style="position:absolute;margin-left:91.2pt;margin-top:5.2pt;width:22.9pt;height:22.4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" fillcolor="white [3214]" strokecolor="#7f7f7f [1612]" strokeweight="1pt">
                <v:textbox inset="0,0,0,0">
                  <w:txbxContent>
                    <w:p w14:paraId="6A654CEC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284C1F5D" wp14:editId="0B5C0A74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328555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E003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C1F5D" id="_x0000_s1072" style="position:absolute;margin-left:1.9pt;margin-top:5.2pt;width:22.9pt;height:22.4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b9663pQCAAC5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4B44E003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AB2EA62" w14:textId="030257B5" w:rsidR="00F42521" w:rsidRPr="00237604" w:rsidRDefault="00AA698B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145003B1" wp14:editId="1680F77D">
                <wp:simplePos x="0" y="0"/>
                <wp:positionH relativeFrom="margin">
                  <wp:posOffset>-60325</wp:posOffset>
                </wp:positionH>
                <wp:positionV relativeFrom="paragraph">
                  <wp:posOffset>56515</wp:posOffset>
                </wp:positionV>
                <wp:extent cx="1263650" cy="445135"/>
                <wp:effectExtent l="0" t="0" r="0" b="0"/>
                <wp:wrapSquare wrapText="bothSides"/>
                <wp:docPr id="1718384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286E" w14:textId="0D69AE16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3B1" id="_x0000_s1073" type="#_x0000_t202" style="position:absolute;margin-left:-4.75pt;margin-top:4.45pt;width:99.5pt;height:35.0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" stroked="f">
                <v:textbox>
                  <w:txbxContent>
                    <w:p w14:paraId="6084286E" w14:textId="0D69AE16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521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6509CB8C" wp14:editId="6DD6C423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62920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AA9C" w14:textId="77777777" w:rsidR="00F42521" w:rsidRPr="002373AD" w:rsidRDefault="00F42521" w:rsidP="00F4252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CB8C" id="_x0000_s1074" type="#_x0000_t202" style="position:absolute;margin-left:351.05pt;margin-top:5pt;width:113.9pt;height:35.0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" stroked="f">
                <v:textbox>
                  <w:txbxContent>
                    <w:p w14:paraId="2C52AA9C" w14:textId="77777777" w:rsidR="00F42521" w:rsidRPr="002373AD" w:rsidRDefault="00F42521" w:rsidP="00F4252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66EE5" w14:textId="77777777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396910FF" w14:textId="4B486CCB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011164D9" wp14:editId="632F71B7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0151000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2C906" id="Straight Connector 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06F69672" w14:textId="106E5D7B" w:rsidR="00971BA1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11. </w:t>
      </w:r>
      <w:r w:rsidR="00A83E66" w:rsidRPr="00A83E66">
        <w:rPr>
          <w:rFonts w:ascii="Gill Sans Nova" w:hAnsi="Gill Sans Nova"/>
          <w:sz w:val="28"/>
          <w:szCs w:val="28"/>
          <w:lang w:val="de-CH"/>
        </w:rPr>
        <w:t>Was mir gezeigt wird, hängt davon ab, wie ich die Plattform benutze</w:t>
      </w:r>
      <w:r w:rsidR="00A83E66">
        <w:rPr>
          <w:rFonts w:ascii="Gill Sans Nova" w:hAnsi="Gill Sans Nova"/>
          <w:sz w:val="28"/>
          <w:szCs w:val="28"/>
          <w:lang w:val="de-CH"/>
        </w:rPr>
        <w:t>.</w:t>
      </w:r>
    </w:p>
    <w:p w14:paraId="3CF63FFF" w14:textId="77777777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89C84E4" wp14:editId="2E2A7530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442562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804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C84E4" id="_x0000_s1075" style="position:absolute;margin-left:360.15pt;margin-top:5.2pt;width:22.9pt;height:22.4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vyCp9J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0BC1804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278264E" wp14:editId="2DDE8802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513348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3CBF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264E" id="_x0000_s1076" style="position:absolute;margin-left:270.9pt;margin-top:5.2pt;width:22.9pt;height:22.4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oZE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Ok+1RtUGqsPa&#13;&#10;EQf9NHrLbxW2yB3zYc0cjh8OKq6U8ICH1IDfFwaJkhrcr1P6aI9Tga+UtDjOJfU/d8wJSvRXg/MS&#13;&#10;Z38U3ChsRsHsmmvAJpvhsrI8iejggh5F6aB5xk2zilHwiRmOsUrKgxsv16FfK7iruFitkhnOuGXh&#13;&#10;zjxaHsEjsbHfn7pn5uwwFwEH6h7GUX8zG71t9DSw2gWQKg3OkceBctwPqW2HXRYX0Mt7sjpu3OVv&#13;&#10;AA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HfqGRJ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1963CBF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109F246C" wp14:editId="4D1478D6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116495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5D5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F246C" id="_x0000_s1077" style="position:absolute;margin-left:181.05pt;margin-top:5.2pt;width:22.9pt;height:22.4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Kwukg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" fillcolor="white [3214]" strokecolor="#7f7f7f [1612]" strokeweight="1pt">
                <v:textbox inset="0,0,0,0">
                  <w:txbxContent>
                    <w:p w14:paraId="24955D5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234F4616" wp14:editId="256C87DB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6824254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B71F5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F4616" id="_x0000_s1078" style="position:absolute;margin-left:91.2pt;margin-top:5.2pt;width:22.9pt;height:22.4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tOQ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Ok/fL6o2UB3W&#13;&#10;jjjop9FbfquwRe6YD2vmcPxwUHGlhAc8pAb8vjBIlNTgfp3SR3ucCnylpMVxLqn/uWNOUKK/GpyX&#13;&#10;OPuj4EZhMwpm11wDNtkMl5XlSUQHF/QoSgfNM26aVYyCT8xwjFVSHtx4uQ79WsFdxcVqlcxwxi0L&#13;&#10;d+bR8ggeiY39/tQ9M2eHuQg4UPcwjvqb2ehto6eB1S6AVGlwjjwOlON+SG077LK4gF7ek9Vx4y5/&#13;&#10;Aw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NeO05C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112B71F5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CB6C39B" wp14:editId="4FA4956E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45477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F8E2F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C39B" id="_x0000_s1079" style="position:absolute;margin-left:1.9pt;margin-top:5.2pt;width:22.9pt;height:22.4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Pn6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Ok/9EVUbqA5r&#13;&#10;Rxz00+gtv1XYInfMhzVzOH44qLhSwgMeUgN+XxgkSmpwv07poz1OBb5S0uI4l9T/3DEnKNFfDc5L&#13;&#10;nP1RcKOwGQWza64Bm2yGy8ryJKKDC3oUpYPmGTfNKkbBJ2Y4xiopD268XId+reCu4mK1SmY445aF&#13;&#10;O/NoeQSPxMZ+f+qembPDXAQcqHsYR/3NbPS20dPAahdAqjQ4Rx4HynE/pLYddllcQC/vyeq4cZe/&#13;&#10;AQ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CyNPn6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4ABF8E2F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E01F666" w14:textId="02B0D326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9C11548" wp14:editId="780571A0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872415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742C" w14:textId="77777777" w:rsidR="00971BA1" w:rsidRPr="002373AD" w:rsidRDefault="00971BA1" w:rsidP="00971BA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1548" id="_x0000_s1080" type="#_x0000_t202" style="position:absolute;margin-left:351.05pt;margin-top:5pt;width:113.9pt;height:35.0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" stroked="f">
                <v:textbox>
                  <w:txbxContent>
                    <w:p w14:paraId="31BE742C" w14:textId="77777777" w:rsidR="00971BA1" w:rsidRPr="002373AD" w:rsidRDefault="00971BA1" w:rsidP="00971BA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67BF3" w14:textId="0CB7665C" w:rsidR="00971BA1" w:rsidRPr="00237604" w:rsidRDefault="00AA698B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2DE9C5A" wp14:editId="2E690834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1143811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69657" w14:textId="30DE9B42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9C5A" id="_x0000_s1081" type="#_x0000_t202" style="position:absolute;margin-left:-4.75pt;margin-top:-12.75pt;width:99.5pt;height:35.0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" stroked="f">
                <v:textbox>
                  <w:txbxContent>
                    <w:p w14:paraId="3C169657" w14:textId="30DE9B42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DEB66" w14:textId="77777777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4B037819" wp14:editId="6DC1857D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4669091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8B980" id="Straight Connector 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5A7E0A0D" w14:textId="232E9A0C" w:rsidR="00A83E66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12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Pr="00A83E66">
        <w:rPr>
          <w:rFonts w:ascii="Gill Sans Nova" w:hAnsi="Gill Sans Nova"/>
          <w:sz w:val="28"/>
          <w:szCs w:val="28"/>
          <w:lang w:val="de-CH"/>
        </w:rPr>
        <w:t>Was mir auf Sozialen Medien gezeigt wird, hängt von den Spuren ab, die ich online hinterlasse (z.B. ob ich viele Fussball-Inhalte ansehe).</w:t>
      </w:r>
    </w:p>
    <w:p w14:paraId="30546CFD" w14:textId="0EE5AA7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C8CD784" wp14:editId="342AF862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498605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A6EC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D784" id="_x0000_s1082" style="position:absolute;margin-left:360.15pt;margin-top:5.2pt;width:22.9pt;height:22.45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AmEI45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4862A6EC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16031111" wp14:editId="6F8797B3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008089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6506A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31111" id="_x0000_s1083" style="position:absolute;margin-left:270.9pt;margin-top:5.2pt;width:22.9pt;height:22.4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2746506A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70DEF33B" wp14:editId="3FD38E89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73066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558A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EF33B" id="_x0000_s1084" style="position:absolute;margin-left:181.05pt;margin-top:5.2pt;width:22.9pt;height:22.4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TGj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236A558A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328106D9" wp14:editId="320FF5D0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106757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C3AE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106D9" id="_x0000_s1085" style="position:absolute;margin-left:91.2pt;margin-top:5.2pt;width:22.9pt;height:22.4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NKfG8m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25A8C3AE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1560818D" wp14:editId="2955F07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016041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663B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18D" id="_x0000_s1086" style="position:absolute;margin-left:1.9pt;margin-top:5.2pt;width:22.9pt;height:22.4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1ECkw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yU9CzVGlVrqPYr&#13;&#10;Rxz00+gtv1XYInfMhxVzOH44qLhSwgMeUgN+XxgkSmpwv47poz1OBb5S0uI4l9T/3DInKNHfDM5L&#13;&#10;nP1RcKOwHgWzba4Bm2yGy8ryJKKDC3oUpYPmBTfNMkbBJ2Y4xiopD268XId+reCu4mK5TGY445aF&#13;&#10;O/NkeQSPxMZ+f+5emLPDXAQcqHsYR/3dbPS20dPAchtAqjQ4Bx4HynE/pLYddllcQK/vyeqwcRe/&#13;&#10;AQ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CqO1EC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64A5663B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1E5FEB4" w14:textId="072FE792" w:rsidR="00A83E66" w:rsidRPr="00237604" w:rsidRDefault="00AA698B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BE962D" wp14:editId="7375EFEA">
                <wp:simplePos x="0" y="0"/>
                <wp:positionH relativeFrom="margin">
                  <wp:posOffset>-60325</wp:posOffset>
                </wp:positionH>
                <wp:positionV relativeFrom="paragraph">
                  <wp:posOffset>64135</wp:posOffset>
                </wp:positionV>
                <wp:extent cx="1263650" cy="445135"/>
                <wp:effectExtent l="0" t="0" r="0" b="0"/>
                <wp:wrapSquare wrapText="bothSides"/>
                <wp:docPr id="658045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247D" w14:textId="2A1614C1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962D" id="_x0000_s1087" type="#_x0000_t202" style="position:absolute;margin-left:-4.75pt;margin-top:5.05pt;width:99.5pt;height:35.0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" stroked="f">
                <v:textbox>
                  <w:txbxContent>
                    <w:p w14:paraId="6CA3247D" w14:textId="2A1614C1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E66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11" behindDoc="0" locked="0" layoutInCell="1" allowOverlap="1" wp14:anchorId="46E863CA" wp14:editId="2AFA4D8D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928174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B228" w14:textId="77777777" w:rsidR="00A83E66" w:rsidRPr="002373AD" w:rsidRDefault="00A83E66" w:rsidP="00A83E66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63CA" id="_x0000_s1088" type="#_x0000_t202" style="position:absolute;margin-left:351.05pt;margin-top:5pt;width:113.9pt;height:35.05pt;z-index:2516583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" stroked="f">
                <v:textbox>
                  <w:txbxContent>
                    <w:p w14:paraId="692FB228" w14:textId="77777777" w:rsidR="00A83E66" w:rsidRPr="002373AD" w:rsidRDefault="00A83E66" w:rsidP="00A83E66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8FC3B" w14:textId="7E9A796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59A15027" w14:textId="7EB8E9D2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7A0EC413" wp14:editId="5F7DE839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590931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F124" id="Straight Connector 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3C7B1496" w14:textId="71C5288B" w:rsidR="009B359C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13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Pr="009B359C">
        <w:rPr>
          <w:rFonts w:ascii="Gill Sans Nova" w:hAnsi="Gill Sans Nova"/>
          <w:sz w:val="28"/>
          <w:szCs w:val="28"/>
          <w:lang w:val="de-CH"/>
        </w:rPr>
        <w:t>Was mir gezeigt wird, hängt von den Daten ab, die ich online zur Verfügung stelle.</w:t>
      </w:r>
    </w:p>
    <w:p w14:paraId="58D1A511" w14:textId="77777777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0BADC3B2" wp14:editId="7C42AFEA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15006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D218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DC3B2" id="_x0000_s1089" style="position:absolute;margin-left:360.15pt;margin-top:5.2pt;width:22.9pt;height:22.4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S68kw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576BD218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434CE302" wp14:editId="2563A2B7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986358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72821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E302" id="_x0000_s1090" style="position:absolute;margin-left:270.9pt;margin-top:5.2pt;width:22.9pt;height:22.4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4D072821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907266B" wp14:editId="7A65FFF2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601284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17DE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7266B" id="_x0000_s1091" style="position:absolute;margin-left:181.05pt;margin-top:5.2pt;width:22.9pt;height:22.45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BpuoBu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306D17DE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46D9FC69" wp14:editId="3618F355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469988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97DE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FC69" id="_x0000_s1092" style="position:absolute;margin-left:91.2pt;margin-top:5.2pt;width:22.9pt;height:22.45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N+llA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yU9Ows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" fillcolor="white [3214]" strokecolor="#7f7f7f [1612]" strokeweight="1pt">
                <v:textbox inset="0,0,0,0">
                  <w:txbxContent>
                    <w:p w14:paraId="0CD997DE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44398800" wp14:editId="763BC6A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264656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0310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8800" id="_x0000_s1093" style="position:absolute;margin-left:1.9pt;margin-top:5.2pt;width:22.9pt;height:22.4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DQGvXP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34CA0310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DB67090" w14:textId="5AE023DA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B7631B2" wp14:editId="3192F2E2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241649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DF57" w14:textId="77777777" w:rsidR="009B359C" w:rsidRPr="002373AD" w:rsidRDefault="009B359C" w:rsidP="009B359C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31B2" id="_x0000_s1094" type="#_x0000_t202" style="position:absolute;margin-left:351.05pt;margin-top:5pt;width:113.9pt;height:35.0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" stroked="f">
                <v:textbox>
                  <w:txbxContent>
                    <w:p w14:paraId="034DDF57" w14:textId="77777777" w:rsidR="009B359C" w:rsidRPr="002373AD" w:rsidRDefault="009B359C" w:rsidP="009B359C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93A06" w14:textId="3E38CE2E" w:rsidR="009B359C" w:rsidRPr="00237604" w:rsidRDefault="00E52BBD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44AA27D" wp14:editId="1F522720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143399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345D" w14:textId="6BC20058" w:rsidR="00E52BBD" w:rsidRPr="002373AD" w:rsidRDefault="00E52BBD" w:rsidP="00E52BB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A27D" id="_x0000_s1095" type="#_x0000_t202" style="position:absolute;margin-left:-4.75pt;margin-top:-12.75pt;width:99.5pt;height:35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" stroked="f">
                <v:textbox>
                  <w:txbxContent>
                    <w:p w14:paraId="041E345D" w14:textId="6BC20058" w:rsidR="00E52BBD" w:rsidRPr="002373AD" w:rsidRDefault="00E52BBD" w:rsidP="00E52BB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3DFCF" w14:textId="77777777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7A1C6DB8" wp14:editId="567D5701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3579707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FBDF9" id="Straight Connector 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5AE4584B" w14:textId="317D5123" w:rsidR="00A83E66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A60B47">
        <w:rPr>
          <w:rFonts w:ascii="Gill Sans Nova" w:hAnsi="Gill Sans Nova"/>
          <w:sz w:val="28"/>
          <w:szCs w:val="28"/>
          <w:lang w:val="de-CH"/>
        </w:rPr>
        <w:t>4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6C76C8" w:rsidRPr="006C76C8">
        <w:rPr>
          <w:rFonts w:ascii="Gill Sans Nova" w:hAnsi="Gill Sans Nova"/>
          <w:sz w:val="28"/>
          <w:szCs w:val="28"/>
          <w:lang w:val="de-CH"/>
        </w:rPr>
        <w:t>Es ist nicht immer klar, warum mein Algorithmus mir bestimmte Beiträge/Inhalte zeigt</w:t>
      </w:r>
      <w:r w:rsidR="006C76C8">
        <w:rPr>
          <w:rFonts w:ascii="Gill Sans Nova" w:hAnsi="Gill Sans Nova"/>
          <w:sz w:val="28"/>
          <w:szCs w:val="28"/>
          <w:lang w:val="de-CH"/>
        </w:rPr>
        <w:t>.</w:t>
      </w:r>
    </w:p>
    <w:p w14:paraId="051C2006" w14:textId="77777777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6E0C9B0D" wp14:editId="217F94C3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07905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10323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C9B0D" id="_x0000_s1096" style="position:absolute;margin-left:360.15pt;margin-top:5.2pt;width:22.9pt;height:22.4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OM/kw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3A910323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7E92044C" wp14:editId="367AB6AF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08209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9B21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044C" id="_x0000_s1097" style="position:absolute;margin-left:270.9pt;margin-top:5.2pt;width:22.9pt;height:22.4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slVkw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CyZRtUaqv3K&#13;&#10;EQf9NHrLbxW2yB3zYcUcjh8OKq6U8ICH1IDfFwaJkhrcr2P6aI9Tga+UtDjOJfU/t8wJSvQ3g/MS&#13;&#10;Z38U3CisR8Fsm2vAJpvhsrI8iejggh5F6aB5wU2zjFHwiRmOsUrKgxsv16FfK7iruFgukxnOuGXh&#13;&#10;zjxZHsEjsbHfn7sX5uwwFwEH6h7GUX83G71t9DSw3AaQKg3OgceBctwPqW2HXRYX0Ot7sjps3MVv&#13;&#10;AA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oj7JVZ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670C9B21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3C168F84" wp14:editId="1CBF3A1B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034676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120D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8F84" id="_x0000_s1098" style="position:absolute;margin-left:181.05pt;margin-top:5.2pt;width:22.9pt;height:22.45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Lbrkw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7311120D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36EAA57" wp14:editId="6F24F22D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882686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2353B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EAA57" id="_x0000_s1099" style="position:absolute;margin-left:91.2pt;margin-top:5.2pt;width:22.9pt;height:22.45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pyBkw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Cz1R1Stodqv&#13;&#10;HHHQT6O3/FZhi9wxH1bM4fjhoOJKCQ94SA34fWGQKKnB/Tqmj/Y4FfhKSYvjXFL/c8ucoER/Mzgv&#13;&#10;cfZHwY3CehTMtrkGbLIZLivLk4gOLuhRlA6aF9w0yxgFn5jhGKukPLjxch36tYK7iovlMpnhjFsW&#13;&#10;7syT5RE8Ehv7/bl7Yc4OcxFwoO5hHPV3s9HbRk8Dy20AqdLgHHgcKMf9kNp22GVxAb2+J6vDxl38&#13;&#10;Bg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GhKnIG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0952353B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8EA1D93" wp14:editId="776B966A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7127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17C5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A1D93" id="_x0000_s1100" style="position:absolute;margin-left:1.9pt;margin-top:5.2pt;width:22.9pt;height:22.4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Ems4TJQCAAC5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2FB317C5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053370" w14:textId="1E47DE1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30C064" wp14:editId="7F068360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60585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5528C" w14:textId="77777777" w:rsidR="00A83E66" w:rsidRPr="002373AD" w:rsidRDefault="00A83E66" w:rsidP="00A83E66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C064" id="_x0000_s1101" type="#_x0000_t202" style="position:absolute;margin-left:351.05pt;margin-top:5pt;width:113.9pt;height:35.0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" stroked="f">
                <v:textbox>
                  <w:txbxContent>
                    <w:p w14:paraId="1605528C" w14:textId="77777777" w:rsidR="00A83E66" w:rsidRPr="002373AD" w:rsidRDefault="00A83E66" w:rsidP="00A83E66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31E71" w14:textId="7DF243B4" w:rsidR="00A83E66" w:rsidRPr="00237604" w:rsidRDefault="00E52BBD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21C55FD" wp14:editId="37EB0398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990488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A90F" w14:textId="285CE3F3" w:rsidR="00E52BBD" w:rsidRPr="002373AD" w:rsidRDefault="00E52BBD" w:rsidP="00E52BB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55FD" id="_x0000_s1102" type="#_x0000_t202" style="position:absolute;margin-left:-4.75pt;margin-top:-12.75pt;width:99.5pt;height:35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" stroked="f">
                <v:textbox>
                  <w:txbxContent>
                    <w:p w14:paraId="071CA90F" w14:textId="285CE3F3" w:rsidR="00E52BBD" w:rsidRPr="002373AD" w:rsidRDefault="00E52BBD" w:rsidP="00E52BB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0384DB" w14:textId="6F9EC195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5CA96B5D" wp14:editId="4C64AB52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4540213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5ED4" id="Straight Connector 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6828F164" w14:textId="69CC3A59" w:rsidR="00A60B47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A60B47">
        <w:rPr>
          <w:rFonts w:ascii="Gill Sans Nova" w:hAnsi="Gill Sans Nova"/>
          <w:sz w:val="28"/>
          <w:szCs w:val="28"/>
          <w:lang w:val="de-CH"/>
        </w:rPr>
        <w:t>5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A60B47" w:rsidRPr="00A60B47">
        <w:rPr>
          <w:rFonts w:ascii="Gill Sans Nova" w:hAnsi="Gill Sans Nova"/>
          <w:sz w:val="28"/>
          <w:szCs w:val="28"/>
          <w:lang w:val="de-CH"/>
        </w:rPr>
        <w:t>Die Beiträge/Inhalte, die mein Algorithmus mir vorschlägt, können von menschlichen Vorurteilen, wie Stereotypen, beeinflusst sein.</w:t>
      </w:r>
    </w:p>
    <w:p w14:paraId="07638549" w14:textId="58665071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1C61A3A5" wp14:editId="4D0D3A63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34312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7A0E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A3A5" id="_x0000_s1103" style="position:absolute;margin-left:360.15pt;margin-top:5.2pt;width:22.9pt;height:22.4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UfylA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Ows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vaVH8p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13F47A0E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0478654B" wp14:editId="0F85BA64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139443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C762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8654B" id="_x0000_s1104" style="position:absolute;margin-left:270.9pt;margin-top:5.2pt;width:22.9pt;height:22.45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1TYlA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Ow8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53FDC762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3EF7FA5F" wp14:editId="184C3A50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123827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FDCB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7FA5F" id="_x0000_s1105" style="position:absolute;margin-left:181.05pt;margin-top:5.2pt;width:22.9pt;height:22.4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AjhfrK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5501FDCB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57D1F39" wp14:editId="3F65DA71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4559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4F6D7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1F39" id="_x0000_s1106" style="position:absolute;margin-left:91.2pt;margin-top:5.2pt;width:22.9pt;height:22.4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Rq5kw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5KepFqjaoNVIcH&#13;&#10;Rxz00+gtv1HYIrfMhwfmcPxwUHGlhHs8pAb8vjBIlNTgfp3SR3ucCnylpMVxLqn/uWNOUKK/GpyX&#13;&#10;OPuj4EZhMwpm16wBm2yGy8ryJKKDC3oUpYPmGTfNKkbBJ2Y4xiopD268rEO/VnBXcbFaJTOcccvC&#13;&#10;rXm0PIJHYmO/P3XPzNlhLgIO1B2Mo/5mNnrb6GlgtQsgVRqcI48D5bgfUtsOuywuoJf3ZHXcuMvf&#13;&#10;AA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O1FGrm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6334F6D7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67BE29A7" wp14:editId="4179F08D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75762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4875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29A7" id="_x0000_s1107" style="position:absolute;margin-left:1.9pt;margin-top:5.2pt;width:22.9pt;height:22.4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zDTkwIAALk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5KepFMo2oD1eHB&#13;&#10;EQf9NHrLbxS2yC3z4YE5HD8cVFwp4R4PqQG/LwwSJTW4X6f00R6nAl8paXGcS+p/7pgTlOivBucl&#13;&#10;zv4ouFHYjILZNWvAJpvhsrI8iejggh5F6aB5xk2zilHwiRmOsUrKgxsv69CvFdxVXKxWyQxn3LJw&#13;&#10;ax4tj+CR2NjvT90zc3aYi4ADdQfjqL+Zjd42ehpY7QJIlQbnyONAOe6H1LbDLosL6OU9WR037vI3&#13;&#10;AA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CI/zDT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334C4875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FFCFD77" w14:textId="7EF10513" w:rsidR="006C76C8" w:rsidRPr="00237604" w:rsidRDefault="00E631F3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99F9306" wp14:editId="623ECD68">
                <wp:simplePos x="0" y="0"/>
                <wp:positionH relativeFrom="column">
                  <wp:posOffset>-60960</wp:posOffset>
                </wp:positionH>
                <wp:positionV relativeFrom="paragraph">
                  <wp:posOffset>61223</wp:posOffset>
                </wp:positionV>
                <wp:extent cx="1263650" cy="445135"/>
                <wp:effectExtent l="0" t="0" r="0" b="0"/>
                <wp:wrapSquare wrapText="bothSides"/>
                <wp:docPr id="574254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FF8C" w14:textId="687E1A27" w:rsidR="00C17241" w:rsidRPr="002373AD" w:rsidRDefault="00C17241" w:rsidP="00C1724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9306" id="_x0000_s1108" type="#_x0000_t202" style="position:absolute;margin-left:-4.8pt;margin-top:4.8pt;width:99.5pt;height:35.0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" stroked="f">
                <v:textbox>
                  <w:txbxContent>
                    <w:p w14:paraId="4E89FF8C" w14:textId="687E1A27" w:rsidR="00C17241" w:rsidRPr="002373AD" w:rsidRDefault="00C17241" w:rsidP="00C1724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6C8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24" behindDoc="0" locked="0" layoutInCell="1" allowOverlap="1" wp14:anchorId="07DDF095" wp14:editId="7E0E2058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726608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E288" w14:textId="77777777" w:rsidR="006C76C8" w:rsidRPr="002373AD" w:rsidRDefault="006C76C8" w:rsidP="006C76C8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F095" id="_x0000_s1109" type="#_x0000_t202" style="position:absolute;margin-left:351.05pt;margin-top:5pt;width:113.9pt;height:35.05pt;z-index:2516583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" stroked="f">
                <v:textbox>
                  <w:txbxContent>
                    <w:p w14:paraId="470CE288" w14:textId="77777777" w:rsidR="006C76C8" w:rsidRPr="002373AD" w:rsidRDefault="006C76C8" w:rsidP="006C76C8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47DB1" w14:textId="538DEE82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16A6E9BD" w14:textId="1CC55B0D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40E8EC06" wp14:editId="7EFBC8F9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6332314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5632" id="Straight Connector 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3556BB61" w14:textId="4067C0E6" w:rsidR="00E631F3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CB3F9A">
        <w:rPr>
          <w:rFonts w:ascii="Gill Sans Nova" w:hAnsi="Gill Sans Nova"/>
          <w:sz w:val="28"/>
          <w:szCs w:val="28"/>
          <w:lang w:val="de-CH"/>
        </w:rPr>
        <w:t>6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CB3F9A" w:rsidRPr="00CB3F9A">
        <w:rPr>
          <w:rFonts w:ascii="Gill Sans Nova" w:hAnsi="Gill Sans Nova"/>
          <w:sz w:val="28"/>
          <w:szCs w:val="28"/>
          <w:lang w:val="de-CH"/>
        </w:rPr>
        <w:t>Algorithmen nutzen meine persönlichen Daten, und das kann meine Online-Privatsphäre beeinflussen.</w:t>
      </w:r>
    </w:p>
    <w:p w14:paraId="5B5F5958" w14:textId="77777777" w:rsidR="00E631F3" w:rsidRPr="00237604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42A3B78F" wp14:editId="1DC5CF61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28887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74F36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3B78F" id="_x0000_s1110" style="position:absolute;margin-left:360.15pt;margin-top:5.2pt;width:22.9pt;height:22.45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OKrBypQCAAC5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3E474F36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48B17B54" wp14:editId="5BD51D1B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440625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B52A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17B54" id="_x0000_s1111" style="position:absolute;margin-left:270.9pt;margin-top:5.2pt;width:22.9pt;height:22.4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OugkwIAALk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5Kej6PplG1geqw&#13;&#10;dsRBP43e8luFLXLHfFgzh+OHg4orJTzgITXg94VBoqQG9+uUPtrjVOArJS2Oc0n9zx1zghL91eC8&#13;&#10;xNkfBTcKm1Ewu+YasMlmuKwsTyI6uKBHUTponnHTrGIUfGKGY6yS8uDGy3Xo1wruKi5Wq2SGM25Z&#13;&#10;uDOPlkfwSGzs96fumTk7zEXAgbqHcdTfzEZvGz0NrHYBpEqDc+RxoBz3Q2rbYZfFBfTynqyOG3f5&#13;&#10;Gw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XRDroJ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0934B52A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19CA7B9D" wp14:editId="07F4F19B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681954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FEEEF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7B9D" id="_x0000_s1112" style="position:absolute;margin-left:181.05pt;margin-top:5.2pt;width:22.9pt;height:22.45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pQelAIAALk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yU9Pws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PLelB6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708FEEEF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5AE58A4B" wp14:editId="32F747E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57687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C0472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58A4B" id="_x0000_s1113" style="position:absolute;margin-left:91.2pt;margin-top:5.2pt;width:22.9pt;height:22.4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L50lAIAALk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" fillcolor="white [3214]" strokecolor="#7f7f7f [1612]" strokeweight="1pt">
                <v:textbox inset="0,0,0,0">
                  <w:txbxContent>
                    <w:p w14:paraId="6E2C0472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538EF90E" wp14:editId="2EF58380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6661622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3B60B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EF90E" id="_x0000_s1114" style="position:absolute;margin-left:1.9pt;margin-top:5.2pt;width:22.9pt;height:22.45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6623B60B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3F36E64" w14:textId="5F59127D" w:rsidR="00E631F3" w:rsidRPr="00237604" w:rsidRDefault="00AB5F87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37" behindDoc="0" locked="0" layoutInCell="1" allowOverlap="1" wp14:anchorId="1BC2912E" wp14:editId="678A5A88">
                <wp:simplePos x="0" y="0"/>
                <wp:positionH relativeFrom="column">
                  <wp:posOffset>-60960</wp:posOffset>
                </wp:positionH>
                <wp:positionV relativeFrom="paragraph">
                  <wp:posOffset>77470</wp:posOffset>
                </wp:positionV>
                <wp:extent cx="1263650" cy="445135"/>
                <wp:effectExtent l="0" t="0" r="0" b="0"/>
                <wp:wrapSquare wrapText="bothSides"/>
                <wp:docPr id="556312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CF80" w14:textId="45356755" w:rsidR="00E631F3" w:rsidRPr="00AB5F87" w:rsidRDefault="00E631F3" w:rsidP="00E631F3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81FE2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12E" id="_x0000_s1115" type="#_x0000_t202" style="position:absolute;margin-left:-4.8pt;margin-top:6.1pt;width:99.5pt;height:35.05pt;z-index:251658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" stroked="f">
                <v:textbox>
                  <w:txbxContent>
                    <w:p w14:paraId="74FCCF80" w14:textId="45356755" w:rsidR="00E631F3" w:rsidRPr="00AB5F87" w:rsidRDefault="00E631F3" w:rsidP="00E631F3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81FE2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38" behindDoc="0" locked="0" layoutInCell="1" allowOverlap="1" wp14:anchorId="7C33B5D8" wp14:editId="1E1D5D20">
                <wp:simplePos x="0" y="0"/>
                <wp:positionH relativeFrom="column">
                  <wp:posOffset>4458335</wp:posOffset>
                </wp:positionH>
                <wp:positionV relativeFrom="paragraph">
                  <wp:posOffset>80010</wp:posOffset>
                </wp:positionV>
                <wp:extent cx="1446530" cy="445135"/>
                <wp:effectExtent l="0" t="0" r="1270" b="0"/>
                <wp:wrapSquare wrapText="bothSides"/>
                <wp:docPr id="1067107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275D" w14:textId="77777777" w:rsidR="00E631F3" w:rsidRPr="00AB5F87" w:rsidRDefault="00E631F3" w:rsidP="00E631F3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B5D8" id="_x0000_s1116" type="#_x0000_t202" style="position:absolute;margin-left:351.05pt;margin-top:6.3pt;width:113.9pt;height:35.05pt;z-index:2516583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" stroked="f">
                <v:textbox>
                  <w:txbxContent>
                    <w:p w14:paraId="2980275D" w14:textId="77777777" w:rsidR="00E631F3" w:rsidRPr="00AB5F87" w:rsidRDefault="00E631F3" w:rsidP="00E631F3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EE1F8" w14:textId="2D125245" w:rsidR="00E631F3" w:rsidRPr="00237604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6D8FD9CE" w14:textId="6AA230CB" w:rsidR="00E631F3" w:rsidRPr="00237604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71F5650F" wp14:editId="218DAFEE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2251811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EB39" id="Straight Connector 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21FE6A13" w14:textId="19A4C8A3" w:rsidR="009F03E2" w:rsidRPr="009F03E2" w:rsidRDefault="00CB3F9A" w:rsidP="009F03E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9F03E2">
        <w:rPr>
          <w:rFonts w:ascii="Gill Sans Nova" w:hAnsi="Gill Sans Nova"/>
          <w:sz w:val="28"/>
          <w:szCs w:val="28"/>
          <w:lang w:val="de-CH"/>
        </w:rPr>
        <w:t>7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9F03E2" w:rsidRPr="009F03E2">
        <w:rPr>
          <w:rFonts w:ascii="Gill Sans Nova" w:hAnsi="Gill Sans Nova"/>
          <w:sz w:val="28"/>
          <w:szCs w:val="28"/>
          <w:lang w:val="de-CH"/>
        </w:rPr>
        <w:t>Wie erlebst du Inhalte auf Sozialen Medien normalerweise?</w:t>
      </w:r>
    </w:p>
    <w:p w14:paraId="5A75466F" w14:textId="288F65BE" w:rsidR="009F03E2" w:rsidRPr="009F03E2" w:rsidRDefault="009F03E2" w:rsidP="009F03E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9F03E2">
        <w:rPr>
          <w:rFonts w:ascii="Gill Sans Nova" w:hAnsi="Gill Sans Nova"/>
          <w:sz w:val="28"/>
          <w:szCs w:val="28"/>
          <w:lang w:val="de-CH"/>
        </w:rPr>
        <w:t>Einseitig = Die Inhalte bevorzugen eine bestimmte Meinung.</w:t>
      </w:r>
    </w:p>
    <w:p w14:paraId="1E3F1619" w14:textId="0B4CCD81" w:rsidR="00CB3F9A" w:rsidRDefault="009F03E2" w:rsidP="009F03E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9F03E2">
        <w:rPr>
          <w:rFonts w:ascii="Gill Sans Nova" w:hAnsi="Gill Sans Nova"/>
          <w:sz w:val="28"/>
          <w:szCs w:val="28"/>
          <w:lang w:val="de-CH"/>
        </w:rPr>
        <w:t>Neutral = Die Inhalte sind ausgeglichen zwischen unterschiedlichen Meinungen.</w:t>
      </w:r>
    </w:p>
    <w:p w14:paraId="753F8529" w14:textId="76BE39CC" w:rsidR="00CB3F9A" w:rsidRPr="00237604" w:rsidRDefault="00CB3F9A" w:rsidP="00CB3F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2DD680CF" wp14:editId="53A2EEEA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5492368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7963" w14:textId="77777777" w:rsidR="00CB3F9A" w:rsidRPr="00DC649A" w:rsidRDefault="00CB3F9A" w:rsidP="00CB3F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680CF" id="_x0000_s1117" style="position:absolute;margin-left:360.15pt;margin-top:5.2pt;width:22.9pt;height:22.45pt;z-index:251658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v1QkwIAALkFAAAOAAAAZHJzL2Uyb0RvYy54bWysVE1v2zAMvQ/YfxB0X+146NYEdYqgRYcB&#13;&#10;XRusHXpWZCkWIIuapMTOfv0o+SPtGuwwLAeFoshH8pnk5VXXaLIXziswJZ2d5ZQIw6FSZlvSH0+3&#13;&#10;Hy4o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72717963" w14:textId="77777777" w:rsidR="00CB3F9A" w:rsidRPr="00DC649A" w:rsidRDefault="00CB3F9A" w:rsidP="00CB3F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56AF780E" wp14:editId="2CB467DB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333386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EB594" w14:textId="77777777" w:rsidR="00CB3F9A" w:rsidRPr="00DC649A" w:rsidRDefault="00CB3F9A" w:rsidP="00CB3F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F780E" id="_x0000_s1118" style="position:absolute;margin-left:270.9pt;margin-top:5.2pt;width:22.9pt;height:22.45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" fillcolor="white [3214]" strokecolor="#7f7f7f [1612]" strokeweight="1pt">
                <v:textbox inset="0,0,0,0">
                  <w:txbxContent>
                    <w:p w14:paraId="79EEB594" w14:textId="77777777" w:rsidR="00CB3F9A" w:rsidRPr="00DC649A" w:rsidRDefault="00CB3F9A" w:rsidP="00CB3F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B7FD0EA" wp14:editId="2000FA74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6628573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82530" w14:textId="77777777" w:rsidR="00CB3F9A" w:rsidRPr="00DC649A" w:rsidRDefault="00CB3F9A" w:rsidP="00CB3F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FD0EA" id="_x0000_s1119" style="position:absolute;margin-left:181.05pt;margin-top:5.2pt;width:22.9pt;height:22.45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FUVc/eUAgAAuQ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31082530" w14:textId="77777777" w:rsidR="00CB3F9A" w:rsidRPr="00DC649A" w:rsidRDefault="00CB3F9A" w:rsidP="00CB3F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6DEDB4F9" wp14:editId="6094E8F7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21723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5CC04" w14:textId="77777777" w:rsidR="00CB3F9A" w:rsidRPr="00DC649A" w:rsidRDefault="00CB3F9A" w:rsidP="00CB3F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DB4F9" id="_x0000_s1120" style="position:absolute;margin-left:91.2pt;margin-top:5.2pt;width:22.9pt;height:22.45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DCvWZ2TAgAAuQ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0505CC04" w14:textId="77777777" w:rsidR="00CB3F9A" w:rsidRPr="00DC649A" w:rsidRDefault="00CB3F9A" w:rsidP="00CB3F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0C7D8400" wp14:editId="4BBA27BE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45034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C0E47" w14:textId="77777777" w:rsidR="00CB3F9A" w:rsidRPr="00DC649A" w:rsidRDefault="00CB3F9A" w:rsidP="00CB3F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D8400" id="_x0000_s1121" style="position:absolute;margin-left:1.9pt;margin-top:5.2pt;width:22.9pt;height:22.45pt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n2EmI5QCAAC5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575C0E47" w14:textId="77777777" w:rsidR="00CB3F9A" w:rsidRPr="00DC649A" w:rsidRDefault="00CB3F9A" w:rsidP="00CB3F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0E46C0F" w14:textId="7ABC3061" w:rsidR="00CB3F9A" w:rsidRPr="00237604" w:rsidRDefault="00C43CA4" w:rsidP="00CB3F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B9C66B" wp14:editId="3DA7DC27">
                <wp:simplePos x="0" y="0"/>
                <wp:positionH relativeFrom="margin">
                  <wp:posOffset>4455160</wp:posOffset>
                </wp:positionH>
                <wp:positionV relativeFrom="paragraph">
                  <wp:posOffset>81280</wp:posOffset>
                </wp:positionV>
                <wp:extent cx="1446530" cy="445135"/>
                <wp:effectExtent l="0" t="0" r="1270" b="0"/>
                <wp:wrapSquare wrapText="bothSides"/>
                <wp:docPr id="2060117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21811" w14:textId="28B97A5E" w:rsidR="00CB3F9A" w:rsidRPr="00AB5F87" w:rsidRDefault="00AB5F87" w:rsidP="00CB3F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Sehr einseitig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C66B" id="_x0000_s1122" type="#_x0000_t202" style="position:absolute;margin-left:350.8pt;margin-top:6.4pt;width:113.9pt;height:35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" stroked="f">
                <v:textbox>
                  <w:txbxContent>
                    <w:p w14:paraId="5FC21811" w14:textId="28B97A5E" w:rsidR="00CB3F9A" w:rsidRPr="00AB5F87" w:rsidRDefault="00AB5F87" w:rsidP="00CB3F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Sehr einseitig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F9A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45" behindDoc="0" locked="0" layoutInCell="1" allowOverlap="1" wp14:anchorId="44D635EF" wp14:editId="37FCA60D">
                <wp:simplePos x="0" y="0"/>
                <wp:positionH relativeFrom="column">
                  <wp:posOffset>-60960</wp:posOffset>
                </wp:positionH>
                <wp:positionV relativeFrom="paragraph">
                  <wp:posOffset>79375</wp:posOffset>
                </wp:positionV>
                <wp:extent cx="1263650" cy="241300"/>
                <wp:effectExtent l="0" t="0" r="0" b="6350"/>
                <wp:wrapSquare wrapText="bothSides"/>
                <wp:docPr id="1179364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2A83" w14:textId="04C540EF" w:rsidR="00CB3F9A" w:rsidRPr="00AB5F87" w:rsidRDefault="009F03E2" w:rsidP="00CB3F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Sehr neutral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35EF" id="_x0000_s1123" type="#_x0000_t202" style="position:absolute;margin-left:-4.8pt;margin-top:6.25pt;width:99.5pt;height:19pt;z-index:2516583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" stroked="f">
                <v:textbox>
                  <w:txbxContent>
                    <w:p w14:paraId="6DE42A83" w14:textId="04C540EF" w:rsidR="00CB3F9A" w:rsidRPr="00AB5F87" w:rsidRDefault="009F03E2" w:rsidP="00CB3F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Sehr neutral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DA499" w14:textId="5E221B02" w:rsidR="00E631F3" w:rsidRDefault="00AB5F87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6E055C34" wp14:editId="5FDE7CEF">
                <wp:simplePos x="0" y="0"/>
                <wp:positionH relativeFrom="page">
                  <wp:posOffset>901065</wp:posOffset>
                </wp:positionH>
                <wp:positionV relativeFrom="paragraph">
                  <wp:posOffset>127899</wp:posOffset>
                </wp:positionV>
                <wp:extent cx="6003925" cy="0"/>
                <wp:effectExtent l="0" t="0" r="0" b="0"/>
                <wp:wrapNone/>
                <wp:docPr id="1668054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692FC" id="Straight Connector 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10.05pt" to="543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" strokecolor="#00792c [3044]">
                <w10:wrap anchorx="page"/>
              </v:line>
            </w:pict>
          </mc:Fallback>
        </mc:AlternateContent>
      </w:r>
    </w:p>
    <w:p w14:paraId="223D24FF" w14:textId="1C18392F" w:rsidR="00AB5F87" w:rsidRDefault="00AB5F87" w:rsidP="00AB5F87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1733FE">
        <w:rPr>
          <w:rFonts w:ascii="Gill Sans Nova" w:hAnsi="Gill Sans Nova"/>
          <w:sz w:val="28"/>
          <w:szCs w:val="28"/>
          <w:lang w:val="de-CH"/>
        </w:rPr>
        <w:t>8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1733FE" w:rsidRPr="001733FE">
        <w:rPr>
          <w:rFonts w:ascii="Gill Sans Nova" w:hAnsi="Gill Sans Nova"/>
          <w:sz w:val="28"/>
          <w:szCs w:val="28"/>
          <w:lang w:val="de-CH"/>
        </w:rPr>
        <w:t>Glaubst du, dass deine eigene Meinung durch Inhalte auf Soziale Medien über die Zeit verändert wird?</w:t>
      </w:r>
    </w:p>
    <w:p w14:paraId="1EC11CD6" w14:textId="77777777" w:rsidR="00AB5F87" w:rsidRPr="00237604" w:rsidRDefault="00AB5F87" w:rsidP="00AB5F87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09DD3C89" wp14:editId="07681363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1461126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4190E" w14:textId="77777777" w:rsidR="00AB5F87" w:rsidRPr="00DC649A" w:rsidRDefault="00AB5F87" w:rsidP="00AB5F87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D3C89" id="_x0000_s1124" style="position:absolute;margin-left:360.15pt;margin-top:5.2pt;width:22.9pt;height:22.45pt;z-index:251658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R9jkwIAALkFAAAOAAAAZHJzL2Uyb0RvYy54bWysVE1v2zAMvQ/YfxB0X+146NYEdYqgRYcB&#13;&#10;XRusHXpWZCkWIIuapMTOfv0o+SPtGuwwLAeFoshH8pnk5VXXaLIXziswJZ2d5ZQIw6FSZlvSH0+3&#13;&#10;Hy4o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" fillcolor="white [3214]" strokecolor="#7f7f7f [1612]" strokeweight="1pt">
                <v:textbox inset="0,0,0,0">
                  <w:txbxContent>
                    <w:p w14:paraId="6884190E" w14:textId="77777777" w:rsidR="00AB5F87" w:rsidRPr="00DC649A" w:rsidRDefault="00AB5F87" w:rsidP="00AB5F87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7" behindDoc="0" locked="0" layoutInCell="1" allowOverlap="1" wp14:anchorId="3EBC789C" wp14:editId="5F6BC2A0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41126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20AC6" w14:textId="77777777" w:rsidR="00AB5F87" w:rsidRPr="00DC649A" w:rsidRDefault="00AB5F87" w:rsidP="00AB5F87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C789C" id="_x0000_s1125" style="position:absolute;margin-left:270.9pt;margin-top:5.2pt;width:22.9pt;height:22.45pt;z-index:25165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zUJkwIAALkFAAAOAAAAZHJzL2Uyb0RvYy54bWysVE1v2zAMvQ/YfxB0X+146NYEdYqgRYcB&#13;&#10;XRusHXpWZCkWIIuapMTOfv0o+SPtGuwwLAeFoshH8pnk5VXXaLIXziswJZ2d5ZQIw6FSZlvSH0+3&#13;&#10;Hy4o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" fillcolor="white [3214]" strokecolor="#7f7f7f [1612]" strokeweight="1pt">
                <v:textbox inset="0,0,0,0">
                  <w:txbxContent>
                    <w:p w14:paraId="2EC20AC6" w14:textId="77777777" w:rsidR="00AB5F87" w:rsidRPr="00DC649A" w:rsidRDefault="00AB5F87" w:rsidP="00AB5F87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441658AE" wp14:editId="2854DBE9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506950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41BDA" w14:textId="77777777" w:rsidR="00AB5F87" w:rsidRPr="00DC649A" w:rsidRDefault="00AB5F87" w:rsidP="00AB5F87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658AE" id="_x0000_s1126" style="position:absolute;margin-left:181.05pt;margin-top:5.2pt;width:22.9pt;height:22.45pt;z-index:251658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" fillcolor="white [3214]" strokecolor="#7f7f7f [1612]" strokeweight="1pt">
                <v:textbox inset="0,0,0,0">
                  <w:txbxContent>
                    <w:p w14:paraId="65241BDA" w14:textId="77777777" w:rsidR="00AB5F87" w:rsidRPr="00DC649A" w:rsidRDefault="00AB5F87" w:rsidP="00AB5F87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5A85452C" wp14:editId="45BB866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025658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D76CD" w14:textId="77777777" w:rsidR="00AB5F87" w:rsidRPr="00DC649A" w:rsidRDefault="00AB5F87" w:rsidP="00AB5F87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5452C" id="_x0000_s1127" style="position:absolute;margin-left:91.2pt;margin-top:5.2pt;width:22.9pt;height:22.45pt;z-index:251658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Fr3kwIAALo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" fillcolor="white [3214]" strokecolor="#7f7f7f [1612]" strokeweight="1pt">
                <v:textbox inset="0,0,0,0">
                  <w:txbxContent>
                    <w:p w14:paraId="354D76CD" w14:textId="77777777" w:rsidR="00AB5F87" w:rsidRPr="00DC649A" w:rsidRDefault="00AB5F87" w:rsidP="00AB5F87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4620A41E" wp14:editId="6D44E64B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7160228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72EE" w14:textId="77777777" w:rsidR="00AB5F87" w:rsidRPr="00DC649A" w:rsidRDefault="00AB5F87" w:rsidP="00AB5F87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0A41E" id="_x0000_s1128" style="position:absolute;margin-left:1.9pt;margin-top:5.2pt;width:22.9pt;height:22.45pt;z-index:251658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UNYlSZQCAAC6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77D372EE" w14:textId="77777777" w:rsidR="00AB5F87" w:rsidRPr="00DC649A" w:rsidRDefault="00AB5F87" w:rsidP="00AB5F87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17BFB2E" w14:textId="4AA026A8" w:rsidR="00AB5F87" w:rsidRPr="00237604" w:rsidRDefault="002373AD" w:rsidP="00AB5F87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52" behindDoc="0" locked="0" layoutInCell="1" allowOverlap="1" wp14:anchorId="0743AB75" wp14:editId="12EF8CD6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1263650" cy="445135"/>
                <wp:effectExtent l="0" t="0" r="0" b="0"/>
                <wp:wrapSquare wrapText="bothSides"/>
                <wp:docPr id="1169015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1A36" w14:textId="051E7C81" w:rsidR="00AB5F87" w:rsidRPr="00AB5F87" w:rsidRDefault="001733FE" w:rsidP="00AB5F87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Nein, überhaupt</w:t>
                            </w:r>
                            <w: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AB75" id="_x0000_s1129" type="#_x0000_t202" style="position:absolute;margin-left:-4.8pt;margin-top:7.4pt;width:99.5pt;height:35.05pt;z-index:25165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" stroked="f">
                <v:textbox>
                  <w:txbxContent>
                    <w:p w14:paraId="05ED1A36" w14:textId="051E7C81" w:rsidR="00AB5F87" w:rsidRPr="00AB5F87" w:rsidRDefault="001733FE" w:rsidP="00AB5F87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Nein, überhaupt</w:t>
                      </w:r>
                      <w: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53" behindDoc="0" locked="0" layoutInCell="1" allowOverlap="1" wp14:anchorId="319D91DB" wp14:editId="276F611E">
                <wp:simplePos x="0" y="0"/>
                <wp:positionH relativeFrom="column">
                  <wp:posOffset>4458335</wp:posOffset>
                </wp:positionH>
                <wp:positionV relativeFrom="paragraph">
                  <wp:posOffset>96891</wp:posOffset>
                </wp:positionV>
                <wp:extent cx="1446530" cy="445135"/>
                <wp:effectExtent l="0" t="0" r="1270" b="0"/>
                <wp:wrapSquare wrapText="bothSides"/>
                <wp:docPr id="156602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345EE" w14:textId="2F9D90B8" w:rsidR="00AB5F87" w:rsidRPr="00AB5F87" w:rsidRDefault="001733FE" w:rsidP="00AB5F87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Ja, bestimmt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91DB" id="_x0000_s1130" type="#_x0000_t202" style="position:absolute;margin-left:351.05pt;margin-top:7.65pt;width:113.9pt;height:35.05pt;z-index:2516583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" stroked="f">
                <v:textbox>
                  <w:txbxContent>
                    <w:p w14:paraId="741345EE" w14:textId="2F9D90B8" w:rsidR="00AB5F87" w:rsidRPr="00AB5F87" w:rsidRDefault="001733FE" w:rsidP="00AB5F87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Ja, bestimmt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011D1" w14:textId="77777777" w:rsidR="00AB5F87" w:rsidRPr="00237604" w:rsidRDefault="00AB5F87" w:rsidP="00AB5F87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4C984D60" w14:textId="77777777" w:rsidR="00AB5F87" w:rsidRPr="00237604" w:rsidRDefault="00AB5F87" w:rsidP="00AB5F87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01E1D487" wp14:editId="4FA2ECAC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9274935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CE67A" id="Straight Connector 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1C3BAECE" w14:textId="0D8CCA68" w:rsidR="00110BA4" w:rsidRDefault="002373AD" w:rsidP="002373A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110BA4">
        <w:rPr>
          <w:rFonts w:ascii="Gill Sans Nova" w:hAnsi="Gill Sans Nova"/>
          <w:sz w:val="28"/>
          <w:szCs w:val="28"/>
          <w:lang w:val="de-CH"/>
        </w:rPr>
        <w:t>9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110BA4" w:rsidRPr="00110BA4">
        <w:rPr>
          <w:rFonts w:ascii="Gill Sans Nova" w:hAnsi="Gill Sans Nova"/>
          <w:sz w:val="28"/>
          <w:szCs w:val="28"/>
          <w:lang w:val="de-CH"/>
        </w:rPr>
        <w:t>Wie stark vertraust du den Inhalten, die du in Sozialen Medien siehst?</w:t>
      </w:r>
    </w:p>
    <w:p w14:paraId="60FB791B" w14:textId="38E74B2C" w:rsidR="002373AD" w:rsidRPr="00237604" w:rsidRDefault="002373AD" w:rsidP="002373A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0EFDEF47" wp14:editId="3ED141B9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7307888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38E4F" w14:textId="77777777" w:rsidR="002373AD" w:rsidRPr="00DC649A" w:rsidRDefault="002373AD" w:rsidP="002373A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DEF47" id="_x0000_s1131" style="position:absolute;margin-left:360.15pt;margin-top:5.2pt;width:22.9pt;height:22.45pt;z-index:251658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4GElAIAALoFAAAOAAAAZHJzL2Uyb0RvYy54bWysVE1v2zAMvQ/YfxB0X+14yNYGdYqgRYcB&#13;&#10;XRusHXpWZCkWIIuapMTOfv0o+SPtGuwwLAeFoshH8pnk5VXXaLIXziswJZ2d5ZQIw6FSZlvSH0+3&#13;&#10;H84p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45B38E4F" w14:textId="77777777" w:rsidR="002373AD" w:rsidRPr="00DC649A" w:rsidRDefault="002373AD" w:rsidP="002373A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7CD32242" wp14:editId="4AD625D4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827020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74112" w14:textId="77777777" w:rsidR="002373AD" w:rsidRPr="00DC649A" w:rsidRDefault="002373AD" w:rsidP="002373A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32242" id="_x0000_s1132" style="position:absolute;margin-left:270.9pt;margin-top:5.2pt;width:22.9pt;height:22.45pt;z-index:251658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14674112" w14:textId="77777777" w:rsidR="002373AD" w:rsidRPr="00DC649A" w:rsidRDefault="002373AD" w:rsidP="002373A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14760691" wp14:editId="0EE6A645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75288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9F34" w14:textId="77777777" w:rsidR="002373AD" w:rsidRPr="00DC649A" w:rsidRDefault="002373AD" w:rsidP="002373A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60691" id="_x0000_s1133" style="position:absolute;margin-left:181.05pt;margin-top:5.2pt;width:22.9pt;height:22.45pt;z-index:251658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" fillcolor="white [3214]" strokecolor="#7f7f7f [1612]" strokeweight="1pt">
                <v:textbox inset="0,0,0,0">
                  <w:txbxContent>
                    <w:p w14:paraId="7AE09F34" w14:textId="77777777" w:rsidR="002373AD" w:rsidRPr="00DC649A" w:rsidRDefault="002373AD" w:rsidP="002373A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41856462" wp14:editId="3568C9B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2978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017F" w14:textId="77777777" w:rsidR="002373AD" w:rsidRPr="00DC649A" w:rsidRDefault="002373AD" w:rsidP="002373A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56462" id="_x0000_s1134" style="position:absolute;margin-left:91.2pt;margin-top:5.2pt;width:22.9pt;height:22.45pt;z-index:251658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" fillcolor="white [3214]" strokecolor="#7f7f7f [1612]" strokeweight="1pt">
                <v:textbox inset="0,0,0,0">
                  <w:txbxContent>
                    <w:p w14:paraId="7869017F" w14:textId="77777777" w:rsidR="002373AD" w:rsidRPr="00DC649A" w:rsidRDefault="002373AD" w:rsidP="002373A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10100BBD" wp14:editId="529F0E5A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677410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AA7E" w14:textId="77777777" w:rsidR="002373AD" w:rsidRPr="00DC649A" w:rsidRDefault="002373AD" w:rsidP="002373A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00BBD" id="_x0000_s1135" style="position:absolute;margin-left:1.9pt;margin-top:5.2pt;width:22.9pt;height:22.45pt;z-index:251658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" fillcolor="white [3214]" strokecolor="#7f7f7f [1612]" strokeweight="1pt">
                <v:textbox inset="0,0,0,0">
                  <w:txbxContent>
                    <w:p w14:paraId="0646AA7E" w14:textId="77777777" w:rsidR="002373AD" w:rsidRPr="00DC649A" w:rsidRDefault="002373AD" w:rsidP="002373A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A61EBCF" w14:textId="77777777" w:rsidR="002373AD" w:rsidRPr="00237604" w:rsidRDefault="002373AD" w:rsidP="002373A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60" behindDoc="0" locked="0" layoutInCell="1" allowOverlap="1" wp14:anchorId="3AF6717B" wp14:editId="1B6C4CE9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1263650" cy="445135"/>
                <wp:effectExtent l="0" t="0" r="0" b="0"/>
                <wp:wrapSquare wrapText="bothSides"/>
                <wp:docPr id="1642551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94FF" w14:textId="07F97BD3" w:rsidR="002373AD" w:rsidRPr="00AB5F87" w:rsidRDefault="00110BA4" w:rsidP="002373A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</w:t>
                            </w:r>
                            <w:r w:rsid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berhaupt</w:t>
                            </w:r>
                            <w:r w:rsid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717B" id="_x0000_s1136" type="#_x0000_t202" style="position:absolute;margin-left:-4.8pt;margin-top:7.4pt;width:99.5pt;height:35.05pt;z-index:251658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" stroked="f">
                <v:textbox>
                  <w:txbxContent>
                    <w:p w14:paraId="132F94FF" w14:textId="07F97BD3" w:rsidR="002373AD" w:rsidRPr="00AB5F87" w:rsidRDefault="00110BA4" w:rsidP="002373A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</w:t>
                      </w:r>
                      <w:r w:rsid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berhaupt</w:t>
                      </w:r>
                      <w:r w:rsid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61" behindDoc="0" locked="0" layoutInCell="1" allowOverlap="1" wp14:anchorId="24CF363A" wp14:editId="3C600FA9">
                <wp:simplePos x="0" y="0"/>
                <wp:positionH relativeFrom="column">
                  <wp:posOffset>4458335</wp:posOffset>
                </wp:positionH>
                <wp:positionV relativeFrom="paragraph">
                  <wp:posOffset>96891</wp:posOffset>
                </wp:positionV>
                <wp:extent cx="1446530" cy="445135"/>
                <wp:effectExtent l="0" t="0" r="1270" b="0"/>
                <wp:wrapSquare wrapText="bothSides"/>
                <wp:docPr id="245875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29516" w14:textId="052DCA8C" w:rsidR="002373AD" w:rsidRPr="00AB5F87" w:rsidRDefault="00110BA4" w:rsidP="002373A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Vollkommen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363A" id="_x0000_s1137" type="#_x0000_t202" style="position:absolute;margin-left:351.05pt;margin-top:7.65pt;width:113.9pt;height:35.05pt;z-index:2516583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" stroked="f">
                <v:textbox>
                  <w:txbxContent>
                    <w:p w14:paraId="28E29516" w14:textId="052DCA8C" w:rsidR="002373AD" w:rsidRPr="00AB5F87" w:rsidRDefault="00110BA4" w:rsidP="002373A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Vollkommen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0265D" w14:textId="77777777" w:rsidR="002373AD" w:rsidRPr="00237604" w:rsidRDefault="002373AD" w:rsidP="002373A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5FEC802C" w14:textId="77777777" w:rsidR="002373AD" w:rsidRPr="00237604" w:rsidRDefault="002373AD" w:rsidP="002373A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4C458FE6" wp14:editId="23AE4BAA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236393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FE698" id="Straight Connector 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4A1F07CE" w14:textId="77777777" w:rsidR="00E631F3" w:rsidRDefault="00E631F3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2C72DDA0" w14:textId="25C1F06C" w:rsidR="00C17241" w:rsidRDefault="001C6ECB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20. </w:t>
      </w:r>
      <w:r w:rsidRPr="001C6ECB">
        <w:rPr>
          <w:rFonts w:ascii="Gill Sans Nova" w:hAnsi="Gill Sans Nova"/>
          <w:sz w:val="28"/>
          <w:szCs w:val="28"/>
          <w:lang w:val="de-CH"/>
        </w:rPr>
        <w:t>Wie würdest du denn merken, dass Inhalte, die du auf Sozialen Medien siehst, stark einseitig sind?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8"/>
      </w:tblGrid>
      <w:tr w:rsidR="001C6ECB" w:rsidRPr="00C244A1" w14:paraId="09B02915" w14:textId="77777777" w:rsidTr="001C6ECB">
        <w:trPr>
          <w:trHeight w:val="4121"/>
        </w:trPr>
        <w:tc>
          <w:tcPr>
            <w:tcW w:w="9118" w:type="dxa"/>
          </w:tcPr>
          <w:p w14:paraId="263CE87F" w14:textId="77777777" w:rsidR="001C6ECB" w:rsidRDefault="001C6ECB" w:rsidP="00237604">
            <w:pPr>
              <w:pStyle w:val="Title"/>
              <w:spacing w:line="240" w:lineRule="auto"/>
              <w:rPr>
                <w:rFonts w:ascii="Gill Sans Nova" w:hAnsi="Gill Sans Nova"/>
                <w:sz w:val="28"/>
                <w:szCs w:val="28"/>
                <w:lang w:val="de-CH"/>
              </w:rPr>
            </w:pPr>
          </w:p>
        </w:tc>
      </w:tr>
    </w:tbl>
    <w:p w14:paraId="23D82893" w14:textId="77777777" w:rsidR="001C6ECB" w:rsidRPr="00237604" w:rsidRDefault="001C6ECB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sectPr w:rsidR="001C6ECB" w:rsidRPr="00237604" w:rsidSect="00A65BA4">
      <w:footerReference w:type="default" r:id="rId13"/>
      <w:type w:val="continuous"/>
      <w:pgSz w:w="11906" w:h="16838" w:code="9"/>
      <w:pgMar w:top="1134" w:right="1134" w:bottom="1134" w:left="1644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9704B" w14:textId="77777777" w:rsidR="00237604" w:rsidRDefault="00237604" w:rsidP="008B3FFB">
      <w:r>
        <w:separator/>
      </w:r>
    </w:p>
    <w:p w14:paraId="6A85E714" w14:textId="77777777" w:rsidR="00237604" w:rsidRDefault="00237604"/>
  </w:endnote>
  <w:endnote w:type="continuationSeparator" w:id="0">
    <w:p w14:paraId="23B5BA76" w14:textId="77777777" w:rsidR="00237604" w:rsidRDefault="00237604" w:rsidP="008B3FFB">
      <w:r>
        <w:continuationSeparator/>
      </w:r>
    </w:p>
    <w:p w14:paraId="0DBF159D" w14:textId="77777777" w:rsidR="00237604" w:rsidRDefault="00237604"/>
  </w:endnote>
  <w:endnote w:type="continuationNotice" w:id="1">
    <w:p w14:paraId="62EF056C" w14:textId="77777777" w:rsidR="00CD5DB5" w:rsidRDefault="00CD5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Cs w:val="16"/>
        <w:lang w:val="de-CH"/>
      </w:rPr>
      <w:id w:val="-2103251782"/>
      <w:docPartObj>
        <w:docPartGallery w:val="Page Numbers (Bottom of Page)"/>
        <w:docPartUnique/>
      </w:docPartObj>
    </w:sdtPr>
    <w:sdtEndPr/>
    <w:sdtContent>
      <w:sdt>
        <w:sdtPr>
          <w:rPr>
            <w:szCs w:val="16"/>
            <w:lang w:val="de-CH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E9E078" w14:textId="080513CA" w:rsidR="00F42521" w:rsidRPr="00C244A1" w:rsidRDefault="00932ACA" w:rsidP="00C244A1">
            <w:pPr>
              <w:pStyle w:val="Footer"/>
              <w:jc w:val="right"/>
              <w:rPr>
                <w:szCs w:val="16"/>
                <w:lang w:val="de-CH"/>
              </w:rPr>
            </w:pPr>
            <w:r w:rsidRPr="00C244A1">
              <w:rPr>
                <w:szCs w:val="16"/>
                <w:lang w:val="de-CH"/>
              </w:rPr>
              <w:t>Seite</w:t>
            </w:r>
            <w:r w:rsidR="00F42521" w:rsidRPr="00C244A1">
              <w:rPr>
                <w:szCs w:val="16"/>
                <w:lang w:val="de-CH"/>
              </w:rPr>
              <w:t xml:space="preserve"> </w: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begin"/>
            </w:r>
            <w:r w:rsidR="00F42521" w:rsidRPr="00C244A1">
              <w:rPr>
                <w:b/>
                <w:bCs/>
                <w:szCs w:val="16"/>
                <w:lang w:val="de-CH"/>
              </w:rPr>
              <w:instrText xml:space="preserve"> PAGE </w:instrTex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separate"/>
            </w:r>
            <w:r w:rsidR="00F42521" w:rsidRPr="00C244A1">
              <w:rPr>
                <w:b/>
                <w:bCs/>
                <w:szCs w:val="16"/>
                <w:lang w:val="de-CH"/>
              </w:rPr>
              <w:t>2</w: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end"/>
            </w:r>
            <w:r w:rsidR="00F42521" w:rsidRPr="00C244A1">
              <w:rPr>
                <w:szCs w:val="16"/>
                <w:lang w:val="de-CH"/>
              </w:rPr>
              <w:t xml:space="preserve"> </w:t>
            </w:r>
            <w:r w:rsidRPr="00C244A1">
              <w:rPr>
                <w:szCs w:val="16"/>
                <w:lang w:val="de-CH"/>
              </w:rPr>
              <w:t>von</w:t>
            </w:r>
            <w:r w:rsidR="00F42521" w:rsidRPr="00C244A1">
              <w:rPr>
                <w:szCs w:val="16"/>
                <w:lang w:val="de-CH"/>
              </w:rPr>
              <w:t xml:space="preserve"> </w: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begin"/>
            </w:r>
            <w:r w:rsidR="00F42521" w:rsidRPr="00C244A1">
              <w:rPr>
                <w:b/>
                <w:bCs/>
                <w:szCs w:val="16"/>
                <w:lang w:val="de-CH"/>
              </w:rPr>
              <w:instrText xml:space="preserve"> NUMPAGES  </w:instrTex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separate"/>
            </w:r>
            <w:r w:rsidR="00F42521" w:rsidRPr="00C244A1">
              <w:rPr>
                <w:b/>
                <w:bCs/>
                <w:szCs w:val="16"/>
                <w:lang w:val="de-CH"/>
              </w:rPr>
              <w:t>2</w:t>
            </w:r>
            <w:r w:rsidR="00F42521" w:rsidRPr="00C244A1">
              <w:rPr>
                <w:b/>
                <w:bCs/>
                <w:szCs w:val="16"/>
                <w:lang w:val="de-CH"/>
              </w:rPr>
              <w:fldChar w:fldCharType="end"/>
            </w:r>
            <w:r w:rsidR="00C244A1" w:rsidRPr="00C244A1">
              <w:rPr>
                <w:szCs w:val="16"/>
                <w:lang w:val="de-CH"/>
              </w:rPr>
              <w:t>. U_A</w:t>
            </w:r>
          </w:p>
        </w:sdtContent>
      </w:sdt>
    </w:sdtContent>
  </w:sdt>
  <w:p w14:paraId="5FF94475" w14:textId="77777777" w:rsidR="00237604" w:rsidRPr="00C244A1" w:rsidRDefault="00237604" w:rsidP="00C244A1">
    <w:pPr>
      <w:pStyle w:val="Footer"/>
      <w:jc w:val="right"/>
      <w:rPr>
        <w:szCs w:val="16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6E752" w14:textId="77777777" w:rsidR="00237604" w:rsidRDefault="00237604" w:rsidP="008B3FFB">
      <w:r>
        <w:separator/>
      </w:r>
    </w:p>
    <w:p w14:paraId="7D052866" w14:textId="77777777" w:rsidR="00237604" w:rsidRDefault="00237604"/>
  </w:footnote>
  <w:footnote w:type="continuationSeparator" w:id="0">
    <w:p w14:paraId="785A109D" w14:textId="77777777" w:rsidR="00237604" w:rsidRDefault="00237604" w:rsidP="008B3FFB">
      <w:r>
        <w:continuationSeparator/>
      </w:r>
    </w:p>
    <w:p w14:paraId="323C5C42" w14:textId="77777777" w:rsidR="00237604" w:rsidRDefault="00237604"/>
  </w:footnote>
  <w:footnote w:type="continuationNotice" w:id="1">
    <w:p w14:paraId="778DCB71" w14:textId="77777777" w:rsidR="00CD5DB5" w:rsidRDefault="00CD5D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389E"/>
    <w:multiLevelType w:val="multilevel"/>
    <w:tmpl w:val="655A99DC"/>
    <w:styleLink w:val="UNISGAufzhlung"/>
    <w:lvl w:ilvl="0">
      <w:start w:val="1"/>
      <w:numFmt w:val="bullet"/>
      <w:pStyle w:val="Aufzhlung"/>
      <w:lvlText w:val="–"/>
      <w:lvlJc w:val="left"/>
      <w:pPr>
        <w:ind w:left="227" w:hanging="227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–"/>
      <w:lvlJc w:val="left"/>
      <w:pPr>
        <w:ind w:left="681" w:hanging="227"/>
      </w:pPr>
      <w:rPr>
        <w:rFonts w:ascii="Calibri" w:hAnsi="Calibri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alibri" w:hAnsi="Calibri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</w:rPr>
    </w:lvl>
  </w:abstractNum>
  <w:abstractNum w:abstractNumId="1" w15:restartNumberingAfterBreak="0">
    <w:nsid w:val="111B741D"/>
    <w:multiLevelType w:val="multilevel"/>
    <w:tmpl w:val="623044BE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ind w:left="754" w:hanging="754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77" w:hanging="777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800" w:hanging="800"/>
      </w:pPr>
      <w:rPr>
        <w:rFonts w:hint="default"/>
      </w:rPr>
    </w:lvl>
    <w:lvl w:ilvl="5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6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7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8">
      <w:start w:val="1"/>
      <w:numFmt w:val="none"/>
      <w:lvlText w:val=""/>
      <w:lvlJc w:val="left"/>
      <w:pPr>
        <w:ind w:left="800" w:hanging="800"/>
      </w:pPr>
      <w:rPr>
        <w:rFonts w:hint="default"/>
      </w:rPr>
    </w:lvl>
  </w:abstractNum>
  <w:abstractNum w:abstractNumId="2" w15:restartNumberingAfterBreak="0">
    <w:nsid w:val="17066930"/>
    <w:multiLevelType w:val="hybridMultilevel"/>
    <w:tmpl w:val="35C67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716C"/>
    <w:multiLevelType w:val="hybridMultilevel"/>
    <w:tmpl w:val="1FD82A4A"/>
    <w:lvl w:ilvl="0" w:tplc="FAD08D3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2721"/>
    <w:multiLevelType w:val="hybridMultilevel"/>
    <w:tmpl w:val="BDEEE2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AE6"/>
    <w:multiLevelType w:val="hybridMultilevel"/>
    <w:tmpl w:val="E4A8BCF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7DAE"/>
    <w:multiLevelType w:val="multilevel"/>
    <w:tmpl w:val="DDB4008C"/>
    <w:styleLink w:val="UNISGNummerierung"/>
    <w:lvl w:ilvl="0">
      <w:start w:val="1"/>
      <w:numFmt w:val="decimal"/>
      <w:pStyle w:val="Nummerieru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1" w:hanging="9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871"/>
        </w:tabs>
        <w:ind w:left="1871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71"/>
        </w:tabs>
        <w:ind w:left="187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871" w:firstLine="0"/>
      </w:pPr>
      <w:rPr>
        <w:rFonts w:hint="default"/>
      </w:rPr>
    </w:lvl>
  </w:abstractNum>
  <w:abstractNum w:abstractNumId="7" w15:restartNumberingAfterBreak="0">
    <w:nsid w:val="41C30F65"/>
    <w:multiLevelType w:val="hybridMultilevel"/>
    <w:tmpl w:val="10C6E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229A3"/>
    <w:multiLevelType w:val="multilevel"/>
    <w:tmpl w:val="47BA0C86"/>
    <w:styleLink w:val="UNISGNummerierungberschrift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9" w15:restartNumberingAfterBreak="0">
    <w:nsid w:val="5B26182D"/>
    <w:multiLevelType w:val="hybridMultilevel"/>
    <w:tmpl w:val="C3A06DA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A1AF6"/>
    <w:multiLevelType w:val="hybridMultilevel"/>
    <w:tmpl w:val="4C18B0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26E02"/>
    <w:multiLevelType w:val="hybridMultilevel"/>
    <w:tmpl w:val="C4683C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1F9"/>
    <w:multiLevelType w:val="hybridMultilevel"/>
    <w:tmpl w:val="8A86AF14"/>
    <w:lvl w:ilvl="0" w:tplc="FAD08D3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86007">
    <w:abstractNumId w:val="0"/>
  </w:num>
  <w:num w:numId="2" w16cid:durableId="2112774907">
    <w:abstractNumId w:val="8"/>
  </w:num>
  <w:num w:numId="3" w16cid:durableId="1634016429">
    <w:abstractNumId w:val="6"/>
  </w:num>
  <w:num w:numId="4" w16cid:durableId="1613391159">
    <w:abstractNumId w:val="0"/>
  </w:num>
  <w:num w:numId="5" w16cid:durableId="1028528644">
    <w:abstractNumId w:val="1"/>
  </w:num>
  <w:num w:numId="6" w16cid:durableId="1148324528">
    <w:abstractNumId w:val="6"/>
  </w:num>
  <w:num w:numId="7" w16cid:durableId="854459170">
    <w:abstractNumId w:val="1"/>
  </w:num>
  <w:num w:numId="8" w16cid:durableId="1370106994">
    <w:abstractNumId w:val="1"/>
  </w:num>
  <w:num w:numId="9" w16cid:durableId="1514496901">
    <w:abstractNumId w:val="1"/>
  </w:num>
  <w:num w:numId="10" w16cid:durableId="803621577">
    <w:abstractNumId w:val="1"/>
  </w:num>
  <w:num w:numId="11" w16cid:durableId="1294022211">
    <w:abstractNumId w:val="0"/>
  </w:num>
  <w:num w:numId="12" w16cid:durableId="1560483663">
    <w:abstractNumId w:val="6"/>
  </w:num>
  <w:num w:numId="13" w16cid:durableId="1720469123">
    <w:abstractNumId w:val="8"/>
  </w:num>
  <w:num w:numId="14" w16cid:durableId="824711509">
    <w:abstractNumId w:val="2"/>
  </w:num>
  <w:num w:numId="15" w16cid:durableId="1008798470">
    <w:abstractNumId w:val="7"/>
  </w:num>
  <w:num w:numId="16" w16cid:durableId="1184397125">
    <w:abstractNumId w:val="4"/>
  </w:num>
  <w:num w:numId="17" w16cid:durableId="655106585">
    <w:abstractNumId w:val="9"/>
  </w:num>
  <w:num w:numId="18" w16cid:durableId="1987587626">
    <w:abstractNumId w:val="12"/>
  </w:num>
  <w:num w:numId="19" w16cid:durableId="2101025970">
    <w:abstractNumId w:val="3"/>
  </w:num>
  <w:num w:numId="20" w16cid:durableId="1758014350">
    <w:abstractNumId w:val="10"/>
  </w:num>
  <w:num w:numId="21" w16cid:durableId="1190802841">
    <w:abstractNumId w:val="11"/>
  </w:num>
  <w:num w:numId="22" w16cid:durableId="264466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4"/>
    <w:rsid w:val="00001B61"/>
    <w:rsid w:val="00012260"/>
    <w:rsid w:val="00025501"/>
    <w:rsid w:val="00033068"/>
    <w:rsid w:val="00033BBF"/>
    <w:rsid w:val="000402E9"/>
    <w:rsid w:val="0004432D"/>
    <w:rsid w:val="0005380F"/>
    <w:rsid w:val="00054780"/>
    <w:rsid w:val="000549F4"/>
    <w:rsid w:val="0005729A"/>
    <w:rsid w:val="00065F93"/>
    <w:rsid w:val="0007013E"/>
    <w:rsid w:val="00081FE2"/>
    <w:rsid w:val="00085F20"/>
    <w:rsid w:val="00086966"/>
    <w:rsid w:val="00087EAC"/>
    <w:rsid w:val="000A581D"/>
    <w:rsid w:val="000C5089"/>
    <w:rsid w:val="000C60E1"/>
    <w:rsid w:val="000C73D0"/>
    <w:rsid w:val="000C7ADE"/>
    <w:rsid w:val="000D3CB8"/>
    <w:rsid w:val="000E42A1"/>
    <w:rsid w:val="000F0433"/>
    <w:rsid w:val="00100092"/>
    <w:rsid w:val="00103183"/>
    <w:rsid w:val="001036FE"/>
    <w:rsid w:val="001047DF"/>
    <w:rsid w:val="001061F2"/>
    <w:rsid w:val="00110BA4"/>
    <w:rsid w:val="00112E53"/>
    <w:rsid w:val="00115CFA"/>
    <w:rsid w:val="00122798"/>
    <w:rsid w:val="00124C96"/>
    <w:rsid w:val="00124FDD"/>
    <w:rsid w:val="00127624"/>
    <w:rsid w:val="00134AB3"/>
    <w:rsid w:val="001375E5"/>
    <w:rsid w:val="00141A61"/>
    <w:rsid w:val="00141AA9"/>
    <w:rsid w:val="0014698D"/>
    <w:rsid w:val="00150A1E"/>
    <w:rsid w:val="001511D5"/>
    <w:rsid w:val="00152D3A"/>
    <w:rsid w:val="00153FF8"/>
    <w:rsid w:val="00155ADB"/>
    <w:rsid w:val="0015639D"/>
    <w:rsid w:val="0015776A"/>
    <w:rsid w:val="001608F8"/>
    <w:rsid w:val="00163027"/>
    <w:rsid w:val="00166DB9"/>
    <w:rsid w:val="001733FE"/>
    <w:rsid w:val="0018396A"/>
    <w:rsid w:val="001940BF"/>
    <w:rsid w:val="0019673E"/>
    <w:rsid w:val="001A169F"/>
    <w:rsid w:val="001A50E6"/>
    <w:rsid w:val="001A5B0A"/>
    <w:rsid w:val="001B0D72"/>
    <w:rsid w:val="001C420D"/>
    <w:rsid w:val="001C6ECB"/>
    <w:rsid w:val="001D4449"/>
    <w:rsid w:val="001D7DED"/>
    <w:rsid w:val="001E0EA8"/>
    <w:rsid w:val="001E4A59"/>
    <w:rsid w:val="001E7439"/>
    <w:rsid w:val="001F0B78"/>
    <w:rsid w:val="001F347A"/>
    <w:rsid w:val="001F6D23"/>
    <w:rsid w:val="00201DB0"/>
    <w:rsid w:val="00204142"/>
    <w:rsid w:val="00205F99"/>
    <w:rsid w:val="0021183C"/>
    <w:rsid w:val="002121D3"/>
    <w:rsid w:val="00213188"/>
    <w:rsid w:val="00230D7A"/>
    <w:rsid w:val="002373AD"/>
    <w:rsid w:val="00237582"/>
    <w:rsid w:val="00237604"/>
    <w:rsid w:val="002428EB"/>
    <w:rsid w:val="00255003"/>
    <w:rsid w:val="0026281C"/>
    <w:rsid w:val="00264601"/>
    <w:rsid w:val="00271273"/>
    <w:rsid w:val="002747F3"/>
    <w:rsid w:val="00285756"/>
    <w:rsid w:val="002A1212"/>
    <w:rsid w:val="002A4126"/>
    <w:rsid w:val="002B6758"/>
    <w:rsid w:val="002C6731"/>
    <w:rsid w:val="002E2ECE"/>
    <w:rsid w:val="002E41D7"/>
    <w:rsid w:val="002E5B06"/>
    <w:rsid w:val="002F545B"/>
    <w:rsid w:val="00301C83"/>
    <w:rsid w:val="00306961"/>
    <w:rsid w:val="00317B1B"/>
    <w:rsid w:val="00323743"/>
    <w:rsid w:val="003278FB"/>
    <w:rsid w:val="00330684"/>
    <w:rsid w:val="00332090"/>
    <w:rsid w:val="00336EC2"/>
    <w:rsid w:val="003454E0"/>
    <w:rsid w:val="00351800"/>
    <w:rsid w:val="0036205C"/>
    <w:rsid w:val="00364319"/>
    <w:rsid w:val="0037225F"/>
    <w:rsid w:val="0037299F"/>
    <w:rsid w:val="00382516"/>
    <w:rsid w:val="00382BBC"/>
    <w:rsid w:val="003902B0"/>
    <w:rsid w:val="00395A61"/>
    <w:rsid w:val="003A58BE"/>
    <w:rsid w:val="003A66B1"/>
    <w:rsid w:val="003B0144"/>
    <w:rsid w:val="003B715A"/>
    <w:rsid w:val="003B7FB0"/>
    <w:rsid w:val="003D1E60"/>
    <w:rsid w:val="003D7641"/>
    <w:rsid w:val="003D7B15"/>
    <w:rsid w:val="003E19CC"/>
    <w:rsid w:val="003E46BF"/>
    <w:rsid w:val="003E700E"/>
    <w:rsid w:val="003F454C"/>
    <w:rsid w:val="003F4F1B"/>
    <w:rsid w:val="003F5762"/>
    <w:rsid w:val="003F5928"/>
    <w:rsid w:val="003F7620"/>
    <w:rsid w:val="00407F2E"/>
    <w:rsid w:val="00422623"/>
    <w:rsid w:val="0042553C"/>
    <w:rsid w:val="004257FC"/>
    <w:rsid w:val="00432C25"/>
    <w:rsid w:val="00443383"/>
    <w:rsid w:val="00443C7B"/>
    <w:rsid w:val="00456F4F"/>
    <w:rsid w:val="00464C8E"/>
    <w:rsid w:val="0047141A"/>
    <w:rsid w:val="00473974"/>
    <w:rsid w:val="00482FD8"/>
    <w:rsid w:val="00485964"/>
    <w:rsid w:val="004A06F7"/>
    <w:rsid w:val="004A0FA9"/>
    <w:rsid w:val="004B7277"/>
    <w:rsid w:val="004B76C0"/>
    <w:rsid w:val="004C1F9A"/>
    <w:rsid w:val="004C22A8"/>
    <w:rsid w:val="004C2702"/>
    <w:rsid w:val="004C562C"/>
    <w:rsid w:val="004D1F6C"/>
    <w:rsid w:val="004D2459"/>
    <w:rsid w:val="004F3963"/>
    <w:rsid w:val="004F548B"/>
    <w:rsid w:val="005001C7"/>
    <w:rsid w:val="00521917"/>
    <w:rsid w:val="00522A54"/>
    <w:rsid w:val="005303A9"/>
    <w:rsid w:val="00533B7B"/>
    <w:rsid w:val="00551CC3"/>
    <w:rsid w:val="00563884"/>
    <w:rsid w:val="005A51AE"/>
    <w:rsid w:val="005B1CB0"/>
    <w:rsid w:val="005B3136"/>
    <w:rsid w:val="005B4322"/>
    <w:rsid w:val="005B5A4F"/>
    <w:rsid w:val="005B74C5"/>
    <w:rsid w:val="005C2010"/>
    <w:rsid w:val="005C40E1"/>
    <w:rsid w:val="005D3035"/>
    <w:rsid w:val="005E6DD5"/>
    <w:rsid w:val="005F0DFB"/>
    <w:rsid w:val="005F2ABF"/>
    <w:rsid w:val="005F60F1"/>
    <w:rsid w:val="005F76D4"/>
    <w:rsid w:val="006046A9"/>
    <w:rsid w:val="0060473B"/>
    <w:rsid w:val="00605913"/>
    <w:rsid w:val="00621708"/>
    <w:rsid w:val="00626E66"/>
    <w:rsid w:val="00634E02"/>
    <w:rsid w:val="00641659"/>
    <w:rsid w:val="006431E8"/>
    <w:rsid w:val="0064682B"/>
    <w:rsid w:val="00650072"/>
    <w:rsid w:val="00655B96"/>
    <w:rsid w:val="006621E1"/>
    <w:rsid w:val="006623BE"/>
    <w:rsid w:val="006672D9"/>
    <w:rsid w:val="006678B1"/>
    <w:rsid w:val="006713A2"/>
    <w:rsid w:val="00671B3A"/>
    <w:rsid w:val="00672E11"/>
    <w:rsid w:val="00684606"/>
    <w:rsid w:val="00695883"/>
    <w:rsid w:val="006A4D06"/>
    <w:rsid w:val="006B3C09"/>
    <w:rsid w:val="006C4DCC"/>
    <w:rsid w:val="006C76C8"/>
    <w:rsid w:val="006D6958"/>
    <w:rsid w:val="006D7A6A"/>
    <w:rsid w:val="006E1464"/>
    <w:rsid w:val="006E25F7"/>
    <w:rsid w:val="006E66BA"/>
    <w:rsid w:val="006F260E"/>
    <w:rsid w:val="00701C5A"/>
    <w:rsid w:val="007075DD"/>
    <w:rsid w:val="00707AAD"/>
    <w:rsid w:val="00707B0F"/>
    <w:rsid w:val="007169CA"/>
    <w:rsid w:val="00717E19"/>
    <w:rsid w:val="00721CC3"/>
    <w:rsid w:val="00731EDC"/>
    <w:rsid w:val="007333A2"/>
    <w:rsid w:val="0074570B"/>
    <w:rsid w:val="00747122"/>
    <w:rsid w:val="00751183"/>
    <w:rsid w:val="00752455"/>
    <w:rsid w:val="00752B8B"/>
    <w:rsid w:val="00761141"/>
    <w:rsid w:val="00761BC6"/>
    <w:rsid w:val="00780C78"/>
    <w:rsid w:val="00784FE3"/>
    <w:rsid w:val="007A3B3E"/>
    <w:rsid w:val="007A538C"/>
    <w:rsid w:val="007A5C9F"/>
    <w:rsid w:val="007A69A9"/>
    <w:rsid w:val="007B005A"/>
    <w:rsid w:val="007B1795"/>
    <w:rsid w:val="007B4BC2"/>
    <w:rsid w:val="007B61C5"/>
    <w:rsid w:val="007C6504"/>
    <w:rsid w:val="007D5CEE"/>
    <w:rsid w:val="007D7A16"/>
    <w:rsid w:val="007E3414"/>
    <w:rsid w:val="007F34E2"/>
    <w:rsid w:val="00801AE5"/>
    <w:rsid w:val="00814E7D"/>
    <w:rsid w:val="00815645"/>
    <w:rsid w:val="00815999"/>
    <w:rsid w:val="008250B0"/>
    <w:rsid w:val="0083450A"/>
    <w:rsid w:val="0084627C"/>
    <w:rsid w:val="00852F7A"/>
    <w:rsid w:val="00854656"/>
    <w:rsid w:val="00855006"/>
    <w:rsid w:val="0087099D"/>
    <w:rsid w:val="00874799"/>
    <w:rsid w:val="0087676C"/>
    <w:rsid w:val="008868F9"/>
    <w:rsid w:val="008974EC"/>
    <w:rsid w:val="008A1EAA"/>
    <w:rsid w:val="008B180E"/>
    <w:rsid w:val="008B3FFB"/>
    <w:rsid w:val="008B4B27"/>
    <w:rsid w:val="008B63A9"/>
    <w:rsid w:val="008C0942"/>
    <w:rsid w:val="008D297A"/>
    <w:rsid w:val="008E1FBF"/>
    <w:rsid w:val="008E2CBD"/>
    <w:rsid w:val="008F09C9"/>
    <w:rsid w:val="008F3E22"/>
    <w:rsid w:val="008F65A2"/>
    <w:rsid w:val="008F7724"/>
    <w:rsid w:val="008F7D8F"/>
    <w:rsid w:val="00902113"/>
    <w:rsid w:val="00903230"/>
    <w:rsid w:val="009047C4"/>
    <w:rsid w:val="009118AC"/>
    <w:rsid w:val="00912B07"/>
    <w:rsid w:val="0091476B"/>
    <w:rsid w:val="009218AD"/>
    <w:rsid w:val="00931AFD"/>
    <w:rsid w:val="00932ACA"/>
    <w:rsid w:val="0093710E"/>
    <w:rsid w:val="00941188"/>
    <w:rsid w:val="0095083E"/>
    <w:rsid w:val="00950A8C"/>
    <w:rsid w:val="009510DB"/>
    <w:rsid w:val="00954332"/>
    <w:rsid w:val="00955A18"/>
    <w:rsid w:val="00964A3F"/>
    <w:rsid w:val="00964DF3"/>
    <w:rsid w:val="00970353"/>
    <w:rsid w:val="0097167B"/>
    <w:rsid w:val="00971BA1"/>
    <w:rsid w:val="0097247F"/>
    <w:rsid w:val="009844F1"/>
    <w:rsid w:val="00985BA0"/>
    <w:rsid w:val="00987D31"/>
    <w:rsid w:val="00995414"/>
    <w:rsid w:val="009A07C5"/>
    <w:rsid w:val="009A0F9B"/>
    <w:rsid w:val="009A2829"/>
    <w:rsid w:val="009A3725"/>
    <w:rsid w:val="009A44BA"/>
    <w:rsid w:val="009B018E"/>
    <w:rsid w:val="009B359C"/>
    <w:rsid w:val="009C192F"/>
    <w:rsid w:val="009C1A67"/>
    <w:rsid w:val="009C1F78"/>
    <w:rsid w:val="009C79EB"/>
    <w:rsid w:val="009C7EDE"/>
    <w:rsid w:val="009F03E2"/>
    <w:rsid w:val="009F061A"/>
    <w:rsid w:val="00A0058C"/>
    <w:rsid w:val="00A021EC"/>
    <w:rsid w:val="00A024C5"/>
    <w:rsid w:val="00A071E9"/>
    <w:rsid w:val="00A10252"/>
    <w:rsid w:val="00A13711"/>
    <w:rsid w:val="00A310C1"/>
    <w:rsid w:val="00A377A4"/>
    <w:rsid w:val="00A4113A"/>
    <w:rsid w:val="00A41B36"/>
    <w:rsid w:val="00A4683E"/>
    <w:rsid w:val="00A47BD9"/>
    <w:rsid w:val="00A525CE"/>
    <w:rsid w:val="00A54E24"/>
    <w:rsid w:val="00A57B51"/>
    <w:rsid w:val="00A60B47"/>
    <w:rsid w:val="00A65752"/>
    <w:rsid w:val="00A65BA4"/>
    <w:rsid w:val="00A74579"/>
    <w:rsid w:val="00A76B34"/>
    <w:rsid w:val="00A83E66"/>
    <w:rsid w:val="00A903B7"/>
    <w:rsid w:val="00AA0E74"/>
    <w:rsid w:val="00AA1F94"/>
    <w:rsid w:val="00AA5D59"/>
    <w:rsid w:val="00AA698B"/>
    <w:rsid w:val="00AA7B1A"/>
    <w:rsid w:val="00AB16B2"/>
    <w:rsid w:val="00AB5F87"/>
    <w:rsid w:val="00AB71EF"/>
    <w:rsid w:val="00AC4BCB"/>
    <w:rsid w:val="00AC6798"/>
    <w:rsid w:val="00AC6868"/>
    <w:rsid w:val="00AE36F8"/>
    <w:rsid w:val="00AE54EA"/>
    <w:rsid w:val="00B01010"/>
    <w:rsid w:val="00B0272A"/>
    <w:rsid w:val="00B073B6"/>
    <w:rsid w:val="00B149F4"/>
    <w:rsid w:val="00B169BE"/>
    <w:rsid w:val="00B24118"/>
    <w:rsid w:val="00B2528A"/>
    <w:rsid w:val="00B34DDF"/>
    <w:rsid w:val="00B370B9"/>
    <w:rsid w:val="00B52E90"/>
    <w:rsid w:val="00B541FB"/>
    <w:rsid w:val="00B57FF3"/>
    <w:rsid w:val="00B61B17"/>
    <w:rsid w:val="00B72284"/>
    <w:rsid w:val="00B81D14"/>
    <w:rsid w:val="00B8417A"/>
    <w:rsid w:val="00B85410"/>
    <w:rsid w:val="00B85A44"/>
    <w:rsid w:val="00B85F97"/>
    <w:rsid w:val="00B929F8"/>
    <w:rsid w:val="00B94BD7"/>
    <w:rsid w:val="00B96E19"/>
    <w:rsid w:val="00BA1AB7"/>
    <w:rsid w:val="00BC2455"/>
    <w:rsid w:val="00BC4C79"/>
    <w:rsid w:val="00BD290D"/>
    <w:rsid w:val="00BD2C73"/>
    <w:rsid w:val="00BD4261"/>
    <w:rsid w:val="00BD5439"/>
    <w:rsid w:val="00BE0EDC"/>
    <w:rsid w:val="00BE0EF1"/>
    <w:rsid w:val="00BE7898"/>
    <w:rsid w:val="00BF2D3D"/>
    <w:rsid w:val="00BF64D4"/>
    <w:rsid w:val="00C14800"/>
    <w:rsid w:val="00C15C51"/>
    <w:rsid w:val="00C1610D"/>
    <w:rsid w:val="00C164CE"/>
    <w:rsid w:val="00C17241"/>
    <w:rsid w:val="00C244A1"/>
    <w:rsid w:val="00C25040"/>
    <w:rsid w:val="00C43624"/>
    <w:rsid w:val="00C43CA4"/>
    <w:rsid w:val="00C4441D"/>
    <w:rsid w:val="00C47735"/>
    <w:rsid w:val="00C50217"/>
    <w:rsid w:val="00C51D49"/>
    <w:rsid w:val="00C52825"/>
    <w:rsid w:val="00C70A22"/>
    <w:rsid w:val="00C7654E"/>
    <w:rsid w:val="00C80084"/>
    <w:rsid w:val="00C916F2"/>
    <w:rsid w:val="00C97E49"/>
    <w:rsid w:val="00CB32AB"/>
    <w:rsid w:val="00CB36B5"/>
    <w:rsid w:val="00CB3F9A"/>
    <w:rsid w:val="00CB623F"/>
    <w:rsid w:val="00CC2E74"/>
    <w:rsid w:val="00CD04F3"/>
    <w:rsid w:val="00CD5DB5"/>
    <w:rsid w:val="00CF063C"/>
    <w:rsid w:val="00CF23C8"/>
    <w:rsid w:val="00D05182"/>
    <w:rsid w:val="00D069AA"/>
    <w:rsid w:val="00D1602B"/>
    <w:rsid w:val="00D266BF"/>
    <w:rsid w:val="00D272E4"/>
    <w:rsid w:val="00D27D86"/>
    <w:rsid w:val="00D3383F"/>
    <w:rsid w:val="00D34A00"/>
    <w:rsid w:val="00D4170B"/>
    <w:rsid w:val="00D441D3"/>
    <w:rsid w:val="00D81B14"/>
    <w:rsid w:val="00D9370F"/>
    <w:rsid w:val="00D97518"/>
    <w:rsid w:val="00DA2167"/>
    <w:rsid w:val="00DB218E"/>
    <w:rsid w:val="00DC649A"/>
    <w:rsid w:val="00DD427E"/>
    <w:rsid w:val="00DE0315"/>
    <w:rsid w:val="00DF382D"/>
    <w:rsid w:val="00DF79B9"/>
    <w:rsid w:val="00E02C69"/>
    <w:rsid w:val="00E046AA"/>
    <w:rsid w:val="00E04F3D"/>
    <w:rsid w:val="00E14BE9"/>
    <w:rsid w:val="00E2708C"/>
    <w:rsid w:val="00E46993"/>
    <w:rsid w:val="00E525E5"/>
    <w:rsid w:val="00E52BBD"/>
    <w:rsid w:val="00E57714"/>
    <w:rsid w:val="00E631F3"/>
    <w:rsid w:val="00E63B28"/>
    <w:rsid w:val="00E653FD"/>
    <w:rsid w:val="00E71787"/>
    <w:rsid w:val="00E82E72"/>
    <w:rsid w:val="00E84CAB"/>
    <w:rsid w:val="00E8677F"/>
    <w:rsid w:val="00E915DD"/>
    <w:rsid w:val="00E954F4"/>
    <w:rsid w:val="00E956D2"/>
    <w:rsid w:val="00E95F56"/>
    <w:rsid w:val="00EA0D57"/>
    <w:rsid w:val="00EA433C"/>
    <w:rsid w:val="00EB1B69"/>
    <w:rsid w:val="00EB3063"/>
    <w:rsid w:val="00EB6DF7"/>
    <w:rsid w:val="00EC18FB"/>
    <w:rsid w:val="00EC6B4E"/>
    <w:rsid w:val="00ED0547"/>
    <w:rsid w:val="00ED155C"/>
    <w:rsid w:val="00ED3C81"/>
    <w:rsid w:val="00ED5073"/>
    <w:rsid w:val="00ED518F"/>
    <w:rsid w:val="00EE04E6"/>
    <w:rsid w:val="00EE1460"/>
    <w:rsid w:val="00EE1C38"/>
    <w:rsid w:val="00EF257D"/>
    <w:rsid w:val="00F06F67"/>
    <w:rsid w:val="00F13AAD"/>
    <w:rsid w:val="00F15D70"/>
    <w:rsid w:val="00F17CCE"/>
    <w:rsid w:val="00F209A2"/>
    <w:rsid w:val="00F261FA"/>
    <w:rsid w:val="00F310E6"/>
    <w:rsid w:val="00F37363"/>
    <w:rsid w:val="00F42521"/>
    <w:rsid w:val="00F47085"/>
    <w:rsid w:val="00F501E5"/>
    <w:rsid w:val="00F548CE"/>
    <w:rsid w:val="00F55916"/>
    <w:rsid w:val="00F633AE"/>
    <w:rsid w:val="00F67812"/>
    <w:rsid w:val="00F73A6A"/>
    <w:rsid w:val="00F76C57"/>
    <w:rsid w:val="00F7796F"/>
    <w:rsid w:val="00F8528D"/>
    <w:rsid w:val="00F87441"/>
    <w:rsid w:val="00F90E52"/>
    <w:rsid w:val="00F944CE"/>
    <w:rsid w:val="00F97CEE"/>
    <w:rsid w:val="00FA4205"/>
    <w:rsid w:val="00FA47EC"/>
    <w:rsid w:val="00FA5759"/>
    <w:rsid w:val="00FB49F5"/>
    <w:rsid w:val="00FB508E"/>
    <w:rsid w:val="00FC4F9B"/>
    <w:rsid w:val="00FC7786"/>
    <w:rsid w:val="00FD4B96"/>
    <w:rsid w:val="00FD50B9"/>
    <w:rsid w:val="00FE090B"/>
    <w:rsid w:val="00FE0C45"/>
    <w:rsid w:val="00FE56AC"/>
    <w:rsid w:val="00FE60D8"/>
    <w:rsid w:val="00FF08EA"/>
    <w:rsid w:val="00FF0BD1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BA59C6"/>
  <w15:docId w15:val="{71FBBEA9-3897-4AF7-AE53-74095012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7" w:qFormat="1"/>
    <w:lsdException w:name="heading 2" w:uiPriority="17" w:qFormat="1"/>
    <w:lsdException w:name="heading 3" w:uiPriority="17" w:qFormat="1"/>
    <w:lsdException w:name="heading 4" w:uiPriority="17" w:qFormat="1"/>
    <w:lsdException w:name="heading 5" w:uiPriority="17" w:qFormat="1"/>
    <w:lsdException w:name="heading 6" w:uiPriority="17" w:qFormat="1"/>
    <w:lsdException w:name="heading 7" w:uiPriority="17" w:qFormat="1"/>
    <w:lsdException w:name="heading 8" w:uiPriority="17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6" w:qFormat="1"/>
    <w:lsdException w:name="table of figures" w:semiHidden="1" w:unhideWhenUsed="1"/>
    <w:lsdException w:name="envelope address" w:semiHidden="1" w:unhideWhenUsed="1"/>
    <w:lsdException w:name="envelope return" w:uiPriority="3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29" w:qFormat="1"/>
    <w:lsdException w:name="Quote" w:semiHidden="1" w:uiPriority="29" w:qFormat="1"/>
    <w:lsdException w:name="Intense Quote" w:semiHidden="1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9" w:qFormat="1"/>
    <w:lsdException w:name="Intense Emphasis" w:semiHidden="1" w:uiPriority="29" w:qFormat="1"/>
    <w:lsdException w:name="Subtle Reference" w:semiHidden="1" w:uiPriority="29" w:qFormat="1"/>
    <w:lsdException w:name="Intense Reference" w:semiHidden="1" w:uiPriority="29" w:qFormat="1"/>
    <w:lsdException w:name="Book Title" w:semiHidden="1" w:uiPriority="29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2373AD"/>
    <w:rPr>
      <w:lang w:val="en-GB"/>
    </w:rPr>
  </w:style>
  <w:style w:type="paragraph" w:styleId="Heading1">
    <w:name w:val="heading 1"/>
    <w:basedOn w:val="Normal"/>
    <w:next w:val="Normal"/>
    <w:link w:val="Heading1Char"/>
    <w:uiPriority w:val="17"/>
    <w:qFormat/>
    <w:rsid w:val="00152D3A"/>
    <w:pPr>
      <w:keepNext/>
      <w:keepLines/>
      <w:numPr>
        <w:numId w:val="10"/>
      </w:numPr>
      <w:spacing w:before="600" w:after="0" w:line="240" w:lineRule="auto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17"/>
    <w:qFormat/>
    <w:rsid w:val="00152D3A"/>
    <w:pPr>
      <w:keepNext/>
      <w:keepLines/>
      <w:pageBreakBefore/>
      <w:numPr>
        <w:ilvl w:val="1"/>
        <w:numId w:val="10"/>
      </w:numPr>
      <w:spacing w:after="0" w:line="240" w:lineRule="auto"/>
      <w:outlineLvl w:val="1"/>
    </w:pPr>
    <w:rPr>
      <w:rFonts w:asciiTheme="majorHAnsi" w:eastAsiaTheme="majorEastAsia" w:hAnsiTheme="majorHAnsi" w:cstheme="majorBidi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17"/>
    <w:qFormat/>
    <w:rsid w:val="00152D3A"/>
    <w:pPr>
      <w:keepNext/>
      <w:keepLines/>
      <w:numPr>
        <w:ilvl w:val="2"/>
        <w:numId w:val="10"/>
      </w:numPr>
      <w:spacing w:before="60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7"/>
    <w:qFormat/>
    <w:rsid w:val="00152D3A"/>
    <w:pPr>
      <w:keepNext/>
      <w:keepLines/>
      <w:numPr>
        <w:ilvl w:val="3"/>
        <w:numId w:val="10"/>
      </w:numPr>
      <w:spacing w:before="300" w:after="0" w:line="240" w:lineRule="auto"/>
      <w:outlineLvl w:val="3"/>
    </w:pPr>
    <w:rPr>
      <w:rFonts w:asciiTheme="majorHAnsi" w:eastAsiaTheme="majorEastAsia" w:hAnsiTheme="majorHAnsi" w:cstheme="majorBidi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7"/>
    <w:qFormat/>
    <w:rsid w:val="00152D3A"/>
    <w:pPr>
      <w:keepNext/>
      <w:keepLines/>
      <w:numPr>
        <w:ilvl w:val="4"/>
        <w:numId w:val="10"/>
      </w:numPr>
      <w:spacing w:before="30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7"/>
    <w:qFormat/>
    <w:rsid w:val="00152D3A"/>
    <w:pPr>
      <w:keepNext/>
      <w:keepLines/>
      <w:spacing w:before="600" w:after="0" w:line="240" w:lineRule="auto"/>
      <w:outlineLvl w:val="5"/>
    </w:pPr>
    <w:rPr>
      <w:rFonts w:asciiTheme="majorHAnsi" w:eastAsiaTheme="majorEastAsia" w:hAnsiTheme="majorHAnsi" w:cstheme="majorBidi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7"/>
    <w:qFormat/>
    <w:rsid w:val="00152D3A"/>
    <w:pPr>
      <w:keepNext/>
      <w:keepLines/>
      <w:spacing w:before="300" w:after="0" w:line="308" w:lineRule="atLeast"/>
      <w:outlineLvl w:val="6"/>
    </w:pPr>
    <w:rPr>
      <w:rFonts w:asciiTheme="majorHAnsi" w:eastAsiaTheme="majorEastAsia" w:hAnsiTheme="majorHAnsi" w:cstheme="majorBidi"/>
      <w:i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7"/>
    <w:semiHidden/>
    <w:qFormat/>
    <w:rsid w:val="00152D3A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7"/>
    <w:semiHidden/>
    <w:qFormat/>
    <w:rsid w:val="00152D3A"/>
    <w:pPr>
      <w:keepNext/>
      <w:keepLines/>
      <w:outlineLvl w:val="8"/>
    </w:pPr>
    <w:rPr>
      <w:rFonts w:asciiTheme="majorHAnsi" w:eastAsiaTheme="majorEastAsia" w:hAnsiTheme="majorHAnsi" w:cstheme="majorBidi"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152D3A"/>
    <w:pPr>
      <w:tabs>
        <w:tab w:val="right" w:pos="9356"/>
      </w:tabs>
      <w:spacing w:after="0" w:line="200" w:lineRule="exact"/>
    </w:pPr>
    <w:rPr>
      <w:rFonts w:ascii="Gill Sans Nova" w:hAnsi="Gill Sans Nova"/>
      <w:noProof/>
      <w:spacing w:val="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52D3A"/>
    <w:rPr>
      <w:rFonts w:ascii="Gill Sans Nova" w:hAnsi="Gill Sans Nova"/>
      <w:noProof/>
      <w:spacing w:val="2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qFormat/>
    <w:rsid w:val="00152D3A"/>
    <w:pPr>
      <w:tabs>
        <w:tab w:val="right" w:pos="9356"/>
      </w:tabs>
      <w:spacing w:after="0" w:line="200" w:lineRule="exact"/>
    </w:pPr>
    <w:rPr>
      <w:rFonts w:ascii="Gill Sans Nova" w:hAnsi="Gill Sans Nova"/>
      <w:noProof/>
      <w:spacing w:val="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52D3A"/>
    <w:rPr>
      <w:rFonts w:ascii="Gill Sans Nova" w:hAnsi="Gill Sans Nova"/>
      <w:noProof/>
      <w:spacing w:val="2"/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7"/>
    <w:rsid w:val="00152D3A"/>
    <w:rPr>
      <w:rFonts w:asciiTheme="majorHAnsi" w:eastAsiaTheme="majorEastAsia" w:hAnsiTheme="majorHAnsi" w:cstheme="majorBidi"/>
      <w:sz w:val="6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7"/>
    <w:rsid w:val="00152D3A"/>
    <w:rPr>
      <w:rFonts w:asciiTheme="majorHAnsi" w:eastAsiaTheme="majorEastAsia" w:hAnsiTheme="majorHAnsi" w:cstheme="majorBidi"/>
      <w:sz w:val="60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uiPriority w:val="17"/>
    <w:rsid w:val="00152D3A"/>
    <w:rPr>
      <w:rFonts w:asciiTheme="majorHAnsi" w:eastAsiaTheme="majorEastAsia" w:hAnsiTheme="majorHAnsi" w:cstheme="majorBidi"/>
      <w:sz w:val="32"/>
      <w:szCs w:val="32"/>
      <w:lang w:val="en-GB"/>
    </w:rPr>
  </w:style>
  <w:style w:type="paragraph" w:customStyle="1" w:styleId="Aufzhlung">
    <w:name w:val="Aufzählung"/>
    <w:basedOn w:val="Normal"/>
    <w:uiPriority w:val="4"/>
    <w:qFormat/>
    <w:rsid w:val="00152D3A"/>
    <w:pPr>
      <w:numPr>
        <w:numId w:val="11"/>
      </w:numPr>
      <w:spacing w:after="0"/>
    </w:pPr>
  </w:style>
  <w:style w:type="numbering" w:customStyle="1" w:styleId="UNISGAufzhlung">
    <w:name w:val="UNISG Aufzählung"/>
    <w:basedOn w:val="NoList"/>
    <w:uiPriority w:val="99"/>
    <w:rsid w:val="00152D3A"/>
    <w:pPr>
      <w:numPr>
        <w:numId w:val="1"/>
      </w:numPr>
    </w:pPr>
  </w:style>
  <w:style w:type="paragraph" w:customStyle="1" w:styleId="Nummerierung">
    <w:name w:val="Nummerierung"/>
    <w:basedOn w:val="Normal"/>
    <w:uiPriority w:val="5"/>
    <w:qFormat/>
    <w:rsid w:val="00152D3A"/>
    <w:pPr>
      <w:numPr>
        <w:numId w:val="12"/>
      </w:numPr>
      <w:spacing w:after="0"/>
    </w:pPr>
  </w:style>
  <w:style w:type="numbering" w:customStyle="1" w:styleId="UNISGNummerierungberschrift">
    <w:name w:val="UNISG Nummerierung Überschrift"/>
    <w:basedOn w:val="NoList"/>
    <w:uiPriority w:val="99"/>
    <w:rsid w:val="00152D3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7"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17"/>
    <w:rsid w:val="00152D3A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17"/>
    <w:rsid w:val="00152D3A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17"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7"/>
    <w:semiHidden/>
    <w:rsid w:val="00152D3A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17"/>
    <w:semiHidden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numbering" w:customStyle="1" w:styleId="UNISGNummerierung">
    <w:name w:val="UNISG Nummerierung"/>
    <w:basedOn w:val="NoList"/>
    <w:uiPriority w:val="99"/>
    <w:rsid w:val="00152D3A"/>
    <w:pPr>
      <w:numPr>
        <w:numId w:val="3"/>
      </w:numPr>
    </w:pPr>
  </w:style>
  <w:style w:type="paragraph" w:customStyle="1" w:styleId="OrtDatum">
    <w:name w:val="Ort Datum"/>
    <w:basedOn w:val="Normal"/>
    <w:uiPriority w:val="9"/>
    <w:semiHidden/>
    <w:rsid w:val="00152D3A"/>
    <w:pPr>
      <w:spacing w:after="0" w:line="240" w:lineRule="exact"/>
    </w:pPr>
    <w:rPr>
      <w:rFonts w:ascii="Gill Sans Nova" w:hAnsi="Gill Sans Nova"/>
      <w:spacing w:val="2"/>
    </w:rPr>
  </w:style>
  <w:style w:type="paragraph" w:customStyle="1" w:styleId="Betreff">
    <w:name w:val="Betreff"/>
    <w:basedOn w:val="Normal"/>
    <w:uiPriority w:val="10"/>
    <w:semiHidden/>
    <w:rsid w:val="00152D3A"/>
    <w:pPr>
      <w:spacing w:after="360" w:line="360" w:lineRule="exact"/>
    </w:pPr>
    <w:rPr>
      <w:rFonts w:asciiTheme="majorHAnsi" w:hAnsiTheme="majorHAnsi"/>
      <w:spacing w:val="2"/>
      <w:sz w:val="32"/>
    </w:rPr>
  </w:style>
  <w:style w:type="paragraph" w:customStyle="1" w:styleId="INVISIBLE">
    <w:name w:val="INVISIBLE"/>
    <w:semiHidden/>
    <w:rsid w:val="00152D3A"/>
    <w:pPr>
      <w:spacing w:after="0" w:line="14" w:lineRule="exact"/>
    </w:pPr>
    <w:rPr>
      <w:noProof/>
      <w:color w:val="FFFFFF" w:themeColor="background1"/>
      <w:w w:val="1"/>
      <w:sz w:val="2"/>
      <w:lang w:val="en-GB"/>
    </w:rPr>
  </w:style>
  <w:style w:type="paragraph" w:customStyle="1" w:styleId="Grusszeilen">
    <w:name w:val="Grusszeilen"/>
    <w:basedOn w:val="Normal"/>
    <w:uiPriority w:val="11"/>
    <w:semiHidden/>
    <w:rsid w:val="00152D3A"/>
    <w:pPr>
      <w:keepNext/>
      <w:tabs>
        <w:tab w:val="left" w:pos="4791"/>
      </w:tabs>
      <w:spacing w:after="0"/>
    </w:pPr>
  </w:style>
  <w:style w:type="paragraph" w:styleId="FootnoteText">
    <w:name w:val="footnote text"/>
    <w:basedOn w:val="Normal"/>
    <w:link w:val="FootnoteTextChar"/>
    <w:uiPriority w:val="24"/>
    <w:semiHidden/>
    <w:rsid w:val="00152D3A"/>
  </w:style>
  <w:style w:type="character" w:customStyle="1" w:styleId="FootnoteTextChar">
    <w:name w:val="Footnote Text Char"/>
    <w:basedOn w:val="DefaultParagraphFont"/>
    <w:link w:val="FootnoteText"/>
    <w:uiPriority w:val="24"/>
    <w:semiHidden/>
    <w:rsid w:val="00152D3A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52D3A"/>
    <w:rPr>
      <w:vertAlign w:val="superscript"/>
      <w:lang w:val="en-GB"/>
    </w:rPr>
  </w:style>
  <w:style w:type="character" w:styleId="Strong">
    <w:name w:val="Strong"/>
    <w:basedOn w:val="DefaultParagraphFont"/>
    <w:qFormat/>
    <w:rsid w:val="00152D3A"/>
    <w:rPr>
      <w:b/>
      <w:bCs/>
      <w:lang w:val="en-GB"/>
    </w:rPr>
  </w:style>
  <w:style w:type="paragraph" w:styleId="EnvelopeReturn">
    <w:name w:val="envelope return"/>
    <w:basedOn w:val="Normal"/>
    <w:uiPriority w:val="6"/>
    <w:semiHidden/>
    <w:rsid w:val="00152D3A"/>
    <w:pPr>
      <w:spacing w:after="0" w:line="200" w:lineRule="exact"/>
    </w:pPr>
    <w:rPr>
      <w:rFonts w:ascii="Gill Sans Nova" w:eastAsiaTheme="majorEastAsia" w:hAnsi="Gill Sans Nova" w:cstheme="majorBidi"/>
      <w:spacing w:val="2"/>
      <w:sz w:val="16"/>
    </w:rPr>
  </w:style>
  <w:style w:type="paragraph" w:customStyle="1" w:styleId="Empfngeradresse">
    <w:name w:val="Empfängeradresse"/>
    <w:basedOn w:val="Normal"/>
    <w:uiPriority w:val="7"/>
    <w:semiHidden/>
    <w:rsid w:val="00152D3A"/>
    <w:pPr>
      <w:spacing w:after="0" w:line="240" w:lineRule="exact"/>
    </w:pPr>
    <w:rPr>
      <w:rFonts w:ascii="Gill Sans Nova" w:hAnsi="Gill Sans Nova"/>
      <w:spacing w:val="2"/>
    </w:rPr>
  </w:style>
  <w:style w:type="table" w:styleId="TableGrid">
    <w:name w:val="Table Grid"/>
    <w:basedOn w:val="TableNormal"/>
    <w:uiPriority w:val="59"/>
    <w:rsid w:val="00152D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enderadresse">
    <w:name w:val="Absenderadresse"/>
    <w:basedOn w:val="Normal"/>
    <w:uiPriority w:val="8"/>
    <w:semiHidden/>
    <w:rsid w:val="00152D3A"/>
    <w:pPr>
      <w:spacing w:after="0" w:line="200" w:lineRule="exact"/>
    </w:pPr>
    <w:rPr>
      <w:rFonts w:ascii="Gill Sans Nova" w:hAnsi="Gill Sans Nova"/>
      <w:spacing w:val="2"/>
      <w:sz w:val="16"/>
    </w:rPr>
  </w:style>
  <w:style w:type="paragraph" w:styleId="Title">
    <w:name w:val="Title"/>
    <w:basedOn w:val="Normal"/>
    <w:link w:val="TitleChar"/>
    <w:qFormat/>
    <w:rsid w:val="00152D3A"/>
    <w:pPr>
      <w:suppressAutoHyphens/>
      <w:spacing w:after="0" w:line="1160" w:lineRule="exact"/>
    </w:pPr>
    <w:rPr>
      <w:rFonts w:asciiTheme="majorHAnsi" w:eastAsiaTheme="majorEastAsia" w:hAnsiTheme="majorHAnsi" w:cstheme="majorBidi"/>
      <w:sz w:val="100"/>
      <w:szCs w:val="56"/>
    </w:rPr>
  </w:style>
  <w:style w:type="character" w:customStyle="1" w:styleId="TitleChar">
    <w:name w:val="Title Char"/>
    <w:basedOn w:val="DefaultParagraphFont"/>
    <w:link w:val="Title"/>
    <w:rsid w:val="00152D3A"/>
    <w:rPr>
      <w:rFonts w:asciiTheme="majorHAnsi" w:eastAsiaTheme="majorEastAsia" w:hAnsiTheme="majorHAnsi" w:cstheme="majorBidi"/>
      <w:sz w:val="10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"/>
    <w:qFormat/>
    <w:rsid w:val="00152D3A"/>
    <w:pPr>
      <w:numPr>
        <w:ilvl w:val="1"/>
      </w:numPr>
      <w:spacing w:after="0" w:line="380" w:lineRule="exact"/>
    </w:pPr>
    <w:rPr>
      <w:rFonts w:ascii="Gill Sans Nova" w:eastAsiaTheme="minorEastAsia" w:hAnsi="Gill Sans Nov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52D3A"/>
    <w:rPr>
      <w:rFonts w:ascii="Gill Sans Nova" w:eastAsiaTheme="minorEastAsia" w:hAnsi="Gill Sans Nova"/>
      <w:sz w:val="32"/>
      <w:lang w:val="en-GB"/>
    </w:rPr>
  </w:style>
  <w:style w:type="paragraph" w:styleId="NoSpacing">
    <w:name w:val="No Spacing"/>
    <w:uiPriority w:val="3"/>
    <w:semiHidden/>
    <w:qFormat/>
    <w:rsid w:val="00152D3A"/>
    <w:pPr>
      <w:spacing w:line="240" w:lineRule="auto"/>
    </w:pPr>
    <w:rPr>
      <w:lang w:val="en-GB"/>
    </w:rPr>
  </w:style>
  <w:style w:type="paragraph" w:customStyle="1" w:styleId="FuzeileClaim">
    <w:name w:val="Fußzeile Claim"/>
    <w:basedOn w:val="Normal"/>
    <w:uiPriority w:val="20"/>
    <w:semiHidden/>
    <w:rsid w:val="00152D3A"/>
    <w:pPr>
      <w:spacing w:after="180" w:line="240" w:lineRule="auto"/>
    </w:pPr>
    <w:rPr>
      <w:rFonts w:asciiTheme="majorHAnsi" w:hAnsiTheme="majorHAnsi"/>
      <w:spacing w:val="2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152D3A"/>
    <w:rPr>
      <w:color w:val="808080"/>
      <w:lang w:val="en-GB"/>
    </w:rPr>
  </w:style>
  <w:style w:type="paragraph" w:customStyle="1" w:styleId="Beilagen">
    <w:name w:val="Beilagen"/>
    <w:basedOn w:val="Normal"/>
    <w:uiPriority w:val="12"/>
    <w:semiHidden/>
    <w:rsid w:val="00152D3A"/>
    <w:pPr>
      <w:spacing w:after="0"/>
    </w:pPr>
  </w:style>
  <w:style w:type="paragraph" w:customStyle="1" w:styleId="StandardohneAbstand">
    <w:name w:val="Standard ohne Abstand"/>
    <w:basedOn w:val="Normal"/>
    <w:uiPriority w:val="2"/>
    <w:qFormat/>
    <w:rsid w:val="00152D3A"/>
    <w:pPr>
      <w:spacing w:after="0"/>
    </w:pPr>
  </w:style>
  <w:style w:type="paragraph" w:styleId="Caption">
    <w:name w:val="caption"/>
    <w:basedOn w:val="Normal"/>
    <w:next w:val="Normal"/>
    <w:uiPriority w:val="6"/>
    <w:qFormat/>
    <w:rsid w:val="00152D3A"/>
    <w:pPr>
      <w:spacing w:after="0" w:line="240" w:lineRule="auto"/>
    </w:pPr>
    <w:rPr>
      <w:rFonts w:ascii="Gill Sans Nova" w:hAnsi="Gill Sans Nova"/>
      <w:iCs/>
      <w:sz w:val="15"/>
      <w:szCs w:val="18"/>
    </w:rPr>
  </w:style>
  <w:style w:type="paragraph" w:styleId="TOCHeading">
    <w:name w:val="TOC Heading"/>
    <w:basedOn w:val="Heading1"/>
    <w:next w:val="Normal"/>
    <w:uiPriority w:val="39"/>
    <w:rsid w:val="00152D3A"/>
    <w:pPr>
      <w:numPr>
        <w:numId w:val="0"/>
      </w:numPr>
      <w:spacing w:before="0"/>
      <w:outlineLvl w:val="9"/>
    </w:pPr>
  </w:style>
  <w:style w:type="character" w:customStyle="1" w:styleId="Kursiv">
    <w:name w:val="Kursiv"/>
    <w:basedOn w:val="DefaultParagraphFont"/>
    <w:qFormat/>
    <w:rsid w:val="00152D3A"/>
    <w:rPr>
      <w:i/>
      <w:iCs/>
      <w:lang w:val="en-GB"/>
    </w:rPr>
  </w:style>
  <w:style w:type="paragraph" w:customStyle="1" w:styleId="StandardTabelle">
    <w:name w:val="Standard Tabelle"/>
    <w:basedOn w:val="Normal"/>
    <w:uiPriority w:val="3"/>
    <w:qFormat/>
    <w:rsid w:val="00152D3A"/>
    <w:pPr>
      <w:spacing w:after="0" w:line="240" w:lineRule="auto"/>
    </w:pPr>
    <w:rPr>
      <w:rFonts w:asciiTheme="majorHAnsi" w:hAnsiTheme="majorHAnsi"/>
      <w:sz w:val="15"/>
      <w:szCs w:val="15"/>
    </w:rPr>
  </w:style>
  <w:style w:type="paragraph" w:styleId="TOC1">
    <w:name w:val="toc 1"/>
    <w:basedOn w:val="Normal"/>
    <w:next w:val="Normal"/>
    <w:autoRedefine/>
    <w:uiPriority w:val="39"/>
    <w:rsid w:val="00152D3A"/>
    <w:pPr>
      <w:tabs>
        <w:tab w:val="right" w:leader="underscore" w:pos="8551"/>
      </w:tabs>
      <w:spacing w:before="100" w:after="0" w:line="380" w:lineRule="exact"/>
    </w:pPr>
    <w:rPr>
      <w:rFonts w:asciiTheme="majorHAnsi" w:hAnsiTheme="majorHAnsi"/>
      <w:sz w:val="32"/>
    </w:rPr>
  </w:style>
  <w:style w:type="paragraph" w:styleId="TOC2">
    <w:name w:val="toc 2"/>
    <w:basedOn w:val="Normal"/>
    <w:next w:val="Normal"/>
    <w:autoRedefine/>
    <w:uiPriority w:val="39"/>
    <w:rsid w:val="00152D3A"/>
    <w:pPr>
      <w:tabs>
        <w:tab w:val="left" w:pos="425"/>
        <w:tab w:val="right" w:leader="underscore" w:pos="8551"/>
      </w:tabs>
      <w:spacing w:before="100" w:after="0" w:line="380" w:lineRule="exact"/>
      <w:ind w:left="425" w:hanging="425"/>
    </w:pPr>
    <w:rPr>
      <w:rFonts w:asciiTheme="majorHAnsi" w:hAnsiTheme="majorHAnsi"/>
      <w:sz w:val="32"/>
    </w:rPr>
  </w:style>
  <w:style w:type="paragraph" w:styleId="TOC3">
    <w:name w:val="toc 3"/>
    <w:basedOn w:val="Normal"/>
    <w:next w:val="Normal"/>
    <w:autoRedefine/>
    <w:uiPriority w:val="39"/>
    <w:rsid w:val="00152D3A"/>
    <w:pPr>
      <w:tabs>
        <w:tab w:val="left" w:pos="1021"/>
        <w:tab w:val="right" w:leader="underscore" w:pos="8551"/>
      </w:tabs>
      <w:spacing w:after="0" w:line="360" w:lineRule="exact"/>
      <w:ind w:left="1020" w:hanging="595"/>
    </w:pPr>
    <w:rPr>
      <w:rFonts w:asciiTheme="majorHAnsi" w:hAnsiTheme="majorHAnsi"/>
      <w:sz w:val="24"/>
    </w:rPr>
  </w:style>
  <w:style w:type="paragraph" w:styleId="TOC4">
    <w:name w:val="toc 4"/>
    <w:basedOn w:val="Normal"/>
    <w:next w:val="Normal"/>
    <w:autoRedefine/>
    <w:uiPriority w:val="39"/>
    <w:rsid w:val="00152D3A"/>
    <w:pPr>
      <w:tabs>
        <w:tab w:val="left" w:pos="1871"/>
        <w:tab w:val="right" w:leader="underscore" w:pos="8551"/>
      </w:tabs>
      <w:spacing w:after="0" w:line="360" w:lineRule="exact"/>
      <w:ind w:left="1872" w:hanging="851"/>
    </w:pPr>
    <w:rPr>
      <w:rFonts w:asciiTheme="majorHAnsi" w:hAnsiTheme="majorHAnsi"/>
      <w:sz w:val="24"/>
    </w:rPr>
  </w:style>
  <w:style w:type="paragraph" w:styleId="TOC5">
    <w:name w:val="toc 5"/>
    <w:basedOn w:val="Normal"/>
    <w:next w:val="Normal"/>
    <w:autoRedefine/>
    <w:uiPriority w:val="39"/>
    <w:rsid w:val="00152D3A"/>
    <w:pPr>
      <w:tabs>
        <w:tab w:val="left" w:pos="2778"/>
        <w:tab w:val="right" w:leader="underscore" w:pos="8551"/>
      </w:tabs>
      <w:spacing w:after="0" w:line="360" w:lineRule="exact"/>
      <w:ind w:left="2778" w:hanging="907"/>
    </w:pPr>
    <w:rPr>
      <w:rFonts w:asciiTheme="majorHAnsi" w:hAnsiTheme="majorHAnsi"/>
      <w:sz w:val="24"/>
    </w:rPr>
  </w:style>
  <w:style w:type="paragraph" w:styleId="TOC6">
    <w:name w:val="toc 6"/>
    <w:basedOn w:val="Normal"/>
    <w:next w:val="Normal"/>
    <w:autoRedefine/>
    <w:uiPriority w:val="39"/>
    <w:rsid w:val="00152D3A"/>
    <w:pPr>
      <w:tabs>
        <w:tab w:val="right" w:leader="underscore" w:pos="8551"/>
      </w:tabs>
      <w:spacing w:after="0" w:line="360" w:lineRule="exact"/>
      <w:ind w:left="425"/>
    </w:pPr>
    <w:rPr>
      <w:rFonts w:asciiTheme="majorHAnsi" w:hAnsiTheme="majorHAnsi"/>
      <w:noProof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152D3A"/>
    <w:pPr>
      <w:tabs>
        <w:tab w:val="right" w:leader="underscore" w:pos="8551"/>
      </w:tabs>
      <w:spacing w:after="0" w:line="360" w:lineRule="exact"/>
      <w:ind w:left="1021"/>
    </w:pPr>
    <w:rPr>
      <w:rFonts w:asciiTheme="majorHAnsi" w:hAnsi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nis\AppData\Local\Temp\Templafy\WordVsto\dnd3exme.dotx" TargetMode="External"/></Relationships>
</file>

<file path=word/theme/theme1.xml><?xml version="1.0" encoding="utf-8"?>
<a:theme xmlns:a="http://schemas.openxmlformats.org/drawingml/2006/main" name="UNISG Word TEST">
  <a:themeElements>
    <a:clrScheme name="uni stgallen Colors">
      <a:dk1>
        <a:sysClr val="windowText" lastClr="000000"/>
      </a:dk1>
      <a:lt1>
        <a:sysClr val="window" lastClr="FFFFFF"/>
      </a:lt1>
      <a:dk2>
        <a:srgbClr val="0A5F2D"/>
      </a:dk2>
      <a:lt2>
        <a:srgbClr val="FFFFFF"/>
      </a:lt2>
      <a:accent1>
        <a:srgbClr val="00802F"/>
      </a:accent1>
      <a:accent2>
        <a:srgbClr val="E1D7C3"/>
      </a:accent2>
      <a:accent3>
        <a:srgbClr val="EB6969"/>
      </a:accent3>
      <a:accent4>
        <a:srgbClr val="73A5AF"/>
      </a:accent4>
      <a:accent5>
        <a:srgbClr val="FFF04B"/>
      </a:accent5>
      <a:accent6>
        <a:srgbClr val="0A5F2D"/>
      </a:accent6>
      <a:hlink>
        <a:srgbClr val="00802F"/>
      </a:hlink>
      <a:folHlink>
        <a:srgbClr val="0A5F2D"/>
      </a:folHlink>
    </a:clrScheme>
    <a:fontScheme name="UNISG Fonts Word TEST">
      <a:majorFont>
        <a:latin typeface="Gill Sans Nova Light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c8a24f-8b40-44ca-950f-ae5db2c4fa23">
      <Terms xmlns="http://schemas.microsoft.com/office/infopath/2007/PartnerControls"/>
    </lcf76f155ced4ddcb4097134ff3c332f>
    <TaxCatchAll xmlns="71d337dc-809a-4269-a690-d6cd31b4ac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emplafyTemplateConfiguration><![CDATA[{"elementsMetadata":[],"transformationConfigurations":[{"language":"{{UserProfile.DocumentLanguage.Language}}","disableUpdates":false,"type":"proofingLanguage"},{"propertyName":"creator","propertyValue":"{{UserProfile.FirstName}} {{UserProfile.LastName}}","disableUpdates":false,"type":"documentProperty"}],"templateName":"Blank document","templateDescription":"","enableDocumentContentUpdater":true,"version":"2.0"}]]></TemplafyTemplateConfiguration>
</file>

<file path=customXml/item4.xml><?xml version="1.0" encoding="utf-8"?>
<TemplafyFormConfiguration><![CDATA[{"formFields":[],"formDataEntries":[]}]]></TemplafyForm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C2EED3AEDAB24AB48AF05A7A255DF4" ma:contentTypeVersion="20" ma:contentTypeDescription="Ein neues Dokument erstellen." ma:contentTypeScope="" ma:versionID="801b490b27e9573c13161681ba9bcef9">
  <xsd:schema xmlns:xsd="http://www.w3.org/2001/XMLSchema" xmlns:xs="http://www.w3.org/2001/XMLSchema" xmlns:p="http://schemas.microsoft.com/office/2006/metadata/properties" xmlns:ns2="07c8a24f-8b40-44ca-950f-ae5db2c4fa23" xmlns:ns3="71d337dc-809a-4269-a690-d6cd31b4acd0" targetNamespace="http://schemas.microsoft.com/office/2006/metadata/properties" ma:root="true" ma:fieldsID="f944d40614e88ef74fdd27050b1b40d4" ns2:_="" ns3:_="">
    <xsd:import namespace="07c8a24f-8b40-44ca-950f-ae5db2c4fa23"/>
    <xsd:import namespace="71d337dc-809a-4269-a690-d6cd31b4a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8a24f-8b40-44ca-950f-ae5db2c4f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9a650111-7fb8-408c-8449-112adb6e2e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337dc-809a-4269-a690-d6cd31b4a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3f5698-4e7b-49a9-bf00-a8b38c5133ff}" ma:internalName="TaxCatchAll" ma:showField="CatchAllData" ma:web="71d337dc-809a-4269-a690-d6cd31b4a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02D96-6183-4CC8-AACB-006A5546A54E}">
  <ds:schemaRefs>
    <ds:schemaRef ds:uri="http://schemas.microsoft.com/office/2006/metadata/properties"/>
    <ds:schemaRef ds:uri="http://schemas.microsoft.com/office/infopath/2007/PartnerControls"/>
    <ds:schemaRef ds:uri="07c8a24f-8b40-44ca-950f-ae5db2c4fa23"/>
    <ds:schemaRef ds:uri="71d337dc-809a-4269-a690-d6cd31b4acd0"/>
  </ds:schemaRefs>
</ds:datastoreItem>
</file>

<file path=customXml/itemProps2.xml><?xml version="1.0" encoding="utf-8"?>
<ds:datastoreItem xmlns:ds="http://schemas.openxmlformats.org/officeDocument/2006/customXml" ds:itemID="{66094559-556F-4701-B77A-EC8F12689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7F312-830A-42FC-88BF-400E372AE0CB}">
  <ds:schemaRefs/>
</ds:datastoreItem>
</file>

<file path=customXml/itemProps4.xml><?xml version="1.0" encoding="utf-8"?>
<ds:datastoreItem xmlns:ds="http://schemas.openxmlformats.org/officeDocument/2006/customXml" ds:itemID="{54814BFD-24A7-4CC8-AE23-C207DFE5A637}">
  <ds:schemaRefs/>
</ds:datastoreItem>
</file>

<file path=customXml/itemProps5.xml><?xml version="1.0" encoding="utf-8"?>
<ds:datastoreItem xmlns:ds="http://schemas.openxmlformats.org/officeDocument/2006/customXml" ds:itemID="{957FD9E3-2219-447B-A73C-1B487245D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8a24f-8b40-44ca-950f-ae5db2c4fa23"/>
    <ds:schemaRef ds:uri="71d337dc-809a-4269-a690-d6cd31b4a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CA57B62-5710-4DF4-8C56-32AF1ABA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C:\Users\Jannis\AppData\Local\Temp\Templafy\WordVsto\dnd3exme.dotx</Template>
  <TotalTime>62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Jannis Strecker</dc:creator>
  <cp:lastModifiedBy>Strecker, JannisRene</cp:lastModifiedBy>
  <cp:revision>51</cp:revision>
  <dcterms:created xsi:type="dcterms:W3CDTF">2024-11-13T10:35:00Z</dcterms:created>
  <dcterms:modified xsi:type="dcterms:W3CDTF">2024-11-13T16:04:00Z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0x01010034C2EED3AEDAB24AB48AF05A7A255DF4</vt:lpwstr>
  </property>
  <property fmtid="{D5CDD505-2E9C-101B-9397-08002B2CF9AE}" pid="3" name="TemplafyTenantId">
    <vt:lpwstr>unisg</vt:lpwstr>
  </property>
  <property fmtid="{D5CDD505-2E9C-101B-9397-08002B2CF9AE}" pid="4" name="TemplafyTemplateId">
    <vt:lpwstr>638116200390961853</vt:lpwstr>
  </property>
  <property fmtid="{D5CDD505-2E9C-101B-9397-08002B2CF9AE}" pid="5" name="TemplafyUserProfileId">
    <vt:lpwstr>637725715699744339</vt:lpwstr>
  </property>
  <property fmtid="{D5CDD505-2E9C-101B-9397-08002B2CF9AE}" pid="6" name="TemplafyLanguageCode">
    <vt:lpwstr>en-GB</vt:lpwstr>
  </property>
  <property fmtid="{D5CDD505-2E9C-101B-9397-08002B2CF9AE}" pid="7" name="TemplafyFromBlank">
    <vt:bool>true</vt:bool>
  </property>
</Properties>
</file>